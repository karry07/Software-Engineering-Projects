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AD" w:rsidRDefault="00140D6D">
      <w:pPr>
        <w:sectPr w:rsidR="00B452AD">
          <w:pgSz w:w="11906" w:h="16838"/>
          <w:pgMar w:top="1440" w:right="1230" w:bottom="1440" w:left="123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217DE51" wp14:editId="38B87E2D">
                <wp:simplePos x="0" y="0"/>
                <wp:positionH relativeFrom="column">
                  <wp:posOffset>733425</wp:posOffset>
                </wp:positionH>
                <wp:positionV relativeFrom="paragraph">
                  <wp:posOffset>1724025</wp:posOffset>
                </wp:positionV>
                <wp:extent cx="4520565" cy="4050030"/>
                <wp:effectExtent l="19050" t="19050" r="13335" b="26670"/>
                <wp:wrapNone/>
                <wp:docPr id="96" name="组合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0565" cy="4050030"/>
                          <a:chOff x="5921" y="4362"/>
                          <a:chExt cx="7119" cy="6378"/>
                        </a:xfrm>
                      </wpg:grpSpPr>
                      <wpg:grpSp>
                        <wpg:cNvPr id="93" name="组合 707"/>
                        <wpg:cNvGrpSpPr/>
                        <wpg:grpSpPr>
                          <a:xfrm>
                            <a:off x="5921" y="4362"/>
                            <a:ext cx="7119" cy="6378"/>
                            <a:chOff x="6179" y="4462"/>
                            <a:chExt cx="6896" cy="6178"/>
                          </a:xfrm>
                        </wpg:grpSpPr>
                        <wps:wsp>
                          <wps:cNvPr id="89" name="自选图形 703"/>
                          <wps:cNvSpPr/>
                          <wps:spPr>
                            <a:xfrm>
                              <a:off x="6554" y="4462"/>
                              <a:ext cx="6178" cy="6178"/>
                            </a:xfrm>
                            <a:prstGeom prst="flowChartConnector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/>
                              <a:tileRect/>
                            </a:gradFill>
                            <a:ln w="28575" cap="flat" cmpd="sng">
                              <a:solidFill>
                                <a:srgbClr val="6A91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90" name="自选图形 705"/>
                          <wps:cNvSpPr/>
                          <wps:spPr>
                            <a:xfrm>
                              <a:off x="6897" y="4462"/>
                              <a:ext cx="6178" cy="6178"/>
                            </a:xfrm>
                            <a:prstGeom prst="flowChartConnector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6A91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  <wps:wsp>
                          <wps:cNvPr id="92" name="自选图形 706"/>
                          <wps:cNvSpPr/>
                          <wps:spPr>
                            <a:xfrm>
                              <a:off x="6179" y="4462"/>
                              <a:ext cx="6178" cy="6178"/>
                            </a:xfrm>
                            <a:prstGeom prst="flowChartConnector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6A91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upright="1"/>
                        </wps:wsp>
                      </wpg:grpSp>
                      <wps:wsp>
                        <wps:cNvPr id="94" name="文本框 704"/>
                        <wps:cNvSpPr txBox="1"/>
                        <wps:spPr>
                          <a:xfrm>
                            <a:off x="6941" y="6227"/>
                            <a:ext cx="5097" cy="3557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jc w:val="distribute"/>
                                <w:rPr>
                                  <w:rFonts w:ascii="方正大标宋简体" w:eastAsia="方正大标宋简体" w:hAnsi="方正大标宋简体" w:cs="方正大标宋简体"/>
                                  <w:sz w:val="240"/>
                                  <w:szCs w:val="240"/>
                                </w:rPr>
                              </w:pPr>
                              <w:r w:rsidRPr="00140D6D">
                                <w:rPr>
                                  <w:rFonts w:ascii="方正大标宋简体" w:eastAsia="方正大标宋简体" w:hAnsi="方正大标宋简体" w:cs="方正大标宋简体" w:hint="eastAsia"/>
                                  <w:color w:val="6A91C8"/>
                                  <w:sz w:val="200"/>
                                  <w:szCs w:val="24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95" name="文本框 708"/>
                        <wps:cNvSpPr txBox="1"/>
                        <wps:spPr>
                          <a:xfrm>
                            <a:off x="7415" y="5299"/>
                            <a:ext cx="4182" cy="170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rPr>
                                  <w:rFonts w:ascii="方正大标宋简体" w:eastAsia="方正大标宋简体" w:hAnsi="方正大标宋简体" w:cs="方正大标宋简体"/>
                                  <w:sz w:val="90"/>
                                  <w:szCs w:val="90"/>
                                </w:rPr>
                              </w:pPr>
                              <w:r>
                                <w:rPr>
                                  <w:rFonts w:ascii="方正大标宋简体" w:eastAsia="方正大标宋简体" w:hAnsi="方正大标宋简体" w:cs="方正大标宋简体" w:hint="eastAsia"/>
                                  <w:color w:val="6A91C8"/>
                                  <w:sz w:val="90"/>
                                  <w:szCs w:val="9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9" o:spid="_x0000_s1026" style="position:absolute;left:0;text-align:left;margin-left:57.75pt;margin-top:135.75pt;width:355.95pt;height:318.9pt;z-index:251720704" coordorigin="5921,4362" coordsize="7119,6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">
                <v:group id="组合 707" o:spid="_x0000_s1027" style="position:absolute;left:5921;top:4362;width:7119;height:6378" coordorigin="6179,4462" coordsize="6896,6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自选图形 703" o:spid="_x0000_s1028" type="#_x0000_t120" style="position:absolute;left:6554;top:4462;width:6178;height:6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AvXMUA&#10;AADbAAAADwAAAGRycy9kb3ducmV2LnhtbESPT2vCQBTE70K/w/IKvenGEoqNrtIWhR56iGlKr4/s&#10;MwnNvk2za/58e1cQPA4zvxlmsxtNI3rqXG1ZwXIRgSAurK65VJB/H+YrEM4ja2wsk4KJHOy2D7MN&#10;JtoOfKQ+86UIJewSVFB53yZSuqIig25hW+LgnWxn0AfZlVJ3OIRy08jnKHqRBmsOCxW29FFR8Zed&#10;jYJVZvfndB9Pcdr+/h96uXz/yn+Uenoc39YgPI3+Hr7Rnzpwr3D9En6A3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oC9cxQAAANsAAAAPAAAAAAAAAAAAAAAAAJgCAABkcnMv&#10;ZG93bnJldi54bWxQSwUGAAAAAAQABAD1AAAAigMAAAAA&#10;" strokecolor="#6a91c8" strokeweight="2.25pt">
                    <v:fill angle="90" focus="100%" type="gradient">
                      <o:fill v:ext="view" type="gradientUnscaled"/>
                    </v:fill>
                  </v:shape>
                  <v:shape id="自选图形 705" o:spid="_x0000_s1029" type="#_x0000_t120" style="position:absolute;left:6897;top:4462;width:6178;height:6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hGMEA&#10;AADbAAAADwAAAGRycy9kb3ducmV2LnhtbERPPW/CMBDdkfgP1iGxgUMHCilOBIVKSJ2Aduh2iq9J&#10;VPscxcYJ/74eKnV8et+7crRGROp961jBapmBIK6cbrlW8HF7W2xA+ICs0TgmBQ/yUBbTyQ5z7Qa+&#10;ULyGWqQQ9jkqaELocil91ZBFv3QdceK+XW8xJNjXUvc4pHBr5FOWraXFllNDgx29NlT9XO9WgTmu&#10;toesvj2vT/j1+DTv8RyHqNR8Nu5fQAQaw7/4z33WCrZpffqSfo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MIRjBAAAA2wAAAA8AAAAAAAAAAAAAAAAAmAIAAGRycy9kb3du&#10;cmV2LnhtbFBLBQYAAAAABAAEAPUAAACGAwAAAAA=&#10;" filled="f" strokecolor="#6a91c8" strokeweight="2.25pt"/>
                  <v:shape id="自选图形 706" o:spid="_x0000_s1030" type="#_x0000_t120" style="position:absolute;left:6179;top:4462;width:6178;height:6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Ia9MQA&#10;AADbAAAADwAAAGRycy9kb3ducmV2LnhtbESPS2/CMBCE70j8B2sr9QYOHCikGFQelZB64nXobRUv&#10;SYS9jmLjhH9fV6rU42hmvtEs1701IlLra8cKJuMMBHHhdM2lgsv5czQH4QOyRuOYFDzJw3o1HCwx&#10;167jI8VTKEWCsM9RQRVCk0vpi4os+rFriJN3c63FkGRbSt1il+DWyGmWzaTFmtNChQ1tKyrup4dV&#10;YHaTxSYrz2+zPX4/r+YrHmIXlXp96T/eQQTqw3/4r33QChZT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GvTEAAAA2wAAAA8AAAAAAAAAAAAAAAAAmAIAAGRycy9k&#10;b3ducmV2LnhtbFBLBQYAAAAABAAEAPUAAACJAwAAAAA=&#10;" filled="f" strokecolor="#6a91c8" strokeweight="2.2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04" o:spid="_x0000_s1031" type="#_x0000_t202" style="position:absolute;left:6941;top:6227;width:5097;height:3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HMbMcA&#10;AADbAAAADwAAAGRycy9kb3ducmV2LnhtbESPQWvCQBSE7wX/w/KEXqRuWkRsdBVRhBZbxCitx0f2&#10;mQSzb0N2TaK/vlso9DjMzDfMbNGZUjRUu8KygudhBII4tbrgTMHxsHmagHAeWWNpmRTcyMFi3nuY&#10;Yaxty3tqEp+JAGEXo4Lc+yqW0qU5GXRDWxEH72xrgz7IOpO6xjbATSlfomgsDRYcFnKsaJVTekmu&#10;RkHzGY2+PtLv23WwWZ/eJ7u127Z3pR773XIKwlPn/8N/7Tet4HUEv1/CD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BzGzHAAAA2wAAAA8AAAAAAAAAAAAAAAAAmAIAAGRy&#10;cy9kb3ducmV2LnhtbFBLBQYAAAAABAAEAPUAAACMAwAAAAA=&#10;" filled="f" stroked="f" strokeweight="1.25pt">
                  <v:textbox>
                    <w:txbxContent>
                      <w:p w:rsidR="00B452AD" w:rsidRDefault="00140D6D">
                        <w:pPr>
                          <w:jc w:val="distribute"/>
                          <w:rPr>
                            <w:rFonts w:ascii="方正大标宋简体" w:eastAsia="方正大标宋简体" w:hAnsi="方正大标宋简体" w:cs="方正大标宋简体"/>
                            <w:sz w:val="240"/>
                            <w:szCs w:val="240"/>
                          </w:rPr>
                        </w:pPr>
                        <w:r w:rsidRPr="00140D6D">
                          <w:rPr>
                            <w:rFonts w:ascii="方正大标宋简体" w:eastAsia="方正大标宋简体" w:hAnsi="方正大标宋简体" w:cs="方正大标宋简体" w:hint="eastAsia"/>
                            <w:color w:val="6A91C8"/>
                            <w:sz w:val="200"/>
                            <w:szCs w:val="240"/>
                          </w:rPr>
                          <w:t>简历</w:t>
                        </w:r>
                      </w:p>
                    </w:txbxContent>
                  </v:textbox>
                </v:shape>
                <v:shape id="文本框 708" o:spid="_x0000_s1032" type="#_x0000_t202" style="position:absolute;left:7415;top:5299;width:4182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1p98cA&#10;AADbAAAADwAAAGRycy9kb3ducmV2LnhtbESPQWvCQBSE7wX/w/KEXqRuWqxo6ipSERRbpFqqx0f2&#10;NQlm34bsmkR/vVsQehxm5htmMmtNIWqqXG5ZwXM/AkGcWJ1zquB7v3wagXAeWWNhmRRcyMFs2nmY&#10;YKxtw19U73wqAoRdjAoy78tYSpdkZND1bUkcvF9bGfRBVqnUFTYBbgr5EkVDaTDnsJBhSe8ZJafd&#10;2SioP6PBz0dyuJx7y8VxPdou3Ka5KvXYbedvIDy1/j98b6+0gvEr/H0JP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NaffHAAAA2wAAAA8AAAAAAAAAAAAAAAAAmAIAAGRy&#10;cy9kb3ducmV2LnhtbFBLBQYAAAAABAAEAPUAAACMAwAAAAA=&#10;" filled="f" stroked="f" strokeweight="1.25pt">
                  <v:textbox>
                    <w:txbxContent>
                      <w:p w:rsidR="00B452AD" w:rsidRDefault="00140D6D">
                        <w:pPr>
                          <w:rPr>
                            <w:rFonts w:ascii="方正大标宋简体" w:eastAsia="方正大标宋简体" w:hAnsi="方正大标宋简体" w:cs="方正大标宋简体"/>
                            <w:sz w:val="90"/>
                            <w:szCs w:val="90"/>
                          </w:rPr>
                        </w:pPr>
                        <w:r>
                          <w:rPr>
                            <w:rFonts w:ascii="方正大标宋简体" w:eastAsia="方正大标宋简体" w:hAnsi="方正大标宋简体" w:cs="方正大标宋简体" w:hint="eastAsia"/>
                            <w:color w:val="6A91C8"/>
                            <w:sz w:val="90"/>
                            <w:szCs w:val="90"/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032BBEE" wp14:editId="55605D92">
                <wp:simplePos x="0" y="0"/>
                <wp:positionH relativeFrom="column">
                  <wp:posOffset>1948815</wp:posOffset>
                </wp:positionH>
                <wp:positionV relativeFrom="paragraph">
                  <wp:posOffset>6734810</wp:posOffset>
                </wp:positionV>
                <wp:extent cx="2716530" cy="1631315"/>
                <wp:effectExtent l="0" t="0" r="0" b="0"/>
                <wp:wrapNone/>
                <wp:docPr id="55" name="组合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530" cy="1631315"/>
                          <a:chOff x="9247" y="11554"/>
                          <a:chExt cx="4278" cy="2569"/>
                        </a:xfrm>
                      </wpg:grpSpPr>
                      <wps:wsp>
                        <wps:cNvPr id="41" name="文本框 75"/>
                        <wps:cNvSpPr txBox="1"/>
                        <wps:spPr>
                          <a:xfrm>
                            <a:off x="9551" y="12770"/>
                            <a:ext cx="3974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23181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联系手机：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82******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2" name="文本框 292"/>
                        <wps:cNvSpPr txBox="1"/>
                        <wps:spPr>
                          <a:xfrm>
                            <a:off x="9551" y="12127"/>
                            <a:ext cx="3709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23181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兰州XXXX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学院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3" name="文本框 293"/>
                        <wps:cNvSpPr txBox="1"/>
                        <wps:spPr>
                          <a:xfrm>
                            <a:off x="9551" y="13437"/>
                            <a:ext cx="3931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23181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电子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邮箱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3******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14@qq.com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5" name="文本框 75"/>
                        <wps:cNvSpPr txBox="1"/>
                        <wps:spPr>
                          <a:xfrm>
                            <a:off x="9551" y="11554"/>
                            <a:ext cx="2485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23181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31816"/>
                                  <w:sz w:val="24"/>
                                  <w:szCs w:val="24"/>
                                </w:rPr>
                                <w:t>名：XXX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8" name="Freeform 29"/>
                        <wps:cNvSpPr/>
                        <wps:spPr>
                          <a:xfrm>
                            <a:off x="9247" y="12281"/>
                            <a:ext cx="323" cy="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003"/>
                              </a:cxn>
                              <a:cxn ang="0">
                                <a:pos x="41863" y="0"/>
                              </a:cxn>
                              <a:cxn ang="0">
                                <a:pos x="209596" y="0"/>
                              </a:cxn>
                              <a:cxn ang="0">
                                <a:pos x="251460" y="42003"/>
                              </a:cxn>
                              <a:cxn ang="0">
                                <a:pos x="251460" y="209456"/>
                              </a:cxn>
                              <a:cxn ang="0">
                                <a:pos x="209596" y="251460"/>
                              </a:cxn>
                              <a:cxn ang="0">
                                <a:pos x="41863" y="251460"/>
                              </a:cxn>
                              <a:cxn ang="0">
                                <a:pos x="0" y="209456"/>
                              </a:cxn>
                              <a:cxn ang="0">
                                <a:pos x="0" y="42003"/>
                              </a:cxn>
                              <a:cxn ang="0">
                                <a:pos x="125308" y="197415"/>
                              </a:cxn>
                              <a:cxn ang="0">
                                <a:pos x="65182" y="107808"/>
                              </a:cxn>
                              <a:cxn ang="0">
                                <a:pos x="125308" y="53764"/>
                              </a:cxn>
                              <a:cxn ang="0">
                                <a:pos x="185153" y="107808"/>
                              </a:cxn>
                              <a:cxn ang="0">
                                <a:pos x="125308" y="197415"/>
                              </a:cxn>
                              <a:cxn ang="0">
                                <a:pos x="125308" y="72245"/>
                              </a:cxn>
                              <a:cxn ang="0">
                                <a:pos x="85693" y="107808"/>
                              </a:cxn>
                              <a:cxn ang="0">
                                <a:pos x="125308" y="144771"/>
                              </a:cxn>
                              <a:cxn ang="0">
                                <a:pos x="166328" y="107808"/>
                              </a:cxn>
                              <a:cxn ang="0">
                                <a:pos x="125308" y="72245"/>
                              </a:cxn>
                              <a:cxn ang="0">
                                <a:pos x="125308" y="72245"/>
                              </a:cxn>
                              <a:cxn ang="0">
                                <a:pos x="125308" y="72245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446" y="705"/>
                                </a:moveTo>
                                <a:cubicBezTo>
                                  <a:pt x="446" y="705"/>
                                  <a:pt x="232" y="493"/>
                                  <a:pt x="232" y="385"/>
                                </a:cubicBezTo>
                                <a:cubicBezTo>
                                  <a:pt x="232" y="282"/>
                                  <a:pt x="331" y="192"/>
                                  <a:pt x="446" y="192"/>
                                </a:cubicBezTo>
                                <a:cubicBezTo>
                                  <a:pt x="566" y="192"/>
                                  <a:pt x="659" y="282"/>
                                  <a:pt x="659" y="385"/>
                                </a:cubicBezTo>
                                <a:cubicBezTo>
                                  <a:pt x="659" y="493"/>
                                  <a:pt x="446" y="705"/>
                                  <a:pt x="446" y="705"/>
                                </a:cubicBezTo>
                                <a:close/>
                                <a:moveTo>
                                  <a:pt x="446" y="258"/>
                                </a:moveTo>
                                <a:cubicBezTo>
                                  <a:pt x="367" y="258"/>
                                  <a:pt x="305" y="315"/>
                                  <a:pt x="305" y="385"/>
                                </a:cubicBezTo>
                                <a:cubicBezTo>
                                  <a:pt x="305" y="456"/>
                                  <a:pt x="367" y="517"/>
                                  <a:pt x="446" y="517"/>
                                </a:cubicBezTo>
                                <a:cubicBezTo>
                                  <a:pt x="524" y="517"/>
                                  <a:pt x="592" y="456"/>
                                  <a:pt x="592" y="385"/>
                                </a:cubicBezTo>
                                <a:cubicBezTo>
                                  <a:pt x="592" y="315"/>
                                  <a:pt x="524" y="258"/>
                                  <a:pt x="446" y="258"/>
                                </a:cubicBezTo>
                                <a:close/>
                                <a:moveTo>
                                  <a:pt x="446" y="258"/>
                                </a:moveTo>
                                <a:cubicBezTo>
                                  <a:pt x="446" y="258"/>
                                  <a:pt x="446" y="258"/>
                                  <a:pt x="446" y="258"/>
                                </a:cubicBezTo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49" name="Freeform 21"/>
                        <wps:cNvSpPr/>
                        <wps:spPr>
                          <a:xfrm>
                            <a:off x="9247" y="12891"/>
                            <a:ext cx="322" cy="3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003"/>
                              </a:cxn>
                              <a:cxn ang="0">
                                <a:pos x="41863" y="0"/>
                              </a:cxn>
                              <a:cxn ang="0">
                                <a:pos x="209596" y="0"/>
                              </a:cxn>
                              <a:cxn ang="0">
                                <a:pos x="251460" y="42003"/>
                              </a:cxn>
                              <a:cxn ang="0">
                                <a:pos x="251460" y="209456"/>
                              </a:cxn>
                              <a:cxn ang="0">
                                <a:pos x="209596" y="251460"/>
                              </a:cxn>
                              <a:cxn ang="0">
                                <a:pos x="41863" y="251460"/>
                              </a:cxn>
                              <a:cxn ang="0">
                                <a:pos x="0" y="209456"/>
                              </a:cxn>
                              <a:cxn ang="0">
                                <a:pos x="0" y="42003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0491" y="192375"/>
                              </a:cxn>
                              <a:cxn ang="0">
                                <a:pos x="154247" y="188735"/>
                              </a:cxn>
                              <a:cxn ang="0">
                                <a:pos x="145537" y="183694"/>
                              </a:cxn>
                              <a:cxn ang="0">
                                <a:pos x="102831" y="147011"/>
                              </a:cxn>
                              <a:cxn ang="0">
                                <a:pos x="102831" y="147011"/>
                              </a:cxn>
                              <a:cxn ang="0">
                                <a:pos x="75297" y="63845"/>
                              </a:cxn>
                              <a:cxn ang="0">
                                <a:pos x="105360" y="70285"/>
                              </a:cxn>
                              <a:cxn ang="0">
                                <a:pos x="110417" y="99127"/>
                              </a:cxn>
                              <a:cxn ang="0">
                                <a:pos x="126713" y="138331"/>
                              </a:cxn>
                              <a:cxn ang="0">
                                <a:pos x="161833" y="152052"/>
                              </a:cxn>
                              <a:cxn ang="0">
                                <a:pos x="191615" y="157092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9201" y="182294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709" y="651"/>
                                </a:moveTo>
                                <a:cubicBezTo>
                                  <a:pt x="696" y="678"/>
                                  <a:pt x="678" y="687"/>
                                  <a:pt x="678" y="687"/>
                                </a:cubicBezTo>
                                <a:cubicBezTo>
                                  <a:pt x="642" y="705"/>
                                  <a:pt x="593" y="696"/>
                                  <a:pt x="549" y="674"/>
                                </a:cubicBezTo>
                                <a:cubicBezTo>
                                  <a:pt x="549" y="674"/>
                                  <a:pt x="549" y="674"/>
                                  <a:pt x="518" y="656"/>
                                </a:cubicBezTo>
                                <a:cubicBezTo>
                                  <a:pt x="455" y="624"/>
                                  <a:pt x="366" y="525"/>
                                  <a:pt x="366" y="525"/>
                                </a:cubicBezTo>
                                <a:cubicBezTo>
                                  <a:pt x="366" y="525"/>
                                  <a:pt x="366" y="525"/>
                                  <a:pt x="366" y="525"/>
                                </a:cubicBezTo>
                                <a:cubicBezTo>
                                  <a:pt x="304" y="462"/>
                                  <a:pt x="184" y="300"/>
                                  <a:pt x="268" y="228"/>
                                </a:cubicBezTo>
                                <a:cubicBezTo>
                                  <a:pt x="313" y="192"/>
                                  <a:pt x="344" y="206"/>
                                  <a:pt x="375" y="251"/>
                                </a:cubicBezTo>
                                <a:cubicBezTo>
                                  <a:pt x="406" y="291"/>
                                  <a:pt x="429" y="318"/>
                                  <a:pt x="393" y="354"/>
                                </a:cubicBezTo>
                                <a:cubicBezTo>
                                  <a:pt x="393" y="354"/>
                                  <a:pt x="348" y="390"/>
                                  <a:pt x="451" y="494"/>
                                </a:cubicBezTo>
                                <a:cubicBezTo>
                                  <a:pt x="544" y="579"/>
                                  <a:pt x="576" y="543"/>
                                  <a:pt x="576" y="543"/>
                                </a:cubicBezTo>
                                <a:cubicBezTo>
                                  <a:pt x="602" y="507"/>
                                  <a:pt x="642" y="530"/>
                                  <a:pt x="682" y="561"/>
                                </a:cubicBezTo>
                                <a:cubicBezTo>
                                  <a:pt x="718" y="588"/>
                                  <a:pt x="731" y="615"/>
                                  <a:pt x="709" y="651"/>
                                </a:cubicBezTo>
                                <a:close/>
                                <a:moveTo>
                                  <a:pt x="709" y="651"/>
                                </a:moveTo>
                                <a:cubicBezTo>
                                  <a:pt x="709" y="651"/>
                                  <a:pt x="709" y="651"/>
                                  <a:pt x="709" y="651"/>
                                </a:cubicBezTo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3" name="Freeform 25"/>
                        <wps:cNvSpPr/>
                        <wps:spPr>
                          <a:xfrm>
                            <a:off x="9247" y="13553"/>
                            <a:ext cx="323" cy="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003"/>
                              </a:cxn>
                              <a:cxn ang="0">
                                <a:pos x="41863" y="0"/>
                              </a:cxn>
                              <a:cxn ang="0">
                                <a:pos x="209596" y="0"/>
                              </a:cxn>
                              <a:cxn ang="0">
                                <a:pos x="251460" y="42003"/>
                              </a:cxn>
                              <a:cxn ang="0">
                                <a:pos x="251460" y="209456"/>
                              </a:cxn>
                              <a:cxn ang="0">
                                <a:pos x="209596" y="251460"/>
                              </a:cxn>
                              <a:cxn ang="0">
                                <a:pos x="41863" y="251460"/>
                              </a:cxn>
                              <a:cxn ang="0">
                                <a:pos x="0" y="209456"/>
                              </a:cxn>
                              <a:cxn ang="0">
                                <a:pos x="0" y="42003"/>
                              </a:cxn>
                              <a:cxn ang="0">
                                <a:pos x="202010" y="178374"/>
                              </a:cxn>
                              <a:cxn ang="0">
                                <a:pos x="202010" y="178374"/>
                              </a:cxn>
                              <a:cxn ang="0">
                                <a:pos x="202010" y="178374"/>
                              </a:cxn>
                              <a:cxn ang="0">
                                <a:pos x="202010" y="178374"/>
                              </a:cxn>
                              <a:cxn ang="0">
                                <a:pos x="48325" y="178374"/>
                              </a:cxn>
                              <a:cxn ang="0">
                                <a:pos x="96088" y="135250"/>
                              </a:cxn>
                              <a:cxn ang="0">
                                <a:pos x="125308" y="159052"/>
                              </a:cxn>
                              <a:cxn ang="0">
                                <a:pos x="154247" y="135250"/>
                              </a:cxn>
                              <a:cxn ang="0">
                                <a:pos x="202010" y="178374"/>
                              </a:cxn>
                              <a:cxn ang="0">
                                <a:pos x="91593" y="130770"/>
                              </a:cxn>
                              <a:cxn ang="0">
                                <a:pos x="91593" y="130770"/>
                              </a:cxn>
                              <a:cxn ang="0">
                                <a:pos x="91593" y="130770"/>
                              </a:cxn>
                              <a:cxn ang="0">
                                <a:pos x="91593" y="130770"/>
                              </a:cxn>
                              <a:cxn ang="0">
                                <a:pos x="48325" y="168853"/>
                              </a:cxn>
                              <a:cxn ang="0">
                                <a:pos x="48325" y="97167"/>
                              </a:cxn>
                              <a:cxn ang="0">
                                <a:pos x="91593" y="130770"/>
                              </a:cxn>
                              <a:cxn ang="0">
                                <a:pos x="202010" y="168853"/>
                              </a:cxn>
                              <a:cxn ang="0">
                                <a:pos x="202010" y="168853"/>
                              </a:cxn>
                              <a:cxn ang="0">
                                <a:pos x="202010" y="168853"/>
                              </a:cxn>
                              <a:cxn ang="0">
                                <a:pos x="202010" y="168853"/>
                              </a:cxn>
                              <a:cxn ang="0">
                                <a:pos x="158742" y="130770"/>
                              </a:cxn>
                              <a:cxn ang="0">
                                <a:pos x="202010" y="97167"/>
                              </a:cxn>
                              <a:cxn ang="0">
                                <a:pos x="202010" y="168853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48325" y="87646"/>
                              </a:cxn>
                              <a:cxn ang="0">
                                <a:pos x="48325" y="73085"/>
                              </a:cxn>
                              <a:cxn ang="0">
                                <a:pos x="202010" y="73085"/>
                              </a:cxn>
                              <a:cxn ang="0">
                                <a:pos x="202010" y="87646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719" y="637"/>
                                </a:move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ubicBezTo>
                                  <a:pt x="172" y="637"/>
                                  <a:pt x="172" y="637"/>
                                  <a:pt x="172" y="637"/>
                                </a:cubicBezTo>
                                <a:cubicBezTo>
                                  <a:pt x="342" y="483"/>
                                  <a:pt x="342" y="483"/>
                                  <a:pt x="342" y="483"/>
                                </a:cubicBezTo>
                                <a:cubicBezTo>
                                  <a:pt x="446" y="568"/>
                                  <a:pt x="446" y="568"/>
                                  <a:pt x="446" y="568"/>
                                </a:cubicBezTo>
                                <a:cubicBezTo>
                                  <a:pt x="549" y="483"/>
                                  <a:pt x="549" y="483"/>
                                  <a:pt x="549" y="483"/>
                                </a:cubicBez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lose/>
                                <a:moveTo>
                                  <a:pt x="326" y="467"/>
                                </a:move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ubicBezTo>
                                  <a:pt x="172" y="603"/>
                                  <a:pt x="172" y="603"/>
                                  <a:pt x="172" y="603"/>
                                </a:cubicBezTo>
                                <a:cubicBezTo>
                                  <a:pt x="172" y="347"/>
                                  <a:pt x="172" y="347"/>
                                  <a:pt x="172" y="347"/>
                                </a:cubicBez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lose/>
                                <a:moveTo>
                                  <a:pt x="719" y="603"/>
                                </a:move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ubicBezTo>
                                  <a:pt x="565" y="467"/>
                                  <a:pt x="565" y="467"/>
                                  <a:pt x="565" y="467"/>
                                </a:cubicBezTo>
                                <a:cubicBezTo>
                                  <a:pt x="719" y="347"/>
                                  <a:pt x="719" y="347"/>
                                  <a:pt x="719" y="347"/>
                                </a:cubicBez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lose/>
                                <a:moveTo>
                                  <a:pt x="446" y="536"/>
                                </a:move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172" y="313"/>
                                  <a:pt x="172" y="313"/>
                                  <a:pt x="172" y="313"/>
                                </a:cubicBezTo>
                                <a:cubicBezTo>
                                  <a:pt x="172" y="261"/>
                                  <a:pt x="172" y="261"/>
                                  <a:pt x="172" y="261"/>
                                </a:cubicBezTo>
                                <a:cubicBezTo>
                                  <a:pt x="719" y="261"/>
                                  <a:pt x="719" y="261"/>
                                  <a:pt x="719" y="261"/>
                                </a:cubicBezTo>
                                <a:cubicBezTo>
                                  <a:pt x="719" y="313"/>
                                  <a:pt x="719" y="313"/>
                                  <a:pt x="719" y="313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lose/>
                                <a:moveTo>
                                  <a:pt x="446" y="536"/>
                                </a:move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4" name="Freeform 5"/>
                        <wps:cNvSpPr/>
                        <wps:spPr>
                          <a:xfrm>
                            <a:off x="9247" y="11703"/>
                            <a:ext cx="323" cy="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427"/>
                              </a:cxn>
                              <a:cxn ang="0">
                                <a:pos x="41968" y="0"/>
                              </a:cxn>
                              <a:cxn ang="0">
                                <a:pos x="210126" y="0"/>
                              </a:cxn>
                              <a:cxn ang="0">
                                <a:pos x="252095" y="42427"/>
                              </a:cxn>
                              <a:cxn ang="0">
                                <a:pos x="252095" y="211572"/>
                              </a:cxn>
                              <a:cxn ang="0">
                                <a:pos x="210126" y="254000"/>
                              </a:cxn>
                              <a:cxn ang="0">
                                <a:pos x="41968" y="254000"/>
                              </a:cxn>
                              <a:cxn ang="0">
                                <a:pos x="0" y="211572"/>
                              </a:cxn>
                              <a:cxn ang="0">
                                <a:pos x="0" y="42427"/>
                              </a:cxn>
                              <a:cxn ang="0">
                                <a:pos x="79431" y="151608"/>
                              </a:cxn>
                              <a:cxn ang="0">
                                <a:pos x="63094" y="193187"/>
                              </a:cxn>
                              <a:cxn ang="0">
                                <a:pos x="126188" y="199409"/>
                              </a:cxn>
                              <a:cxn ang="0">
                                <a:pos x="189000" y="193187"/>
                              </a:cxn>
                              <a:cxn ang="0">
                                <a:pos x="172663" y="151608"/>
                              </a:cxn>
                              <a:cxn ang="0">
                                <a:pos x="126188" y="140293"/>
                              </a:cxn>
                              <a:cxn ang="0">
                                <a:pos x="79431" y="151608"/>
                              </a:cxn>
                              <a:cxn ang="0">
                                <a:pos x="126188" y="54307"/>
                              </a:cxn>
                              <a:cxn ang="0">
                                <a:pos x="89571" y="87118"/>
                              </a:cxn>
                              <a:cxn ang="0">
                                <a:pos x="89571" y="97300"/>
                              </a:cxn>
                              <a:cxn ang="0">
                                <a:pos x="126188" y="130111"/>
                              </a:cxn>
                              <a:cxn ang="0">
                                <a:pos x="162523" y="97300"/>
                              </a:cxn>
                              <a:cxn ang="0">
                                <a:pos x="162523" y="87118"/>
                              </a:cxn>
                              <a:cxn ang="0">
                                <a:pos x="126188" y="54307"/>
                              </a:cxn>
                              <a:cxn ang="0">
                                <a:pos x="126188" y="54307"/>
                              </a:cxn>
                              <a:cxn ang="0">
                                <a:pos x="126188" y="54307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282" y="536"/>
                                </a:moveTo>
                                <a:cubicBezTo>
                                  <a:pt x="282" y="536"/>
                                  <a:pt x="282" y="536"/>
                                  <a:pt x="224" y="683"/>
                                </a:cubicBezTo>
                                <a:cubicBezTo>
                                  <a:pt x="224" y="683"/>
                                  <a:pt x="336" y="705"/>
                                  <a:pt x="448" y="705"/>
                                </a:cubicBezTo>
                                <a:cubicBezTo>
                                  <a:pt x="559" y="705"/>
                                  <a:pt x="671" y="683"/>
                                  <a:pt x="671" y="683"/>
                                </a:cubicBezTo>
                                <a:cubicBezTo>
                                  <a:pt x="671" y="683"/>
                                  <a:pt x="671" y="683"/>
                                  <a:pt x="613" y="536"/>
                                </a:cubicBezTo>
                                <a:cubicBezTo>
                                  <a:pt x="613" y="536"/>
                                  <a:pt x="528" y="496"/>
                                  <a:pt x="448" y="496"/>
                                </a:cubicBezTo>
                                <a:cubicBezTo>
                                  <a:pt x="371" y="496"/>
                                  <a:pt x="282" y="536"/>
                                  <a:pt x="282" y="536"/>
                                </a:cubicBezTo>
                                <a:close/>
                                <a:moveTo>
                                  <a:pt x="448" y="192"/>
                                </a:moveTo>
                                <a:cubicBezTo>
                                  <a:pt x="385" y="192"/>
                                  <a:pt x="327" y="241"/>
                                  <a:pt x="318" y="308"/>
                                </a:cubicBezTo>
                                <a:cubicBezTo>
                                  <a:pt x="318" y="313"/>
                                  <a:pt x="318" y="340"/>
                                  <a:pt x="318" y="344"/>
                                </a:cubicBezTo>
                                <a:cubicBezTo>
                                  <a:pt x="318" y="375"/>
                                  <a:pt x="367" y="460"/>
                                  <a:pt x="448" y="460"/>
                                </a:cubicBezTo>
                                <a:cubicBezTo>
                                  <a:pt x="528" y="460"/>
                                  <a:pt x="577" y="375"/>
                                  <a:pt x="577" y="344"/>
                                </a:cubicBezTo>
                                <a:cubicBezTo>
                                  <a:pt x="577" y="335"/>
                                  <a:pt x="577" y="313"/>
                                  <a:pt x="577" y="308"/>
                                </a:cubicBezTo>
                                <a:cubicBezTo>
                                  <a:pt x="568" y="241"/>
                                  <a:pt x="510" y="192"/>
                                  <a:pt x="448" y="192"/>
                                </a:cubicBezTo>
                                <a:close/>
                                <a:moveTo>
                                  <a:pt x="448" y="192"/>
                                </a:moveTo>
                                <a:cubicBezTo>
                                  <a:pt x="448" y="192"/>
                                  <a:pt x="448" y="192"/>
                                  <a:pt x="448" y="192"/>
                                </a:cubicBezTo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0" o:spid="_x0000_s1033" style="position:absolute;left:0;text-align:left;margin-left:153.45pt;margin-top:530.3pt;width:213.9pt;height:128.45pt;z-index:251704320" coordorigin="9247,11554" coordsize="4278,2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">
                <v:shape id="_x0000_s1034" type="#_x0000_t202" style="position:absolute;left:9551;top:12770;width:3974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23181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联系手机：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82******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29</w:t>
                        </w:r>
                      </w:p>
                    </w:txbxContent>
                  </v:textbox>
                </v:shape>
                <v:shape id="文本框 292" o:spid="_x0000_s1035" type="#_x0000_t202" style="position:absolute;left:9551;top:12127;width:3709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23181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毕业院校：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兰州XXXX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学院</w:t>
                        </w:r>
                      </w:p>
                    </w:txbxContent>
                  </v:textbox>
                </v:shape>
                <v:shape id="文本框 293" o:spid="_x0000_s1036" type="#_x0000_t202" style="position:absolute;left:9551;top:13437;width:3931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23181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电子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邮箱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3******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14@qq.com</w:t>
                        </w:r>
                      </w:p>
                    </w:txbxContent>
                  </v:textbox>
                </v:shape>
                <v:shape id="_x0000_s1037" type="#_x0000_t202" style="position:absolute;left:9551;top:11554;width:2485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23181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姓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231816"/>
                            <w:sz w:val="24"/>
                            <w:szCs w:val="24"/>
                          </w:rPr>
                          <w:t>名：XXX</w:t>
                        </w:r>
                      </w:p>
                    </w:txbxContent>
                  </v:textbox>
                </v:shape>
                <v:shape id="Freeform 29" o:spid="_x0000_s1038" style="position:absolute;left:9247;top:12281;width:323;height:323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OMEA&#10;AADbAAAADwAAAGRycy9kb3ducmV2LnhtbERPXWvCMBR9H/gfwhX2IprqRKUziugGIgrqxp4vzbUt&#10;NjclibX+e/Mg7PFwvufL1lSiIedLywqGgwQEcWZ1ybmC35/v/gyED8gaK8uk4EEelovO2xxTbe98&#10;ouYcchFD2KeooAihTqX0WUEG/cDWxJG7WGcwROhyqR3eY7ip5ChJJtJgybGhwJrWBWXX880o2B0P&#10;+y/Zu31swl/SbLazqRutnVLv3Xb1CSJQG/7FL/dWKxjHsfFL/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qgjjBAAAA2wAAAA8AAAAAAAAAAAAAAAAAmAIAAGRycy9kb3du&#10;cmV2LnhtbFBLBQYAAAAABAAEAPUAAACGAwAAAAA=&#10;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6a91c8" stroked="f">
                  <v:path arrowok="t" o:connecttype="custom"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 textboxrect="0,0,895,898"/>
                </v:shape>
                <v:shape id="Freeform 21" o:spid="_x0000_s1039" style="position:absolute;left:9247;top:12891;width:322;height:322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Yno8UA&#10;AADbAAAADwAAAGRycy9kb3ducmV2LnhtbESPQWsCMRSE74L/ITyhF6nZqrR2NUrRCiIttLZ4fmye&#10;u4ublyWJ6/rvjSB4HGbmG2a2aE0lGnK+tKzgZZCAIM6sLjlX8P+3fp6A8AFZY2WZFFzIw2Le7cww&#10;1fbMv9TsQi4ihH2KCooQ6lRKnxVk0A9sTRy9g3UGQ5Qul9rhOcJNJYdJ8ioNlhwXCqxpWVB23J2M&#10;gu3P99en7J9Gq7BPmtVm8uaGS6fUU6/9mIII1IZH+N7eaAXjd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iejxQAAANsAAAAPAAAAAAAAAAAAAAAAAJgCAABkcnMv&#10;ZG93bnJldi54bWxQSwUGAAAAAAQABAD1AAAAigMAAAAA&#10;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6a91c8" stroked="f">
                  <v:path arrowok="t" o:connecttype="custom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 textboxrect="0,0,895,898"/>
                </v:shape>
                <v:shape id="Freeform 25" o:spid="_x0000_s1040" style="position:absolute;left:9247;top:13553;width:323;height:323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GlMUA&#10;AADbAAAADwAAAGRycy9kb3ducmV2LnhtbESP3WoCMRSE7wu+QziCN1KzVWpla5SiFkQU/KPXh81x&#10;d3FzsiRx3b69KQi9HGbmG2Y6b00lGnK+tKzgbZCAIM6sLjlXcD59v05A+ICssbJMCn7Jw3zWeZli&#10;qu2dD9QcQy4ihH2KCooQ6lRKnxVk0A9sTRy9i3UGQ5Qul9rhPcJNJYdJMpYGS44LBda0KCi7Hm9G&#10;wWa/265k/zZahp+kWa4nH264cEr1uu3XJ4hAbfgPP9trreB9BH9f4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4aUxQAAANsAAAAPAAAAAAAAAAAAAAAAAJgCAABkcnMv&#10;ZG93bnJldi54bWxQSwUGAAAAAAQABAD1AAAAigMAAAAA&#10;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6a91c8" stroked="f">
                  <v:path arrowok="t" o:connecttype="custom"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 textboxrect="0,0,895,898"/>
                </v:shape>
                <v:shape id="Freeform 5" o:spid="_x0000_s1041" style="position:absolute;left:9247;top:11703;width:323;height:323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e4MUA&#10;AADbAAAADwAAAGRycy9kb3ducmV2LnhtbESPQWsCMRSE74L/ITyhF6nZqm1lNUrRCiIttLZ4fmye&#10;u4ublyWJ6/rvjSB4HGbmG2a2aE0lGnK+tKzgZZCAIM6sLjlX8P+3fp6A8AFZY2WZFFzIw2Le7cww&#10;1fbMv9TsQi4ihH2KCooQ6lRKnxVk0A9sTRy9g3UGQ5Qul9rhOcJNJYdJ8iYNlhwXCqxpWVB23J2M&#10;gu3P99en7J9Gq7BPmtVm8u6GS6fUU6/9mIII1IZH+N7eaAWvY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vh7gxQAAANsAAAAPAAAAAAAAAAAAAAAAAJgCAABkcnMv&#10;ZG93bnJldi54bWxQSwUGAAAAAAQABAD1AAAAigMAAAAA&#10;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6a91c8" stroked="f">
                  <v:path arrowok="t" o:connecttype="custom"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 textboxrect="0,0,895,898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CF28826" wp14:editId="2F5DF90A">
                <wp:simplePos x="0" y="0"/>
                <wp:positionH relativeFrom="column">
                  <wp:posOffset>-885825</wp:posOffset>
                </wp:positionH>
                <wp:positionV relativeFrom="paragraph">
                  <wp:posOffset>-1259840</wp:posOffset>
                </wp:positionV>
                <wp:extent cx="7837170" cy="11156950"/>
                <wp:effectExtent l="0" t="0" r="11430" b="6350"/>
                <wp:wrapNone/>
                <wp:docPr id="6" name="矩形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170" cy="1115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:rsidR="00B452AD" w:rsidRDefault="00B452A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08" o:spid="_x0000_s1042" style="position:absolute;left:0;text-align:left;margin-left:-69.75pt;margin-top:-99.2pt;width:617.1pt;height:878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" stroked="f" strokeweight="1.25pt">
                <v:textbox>
                  <w:txbxContent>
                    <w:p w:rsidR="00B452AD" w:rsidRDefault="00B452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4327C960" wp14:editId="6865526C">
            <wp:simplePos x="0" y="0"/>
            <wp:positionH relativeFrom="column">
              <wp:posOffset>1880870</wp:posOffset>
            </wp:positionH>
            <wp:positionV relativeFrom="paragraph">
              <wp:posOffset>5852160</wp:posOffset>
            </wp:positionV>
            <wp:extent cx="2183130" cy="7676515"/>
            <wp:effectExtent l="0" t="0" r="635" b="762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62079"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18313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1880870</wp:posOffset>
            </wp:positionH>
            <wp:positionV relativeFrom="paragraph">
              <wp:posOffset>-3719195</wp:posOffset>
            </wp:positionV>
            <wp:extent cx="2183130" cy="7676515"/>
            <wp:effectExtent l="0" t="0" r="635" b="7620"/>
            <wp:wrapNone/>
            <wp:docPr id="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62079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218313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-992505</wp:posOffset>
                </wp:positionV>
                <wp:extent cx="7727315" cy="10800715"/>
                <wp:effectExtent l="0" t="0" r="6985" b="635"/>
                <wp:wrapNone/>
                <wp:docPr id="4" name="矩形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15" cy="1080071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12" o:spid="_x0000_s1026" style="position:absolute;left:0;text-align:left;margin-left:-63.1pt;margin-top:-78.15pt;width:608.45pt;height:850.4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" fillcolor="#f6f6f6" stroked="f" strokeweight="1.25pt"/>
            </w:pict>
          </mc:Fallback>
        </mc:AlternateContent>
      </w:r>
      <w:r>
        <w:rPr>
          <w:rFonts w:hint="eastAsia"/>
        </w:rPr>
        <w:t xml:space="preserve">     </w:t>
      </w:r>
    </w:p>
    <w:p w:rsidR="00B452AD" w:rsidRDefault="00140D6D"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-274320</wp:posOffset>
            </wp:positionV>
            <wp:extent cx="1428750" cy="1743075"/>
            <wp:effectExtent l="0" t="0" r="0" b="9525"/>
            <wp:wrapNone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[2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BF10812" wp14:editId="08CF5A28">
                <wp:simplePos x="0" y="0"/>
                <wp:positionH relativeFrom="column">
                  <wp:posOffset>-267335</wp:posOffset>
                </wp:positionH>
                <wp:positionV relativeFrom="paragraph">
                  <wp:posOffset>-514350</wp:posOffset>
                </wp:positionV>
                <wp:extent cx="2360295" cy="801370"/>
                <wp:effectExtent l="0" t="0" r="0" b="0"/>
                <wp:wrapNone/>
                <wp:docPr id="27" name="组合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0295" cy="801370"/>
                          <a:chOff x="5664" y="17928"/>
                          <a:chExt cx="3651" cy="1262"/>
                        </a:xfrm>
                      </wpg:grpSpPr>
                      <wps:wsp>
                        <wps:cNvPr id="24" name="文本框 2"/>
                        <wps:cNvSpPr txBox="1"/>
                        <wps:spPr>
                          <a:xfrm>
                            <a:off x="7817" y="18192"/>
                            <a:ext cx="1498" cy="7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color w:val="26262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62626"/>
                                  <w:sz w:val="28"/>
                                  <w:szCs w:val="28"/>
                                </w:rPr>
                                <w:t>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62626"/>
                                  <w:sz w:val="28"/>
                                  <w:szCs w:val="28"/>
                                </w:rPr>
                                <w:t>职意向:</w:t>
                              </w:r>
                            </w:p>
                            <w:p w:rsidR="00B452AD" w:rsidRDefault="00B452AD">
                              <w:pPr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color w:val="3E565C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6" name="文本框 187"/>
                        <wps:cNvSpPr txBox="1"/>
                        <wps:spPr>
                          <a:xfrm>
                            <a:off x="5664" y="17928"/>
                            <a:ext cx="1995" cy="1262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26262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626"/>
                                  <w:sz w:val="52"/>
                                  <w:szCs w:val="52"/>
                                </w:rPr>
                                <w:t>XXX</w:t>
                              </w:r>
                            </w:p>
                            <w:p w:rsidR="00B452AD" w:rsidRDefault="00B452AD"/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46" o:spid="_x0000_s1043" style="position:absolute;left:0;text-align:left;margin-left:-21.05pt;margin-top:-40.5pt;width:185.85pt;height:63.1pt;z-index:251696128;mso-width-relative:margin" coordorigin="5664,17928" coordsize="3651,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">
                <v:shape id="文本框 2" o:spid="_x0000_s1044" type="#_x0000_t202" style="position:absolute;left:7817;top:18192;width:1498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color w:val="262626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sz w:val="28"/>
                            <w:szCs w:val="28"/>
                          </w:rPr>
                          <w:t>求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62626"/>
                            <w:sz w:val="28"/>
                            <w:szCs w:val="28"/>
                          </w:rPr>
                          <w:t>职意向:</w:t>
                        </w:r>
                      </w:p>
                      <w:p w:rsidR="00B452AD" w:rsidRDefault="00B452AD">
                        <w:pPr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color w:val="3E565C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文本框 187" o:spid="_x0000_s1045" type="#_x0000_t202" style="position:absolute;left:5664;top:17928;width:1995;height:1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A+Z8YA&#10;AADbAAAADwAAAGRycy9kb3ducmV2LnhtbESP3WrCQBSE7wXfYTmCN6KbShGJriKKUGlL8Qf18pA9&#10;JsHs2ZBdk9in7xYKvRxm5htmvmxNIWqqXG5ZwcsoAkGcWJ1zquB03A6nIJxH1lhYJgVPcrBcdDtz&#10;jLVteE/1waciQNjFqCDzvoyldElGBt3IlsTBu9nKoA+ySqWusAlwU8hxFE2kwZzDQoYlrTNK7oeH&#10;UVB/Rq/nj+TyfAy2m+tu+rVx7823Uv1eu5qB8NT6//Bf+00rGE/g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A+Z8YAAADbAAAADwAAAAAAAAAAAAAAAACYAgAAZHJz&#10;L2Rvd25yZXYueG1sUEsFBgAAAAAEAAQA9QAAAIsDAAAAAA==&#10;" filled="f" stroked="f" strokeweight="1.25pt">
                  <v:textbox>
                    <w:txbxContent>
                      <w:p w:rsidR="00B452AD" w:rsidRDefault="00140D6D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color w:val="262626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62626"/>
                            <w:sz w:val="52"/>
                            <w:szCs w:val="52"/>
                          </w:rPr>
                          <w:t>XXX</w:t>
                        </w:r>
                      </w:p>
                      <w:p w:rsidR="00B452AD" w:rsidRDefault="00B452AD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1899920</wp:posOffset>
            </wp:positionH>
            <wp:positionV relativeFrom="paragraph">
              <wp:posOffset>-4879340</wp:posOffset>
            </wp:positionV>
            <wp:extent cx="2183130" cy="7676515"/>
            <wp:effectExtent l="0" t="0" r="635" b="7620"/>
            <wp:wrapNone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62079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18313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-998220</wp:posOffset>
                </wp:positionV>
                <wp:extent cx="7753350" cy="11715750"/>
                <wp:effectExtent l="0" t="0" r="0" b="0"/>
                <wp:wrapNone/>
                <wp:docPr id="3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:rsidR="00B452AD" w:rsidRDefault="00B452A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46" style="position:absolute;left:0;text-align:left;margin-left:-66.85pt;margin-top:-78.6pt;width:610.5pt;height:92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" stroked="f" strokeweight="1.25pt">
                <v:textbox>
                  <w:txbxContent>
                    <w:p w:rsidR="00B452AD" w:rsidRDefault="00B452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40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26" style="position:absolute;left:0;text-align:left;margin-left:534.6pt;margin-top:-77.1pt;width:611.25pt;height:88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" strokecolor="#739cc3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style="position:absolute;left:0;text-align:left;margin-left:209.25pt;margin-top:814.7pt;width:183.65pt;height:18.9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" path="m194949,l2183824,r148531,240665l,240665,194949,xe" fillcolor="#4c5c74" stroked="f" strokeweight="2pt">
                <v:path arrowok="t" o:connecttype="custom" o:connectlocs="194949,0;2183824,0;2332355,240665;0,240665;194949,0" o:connectangles="0,0,0,0,0"/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20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B452AD" w:rsidRDefault="00B452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47" style="position:absolute;left:0;text-align:left;margin-left:0;margin-top:827.95pt;width:595.25pt;height:1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" fillcolor="#44546b" stroked="f" strokeweight="2pt">
                <v:textbox>
                  <w:txbxContent>
                    <w:p w:rsidR="00B452AD" w:rsidRDefault="00B452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</w:t>
      </w:r>
    </w:p>
    <w:p w:rsidR="00B452AD" w:rsidRDefault="00140D6D">
      <w:pPr>
        <w:snapToGrid w:val="0"/>
        <w:jc w:val="left"/>
        <w:rPr>
          <w:rFonts w:ascii="微软雅黑" w:eastAsia="微软雅黑" w:hAnsi="微软雅黑"/>
          <w:color w:val="5252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34925</wp:posOffset>
                </wp:positionV>
                <wp:extent cx="4929505" cy="1048385"/>
                <wp:effectExtent l="0" t="0" r="0" b="0"/>
                <wp:wrapNone/>
                <wp:docPr id="74" name="组合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505" cy="1048385"/>
                          <a:chOff x="4323" y="19145"/>
                          <a:chExt cx="7763" cy="1651"/>
                        </a:xfrm>
                      </wpg:grpSpPr>
                      <wps:wsp>
                        <wps:cNvPr id="65" name="Freeform 29"/>
                        <wps:cNvSpPr/>
                        <wps:spPr>
                          <a:xfrm>
                            <a:off x="4323" y="19904"/>
                            <a:ext cx="323" cy="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003"/>
                              </a:cxn>
                              <a:cxn ang="0">
                                <a:pos x="41863" y="0"/>
                              </a:cxn>
                              <a:cxn ang="0">
                                <a:pos x="209596" y="0"/>
                              </a:cxn>
                              <a:cxn ang="0">
                                <a:pos x="251460" y="42003"/>
                              </a:cxn>
                              <a:cxn ang="0">
                                <a:pos x="251460" y="209456"/>
                              </a:cxn>
                              <a:cxn ang="0">
                                <a:pos x="209596" y="251460"/>
                              </a:cxn>
                              <a:cxn ang="0">
                                <a:pos x="41863" y="251460"/>
                              </a:cxn>
                              <a:cxn ang="0">
                                <a:pos x="0" y="209456"/>
                              </a:cxn>
                              <a:cxn ang="0">
                                <a:pos x="0" y="42003"/>
                              </a:cxn>
                              <a:cxn ang="0">
                                <a:pos x="125308" y="197415"/>
                              </a:cxn>
                              <a:cxn ang="0">
                                <a:pos x="65182" y="107808"/>
                              </a:cxn>
                              <a:cxn ang="0">
                                <a:pos x="125308" y="53764"/>
                              </a:cxn>
                              <a:cxn ang="0">
                                <a:pos x="185153" y="107808"/>
                              </a:cxn>
                              <a:cxn ang="0">
                                <a:pos x="125308" y="197415"/>
                              </a:cxn>
                              <a:cxn ang="0">
                                <a:pos x="125308" y="72245"/>
                              </a:cxn>
                              <a:cxn ang="0">
                                <a:pos x="85693" y="107808"/>
                              </a:cxn>
                              <a:cxn ang="0">
                                <a:pos x="125308" y="144771"/>
                              </a:cxn>
                              <a:cxn ang="0">
                                <a:pos x="166328" y="107808"/>
                              </a:cxn>
                              <a:cxn ang="0">
                                <a:pos x="125308" y="72245"/>
                              </a:cxn>
                              <a:cxn ang="0">
                                <a:pos x="125308" y="72245"/>
                              </a:cxn>
                              <a:cxn ang="0">
                                <a:pos x="125308" y="72245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446" y="705"/>
                                </a:moveTo>
                                <a:cubicBezTo>
                                  <a:pt x="446" y="705"/>
                                  <a:pt x="232" y="493"/>
                                  <a:pt x="232" y="385"/>
                                </a:cubicBezTo>
                                <a:cubicBezTo>
                                  <a:pt x="232" y="282"/>
                                  <a:pt x="331" y="192"/>
                                  <a:pt x="446" y="192"/>
                                </a:cubicBezTo>
                                <a:cubicBezTo>
                                  <a:pt x="566" y="192"/>
                                  <a:pt x="659" y="282"/>
                                  <a:pt x="659" y="385"/>
                                </a:cubicBezTo>
                                <a:cubicBezTo>
                                  <a:pt x="659" y="493"/>
                                  <a:pt x="446" y="705"/>
                                  <a:pt x="446" y="705"/>
                                </a:cubicBezTo>
                                <a:close/>
                                <a:moveTo>
                                  <a:pt x="446" y="258"/>
                                </a:moveTo>
                                <a:cubicBezTo>
                                  <a:pt x="367" y="258"/>
                                  <a:pt x="305" y="315"/>
                                  <a:pt x="305" y="385"/>
                                </a:cubicBezTo>
                                <a:cubicBezTo>
                                  <a:pt x="305" y="456"/>
                                  <a:pt x="367" y="517"/>
                                  <a:pt x="446" y="517"/>
                                </a:cubicBezTo>
                                <a:cubicBezTo>
                                  <a:pt x="524" y="517"/>
                                  <a:pt x="592" y="456"/>
                                  <a:pt x="592" y="385"/>
                                </a:cubicBezTo>
                                <a:cubicBezTo>
                                  <a:pt x="592" y="315"/>
                                  <a:pt x="524" y="258"/>
                                  <a:pt x="446" y="258"/>
                                </a:cubicBezTo>
                                <a:close/>
                                <a:moveTo>
                                  <a:pt x="446" y="258"/>
                                </a:moveTo>
                                <a:cubicBezTo>
                                  <a:pt x="446" y="258"/>
                                  <a:pt x="446" y="258"/>
                                  <a:pt x="446" y="258"/>
                                </a:cubicBezTo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6" name="Freeform 5"/>
                        <wps:cNvSpPr/>
                        <wps:spPr>
                          <a:xfrm>
                            <a:off x="4323" y="19277"/>
                            <a:ext cx="323" cy="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427"/>
                              </a:cxn>
                              <a:cxn ang="0">
                                <a:pos x="41968" y="0"/>
                              </a:cxn>
                              <a:cxn ang="0">
                                <a:pos x="210126" y="0"/>
                              </a:cxn>
                              <a:cxn ang="0">
                                <a:pos x="252095" y="42427"/>
                              </a:cxn>
                              <a:cxn ang="0">
                                <a:pos x="252095" y="211572"/>
                              </a:cxn>
                              <a:cxn ang="0">
                                <a:pos x="210126" y="254000"/>
                              </a:cxn>
                              <a:cxn ang="0">
                                <a:pos x="41968" y="254000"/>
                              </a:cxn>
                              <a:cxn ang="0">
                                <a:pos x="0" y="211572"/>
                              </a:cxn>
                              <a:cxn ang="0">
                                <a:pos x="0" y="42427"/>
                              </a:cxn>
                              <a:cxn ang="0">
                                <a:pos x="79431" y="151608"/>
                              </a:cxn>
                              <a:cxn ang="0">
                                <a:pos x="63094" y="193187"/>
                              </a:cxn>
                              <a:cxn ang="0">
                                <a:pos x="126188" y="199409"/>
                              </a:cxn>
                              <a:cxn ang="0">
                                <a:pos x="189000" y="193187"/>
                              </a:cxn>
                              <a:cxn ang="0">
                                <a:pos x="172663" y="151608"/>
                              </a:cxn>
                              <a:cxn ang="0">
                                <a:pos x="126188" y="140293"/>
                              </a:cxn>
                              <a:cxn ang="0">
                                <a:pos x="79431" y="151608"/>
                              </a:cxn>
                              <a:cxn ang="0">
                                <a:pos x="126188" y="54307"/>
                              </a:cxn>
                              <a:cxn ang="0">
                                <a:pos x="89571" y="87118"/>
                              </a:cxn>
                              <a:cxn ang="0">
                                <a:pos x="89571" y="97300"/>
                              </a:cxn>
                              <a:cxn ang="0">
                                <a:pos x="126188" y="130111"/>
                              </a:cxn>
                              <a:cxn ang="0">
                                <a:pos x="162523" y="97300"/>
                              </a:cxn>
                              <a:cxn ang="0">
                                <a:pos x="162523" y="87118"/>
                              </a:cxn>
                              <a:cxn ang="0">
                                <a:pos x="126188" y="54307"/>
                              </a:cxn>
                              <a:cxn ang="0">
                                <a:pos x="126188" y="54307"/>
                              </a:cxn>
                              <a:cxn ang="0">
                                <a:pos x="126188" y="54307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282" y="536"/>
                                </a:moveTo>
                                <a:cubicBezTo>
                                  <a:pt x="282" y="536"/>
                                  <a:pt x="282" y="536"/>
                                  <a:pt x="224" y="683"/>
                                </a:cubicBezTo>
                                <a:cubicBezTo>
                                  <a:pt x="224" y="683"/>
                                  <a:pt x="336" y="705"/>
                                  <a:pt x="448" y="705"/>
                                </a:cubicBezTo>
                                <a:cubicBezTo>
                                  <a:pt x="559" y="705"/>
                                  <a:pt x="671" y="683"/>
                                  <a:pt x="671" y="683"/>
                                </a:cubicBezTo>
                                <a:cubicBezTo>
                                  <a:pt x="671" y="683"/>
                                  <a:pt x="671" y="683"/>
                                  <a:pt x="613" y="536"/>
                                </a:cubicBezTo>
                                <a:cubicBezTo>
                                  <a:pt x="613" y="536"/>
                                  <a:pt x="528" y="496"/>
                                  <a:pt x="448" y="496"/>
                                </a:cubicBezTo>
                                <a:cubicBezTo>
                                  <a:pt x="371" y="496"/>
                                  <a:pt x="282" y="536"/>
                                  <a:pt x="282" y="536"/>
                                </a:cubicBezTo>
                                <a:close/>
                                <a:moveTo>
                                  <a:pt x="448" y="192"/>
                                </a:moveTo>
                                <a:cubicBezTo>
                                  <a:pt x="385" y="192"/>
                                  <a:pt x="327" y="241"/>
                                  <a:pt x="318" y="308"/>
                                </a:cubicBezTo>
                                <a:cubicBezTo>
                                  <a:pt x="318" y="313"/>
                                  <a:pt x="318" y="340"/>
                                  <a:pt x="318" y="344"/>
                                </a:cubicBezTo>
                                <a:cubicBezTo>
                                  <a:pt x="318" y="375"/>
                                  <a:pt x="367" y="460"/>
                                  <a:pt x="448" y="460"/>
                                </a:cubicBezTo>
                                <a:cubicBezTo>
                                  <a:pt x="528" y="460"/>
                                  <a:pt x="577" y="375"/>
                                  <a:pt x="577" y="344"/>
                                </a:cubicBezTo>
                                <a:cubicBezTo>
                                  <a:pt x="577" y="335"/>
                                  <a:pt x="577" y="313"/>
                                  <a:pt x="577" y="308"/>
                                </a:cubicBezTo>
                                <a:cubicBezTo>
                                  <a:pt x="568" y="241"/>
                                  <a:pt x="510" y="192"/>
                                  <a:pt x="448" y="192"/>
                                </a:cubicBezTo>
                                <a:close/>
                                <a:moveTo>
                                  <a:pt x="448" y="192"/>
                                </a:moveTo>
                                <a:cubicBezTo>
                                  <a:pt x="448" y="192"/>
                                  <a:pt x="448" y="192"/>
                                  <a:pt x="448" y="192"/>
                                </a:cubicBezTo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7" name="Freeform 21"/>
                        <wps:cNvSpPr/>
                        <wps:spPr>
                          <a:xfrm>
                            <a:off x="7628" y="19277"/>
                            <a:ext cx="322" cy="3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003"/>
                              </a:cxn>
                              <a:cxn ang="0">
                                <a:pos x="41863" y="0"/>
                              </a:cxn>
                              <a:cxn ang="0">
                                <a:pos x="209596" y="0"/>
                              </a:cxn>
                              <a:cxn ang="0">
                                <a:pos x="251460" y="42003"/>
                              </a:cxn>
                              <a:cxn ang="0">
                                <a:pos x="251460" y="209456"/>
                              </a:cxn>
                              <a:cxn ang="0">
                                <a:pos x="209596" y="251460"/>
                              </a:cxn>
                              <a:cxn ang="0">
                                <a:pos x="41863" y="251460"/>
                              </a:cxn>
                              <a:cxn ang="0">
                                <a:pos x="0" y="209456"/>
                              </a:cxn>
                              <a:cxn ang="0">
                                <a:pos x="0" y="42003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0491" y="192375"/>
                              </a:cxn>
                              <a:cxn ang="0">
                                <a:pos x="154247" y="188735"/>
                              </a:cxn>
                              <a:cxn ang="0">
                                <a:pos x="145537" y="183694"/>
                              </a:cxn>
                              <a:cxn ang="0">
                                <a:pos x="102831" y="147011"/>
                              </a:cxn>
                              <a:cxn ang="0">
                                <a:pos x="102831" y="147011"/>
                              </a:cxn>
                              <a:cxn ang="0">
                                <a:pos x="75297" y="63845"/>
                              </a:cxn>
                              <a:cxn ang="0">
                                <a:pos x="105360" y="70285"/>
                              </a:cxn>
                              <a:cxn ang="0">
                                <a:pos x="110417" y="99127"/>
                              </a:cxn>
                              <a:cxn ang="0">
                                <a:pos x="126713" y="138331"/>
                              </a:cxn>
                              <a:cxn ang="0">
                                <a:pos x="161833" y="152052"/>
                              </a:cxn>
                              <a:cxn ang="0">
                                <a:pos x="191615" y="157092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9201" y="182294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709" y="651"/>
                                </a:moveTo>
                                <a:cubicBezTo>
                                  <a:pt x="696" y="678"/>
                                  <a:pt x="678" y="687"/>
                                  <a:pt x="678" y="687"/>
                                </a:cubicBezTo>
                                <a:cubicBezTo>
                                  <a:pt x="642" y="705"/>
                                  <a:pt x="593" y="696"/>
                                  <a:pt x="549" y="674"/>
                                </a:cubicBezTo>
                                <a:cubicBezTo>
                                  <a:pt x="549" y="674"/>
                                  <a:pt x="549" y="674"/>
                                  <a:pt x="518" y="656"/>
                                </a:cubicBezTo>
                                <a:cubicBezTo>
                                  <a:pt x="455" y="624"/>
                                  <a:pt x="366" y="525"/>
                                  <a:pt x="366" y="525"/>
                                </a:cubicBezTo>
                                <a:cubicBezTo>
                                  <a:pt x="366" y="525"/>
                                  <a:pt x="366" y="525"/>
                                  <a:pt x="366" y="525"/>
                                </a:cubicBezTo>
                                <a:cubicBezTo>
                                  <a:pt x="304" y="462"/>
                                  <a:pt x="184" y="300"/>
                                  <a:pt x="268" y="228"/>
                                </a:cubicBezTo>
                                <a:cubicBezTo>
                                  <a:pt x="313" y="192"/>
                                  <a:pt x="344" y="206"/>
                                  <a:pt x="375" y="251"/>
                                </a:cubicBezTo>
                                <a:cubicBezTo>
                                  <a:pt x="406" y="291"/>
                                  <a:pt x="429" y="318"/>
                                  <a:pt x="393" y="354"/>
                                </a:cubicBezTo>
                                <a:cubicBezTo>
                                  <a:pt x="393" y="354"/>
                                  <a:pt x="348" y="390"/>
                                  <a:pt x="451" y="494"/>
                                </a:cubicBezTo>
                                <a:cubicBezTo>
                                  <a:pt x="544" y="579"/>
                                  <a:pt x="576" y="543"/>
                                  <a:pt x="576" y="543"/>
                                </a:cubicBezTo>
                                <a:cubicBezTo>
                                  <a:pt x="602" y="507"/>
                                  <a:pt x="642" y="530"/>
                                  <a:pt x="682" y="561"/>
                                </a:cubicBezTo>
                                <a:cubicBezTo>
                                  <a:pt x="718" y="588"/>
                                  <a:pt x="731" y="615"/>
                                  <a:pt x="709" y="651"/>
                                </a:cubicBezTo>
                                <a:close/>
                                <a:moveTo>
                                  <a:pt x="709" y="651"/>
                                </a:moveTo>
                                <a:cubicBezTo>
                                  <a:pt x="709" y="651"/>
                                  <a:pt x="709" y="651"/>
                                  <a:pt x="709" y="651"/>
                                </a:cubicBezTo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8" name="Freeform 25"/>
                        <wps:cNvSpPr/>
                        <wps:spPr>
                          <a:xfrm>
                            <a:off x="7664" y="19988"/>
                            <a:ext cx="323" cy="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003"/>
                              </a:cxn>
                              <a:cxn ang="0">
                                <a:pos x="41863" y="0"/>
                              </a:cxn>
                              <a:cxn ang="0">
                                <a:pos x="209596" y="0"/>
                              </a:cxn>
                              <a:cxn ang="0">
                                <a:pos x="251460" y="42003"/>
                              </a:cxn>
                              <a:cxn ang="0">
                                <a:pos x="251460" y="209456"/>
                              </a:cxn>
                              <a:cxn ang="0">
                                <a:pos x="209596" y="251460"/>
                              </a:cxn>
                              <a:cxn ang="0">
                                <a:pos x="41863" y="251460"/>
                              </a:cxn>
                              <a:cxn ang="0">
                                <a:pos x="0" y="209456"/>
                              </a:cxn>
                              <a:cxn ang="0">
                                <a:pos x="0" y="42003"/>
                              </a:cxn>
                              <a:cxn ang="0">
                                <a:pos x="202010" y="178374"/>
                              </a:cxn>
                              <a:cxn ang="0">
                                <a:pos x="202010" y="178374"/>
                              </a:cxn>
                              <a:cxn ang="0">
                                <a:pos x="202010" y="178374"/>
                              </a:cxn>
                              <a:cxn ang="0">
                                <a:pos x="202010" y="178374"/>
                              </a:cxn>
                              <a:cxn ang="0">
                                <a:pos x="48325" y="178374"/>
                              </a:cxn>
                              <a:cxn ang="0">
                                <a:pos x="96088" y="135250"/>
                              </a:cxn>
                              <a:cxn ang="0">
                                <a:pos x="125308" y="159052"/>
                              </a:cxn>
                              <a:cxn ang="0">
                                <a:pos x="154247" y="135250"/>
                              </a:cxn>
                              <a:cxn ang="0">
                                <a:pos x="202010" y="178374"/>
                              </a:cxn>
                              <a:cxn ang="0">
                                <a:pos x="91593" y="130770"/>
                              </a:cxn>
                              <a:cxn ang="0">
                                <a:pos x="91593" y="130770"/>
                              </a:cxn>
                              <a:cxn ang="0">
                                <a:pos x="91593" y="130770"/>
                              </a:cxn>
                              <a:cxn ang="0">
                                <a:pos x="91593" y="130770"/>
                              </a:cxn>
                              <a:cxn ang="0">
                                <a:pos x="48325" y="168853"/>
                              </a:cxn>
                              <a:cxn ang="0">
                                <a:pos x="48325" y="97167"/>
                              </a:cxn>
                              <a:cxn ang="0">
                                <a:pos x="91593" y="130770"/>
                              </a:cxn>
                              <a:cxn ang="0">
                                <a:pos x="202010" y="168853"/>
                              </a:cxn>
                              <a:cxn ang="0">
                                <a:pos x="202010" y="168853"/>
                              </a:cxn>
                              <a:cxn ang="0">
                                <a:pos x="202010" y="168853"/>
                              </a:cxn>
                              <a:cxn ang="0">
                                <a:pos x="202010" y="168853"/>
                              </a:cxn>
                              <a:cxn ang="0">
                                <a:pos x="158742" y="130770"/>
                              </a:cxn>
                              <a:cxn ang="0">
                                <a:pos x="202010" y="97167"/>
                              </a:cxn>
                              <a:cxn ang="0">
                                <a:pos x="202010" y="168853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48325" y="87646"/>
                              </a:cxn>
                              <a:cxn ang="0">
                                <a:pos x="48325" y="73085"/>
                              </a:cxn>
                              <a:cxn ang="0">
                                <a:pos x="202010" y="73085"/>
                              </a:cxn>
                              <a:cxn ang="0">
                                <a:pos x="202010" y="87646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  <a:cxn ang="0">
                                <a:pos x="125308" y="150091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719" y="637"/>
                                </a:move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ubicBezTo>
                                  <a:pt x="172" y="637"/>
                                  <a:pt x="172" y="637"/>
                                  <a:pt x="172" y="637"/>
                                </a:cubicBezTo>
                                <a:cubicBezTo>
                                  <a:pt x="342" y="483"/>
                                  <a:pt x="342" y="483"/>
                                  <a:pt x="342" y="483"/>
                                </a:cubicBezTo>
                                <a:cubicBezTo>
                                  <a:pt x="446" y="568"/>
                                  <a:pt x="446" y="568"/>
                                  <a:pt x="446" y="568"/>
                                </a:cubicBezTo>
                                <a:cubicBezTo>
                                  <a:pt x="549" y="483"/>
                                  <a:pt x="549" y="483"/>
                                  <a:pt x="549" y="483"/>
                                </a:cubicBezTo>
                                <a:cubicBezTo>
                                  <a:pt x="719" y="637"/>
                                  <a:pt x="719" y="637"/>
                                  <a:pt x="719" y="637"/>
                                </a:cubicBezTo>
                                <a:close/>
                                <a:moveTo>
                                  <a:pt x="326" y="467"/>
                                </a:move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ubicBezTo>
                                  <a:pt x="172" y="603"/>
                                  <a:pt x="172" y="603"/>
                                  <a:pt x="172" y="603"/>
                                </a:cubicBezTo>
                                <a:cubicBezTo>
                                  <a:pt x="172" y="347"/>
                                  <a:pt x="172" y="347"/>
                                  <a:pt x="172" y="347"/>
                                </a:cubicBezTo>
                                <a:cubicBezTo>
                                  <a:pt x="326" y="467"/>
                                  <a:pt x="326" y="467"/>
                                  <a:pt x="326" y="467"/>
                                </a:cubicBezTo>
                                <a:close/>
                                <a:moveTo>
                                  <a:pt x="719" y="603"/>
                                </a:move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ubicBezTo>
                                  <a:pt x="565" y="467"/>
                                  <a:pt x="565" y="467"/>
                                  <a:pt x="565" y="467"/>
                                </a:cubicBezTo>
                                <a:cubicBezTo>
                                  <a:pt x="719" y="347"/>
                                  <a:pt x="719" y="347"/>
                                  <a:pt x="719" y="347"/>
                                </a:cubicBezTo>
                                <a:cubicBezTo>
                                  <a:pt x="719" y="603"/>
                                  <a:pt x="719" y="603"/>
                                  <a:pt x="719" y="603"/>
                                </a:cubicBezTo>
                                <a:close/>
                                <a:moveTo>
                                  <a:pt x="446" y="536"/>
                                </a:move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172" y="313"/>
                                  <a:pt x="172" y="313"/>
                                  <a:pt x="172" y="313"/>
                                </a:cubicBezTo>
                                <a:cubicBezTo>
                                  <a:pt x="172" y="261"/>
                                  <a:pt x="172" y="261"/>
                                  <a:pt x="172" y="261"/>
                                </a:cubicBezTo>
                                <a:cubicBezTo>
                                  <a:pt x="719" y="261"/>
                                  <a:pt x="719" y="261"/>
                                  <a:pt x="719" y="261"/>
                                </a:cubicBezTo>
                                <a:cubicBezTo>
                                  <a:pt x="719" y="313"/>
                                  <a:pt x="719" y="313"/>
                                  <a:pt x="719" y="313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lose/>
                                <a:moveTo>
                                  <a:pt x="446" y="536"/>
                                </a:move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ubicBezTo>
                                  <a:pt x="446" y="536"/>
                                  <a:pt x="446" y="536"/>
                                  <a:pt x="446" y="5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91C8"/>
                          </a:solidFill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9" name="文本框 370"/>
                        <wps:cNvSpPr txBox="1"/>
                        <wps:spPr>
                          <a:xfrm>
                            <a:off x="4623" y="19812"/>
                            <a:ext cx="2784" cy="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ind w:left="1200" w:hangingChars="500" w:hanging="120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兰州X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学院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70" name="文本框 75"/>
                        <wps:cNvSpPr txBox="1"/>
                        <wps:spPr>
                          <a:xfrm>
                            <a:off x="4672" y="19145"/>
                            <a:ext cx="2455" cy="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姓名：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姚佳彤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71" name="文本框 75"/>
                        <wps:cNvSpPr txBox="1"/>
                        <wps:spPr>
                          <a:xfrm>
                            <a:off x="7963" y="19160"/>
                            <a:ext cx="3974" cy="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联系手机：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82*****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72" name="文本框 372"/>
                        <wps:cNvSpPr txBox="1"/>
                        <wps:spPr>
                          <a:xfrm>
                            <a:off x="8059" y="19840"/>
                            <a:ext cx="4027" cy="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452AD" w:rsidRDefault="00140D6D">
                              <w:pP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电子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3*****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14@qq.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95959"/>
                                  <w:sz w:val="24"/>
                                  <w:szCs w:val="24"/>
                                </w:rPr>
                                <w:t>com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2" o:spid="_x0000_s1048" style="position:absolute;margin-left:-16.15pt;margin-top:2.75pt;width:388.15pt;height:82.55pt;z-index:251712512" coordorigin="4323,19145" coordsize="7763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">
                <v:shape id="Freeform 29" o:spid="_x0000_s1049" style="position:absolute;left:4323;top:19904;width:323;height:323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5xxsUA&#10;AADbAAAADwAAAGRycy9kb3ducmV2LnhtbESPW2sCMRSE3wv+h3AEX0rNVqmVrVGKFxBR8EafD5vj&#10;7uLmZEniuv33jVDwcZiZb5jJrDWVaMj50rKC934CgjizuuRcwfm0ehuD8AFZY2WZFPySh9m08zLB&#10;VNs7H6g5hlxECPsUFRQh1KmUPivIoO/bmjh6F+sMhihdLrXDe4SbSg6SZCQNlhwXCqxpXlB2Pd6M&#10;gs1+t13K19twEX6SZrEef7rB3CnV67bfXyACteEZ/m+vtYLRBzy+x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nHGxQAAANsAAAAPAAAAAAAAAAAAAAAAAJgCAABkcnMv&#10;ZG93bnJldi54bWxQSwUGAAAAAAQABAD1AAAAigMAAAAA&#10;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6a91c8" stroked="f">
                  <v:path arrowok="t" o:connecttype="custom"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 textboxrect="0,0,895,898"/>
                </v:shape>
                <v:shape id="Freeform 5" o:spid="_x0000_s1050" style="position:absolute;left:4323;top:19277;width:323;height:323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vscUA&#10;AADbAAAADwAAAGRycy9kb3ducmV2LnhtbESPQWvCQBSE74X+h+UJvRTd1EIq0VVK0oJIBavi+ZF9&#10;JsHs27C7xvTfu4VCj8PMfMMsVoNpRU/ON5YVvEwSEMSl1Q1XCo6Hz/EMhA/IGlvLpOCHPKyWjw8L&#10;zLS98Tf1+1CJCGGfoYI6hC6T0pc1GfQT2xFH72ydwRClq6R2eItw08ppkqTSYMNxocaO8prKy/5q&#10;FGx2268P+Xx9LcIp6Yv17M1Nc6fU02h4n4MINIT/8F97rRWkKfx+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TO+xxQAAANsAAAAPAAAAAAAAAAAAAAAAAJgCAABkcnMv&#10;ZG93bnJldi54bWxQSwUGAAAAAAQABAD1AAAAigMAAAAA&#10;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6a91c8" stroked="f">
                  <v:path arrowok="t" o:connecttype="custom"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 textboxrect="0,0,895,898"/>
                </v:shape>
                <v:shape id="Freeform 21" o:spid="_x0000_s1051" style="position:absolute;left:7628;top:19277;width:322;height:322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KKsQA&#10;AADbAAAADwAAAGRycy9kb3ducmV2LnhtbESPQWsCMRSE7wX/Q3iCl6LZKqisRhGtIFKhVfH82Dx3&#10;FzcvSxLX9d+bQqHHYWa+YebL1lSiIedLywo+BgkI4szqknMF59O2PwXhA7LGyjIpeJKH5aLzNsdU&#10;2wf/UHMMuYgQ9ikqKEKoUyl9VpBBP7A1cfSu1hkMUbpcaoePCDeVHCbJWBosOS4UWNO6oOx2vBsF&#10;++/D16d8v4824ZI0m9104oZrp1Sv265mIAK14T/8195pBeMJ/H6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SirEAAAA2wAAAA8AAAAAAAAAAAAAAAAAmAIAAGRycy9k&#10;b3ducmV2LnhtbFBLBQYAAAAABAAEAPUAAACJAwAAAAA=&#10;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6a91c8" stroked="f">
                  <v:path arrowok="t" o:connecttype="custom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 textboxrect="0,0,895,898"/>
                </v:shape>
                <v:shape id="Freeform 25" o:spid="_x0000_s1052" style="position:absolute;left:7664;top:19988;width:323;height:323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eWMIA&#10;AADbAAAADwAAAGRycy9kb3ducmV2LnhtbERPXWvCMBR9H+w/hDvYy1jTKah0jTJ0QpEJTmXPl+ba&#10;FpubksS2+/fLg7DHw/nOV6NpRU/ON5YVvCUpCOLS6oYrBefT9nUBwgdkja1lUvBLHlbLx4ccM20H&#10;/qb+GCoRQ9hnqKAOocuk9GVNBn1iO+LIXawzGCJ0ldQOhxhuWjlJ05k02HBsqLGjdU3l9XgzCnaH&#10;/denfLlNN+En7TfFYu4ma6fU89P48Q4i0Bj+xXd3oRXM4tj4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95YwgAAANsAAAAPAAAAAAAAAAAAAAAAAJgCAABkcnMvZG93&#10;bnJldi54bWxQSwUGAAAAAAQABAD1AAAAhwMAAAAA&#10;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6a91c8" stroked="f">
                  <v:path arrowok="t" o:connecttype="custom"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 textboxrect="0,0,895,898"/>
                </v:shape>
                <v:shape id="文本框 370" o:spid="_x0000_s1053" type="#_x0000_t202" style="position:absolute;left:4623;top:19812;width:2784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ind w:left="1200" w:hangingChars="500" w:hanging="120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毕业院校：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兰州X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学院</w:t>
                        </w:r>
                      </w:p>
                    </w:txbxContent>
                  </v:textbox>
                </v:shape>
                <v:shape id="_x0000_s1054" type="#_x0000_t202" style="position:absolute;left:4672;top:19145;width:2455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姓名：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姚佳彤</w:t>
                        </w:r>
                      </w:p>
                    </w:txbxContent>
                  </v:textbox>
                </v:shape>
                <v:shape id="_x0000_s1055" type="#_x0000_t202" style="position:absolute;left:7963;top:19160;width:3974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联系手机：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82*****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29</w:t>
                        </w:r>
                      </w:p>
                    </w:txbxContent>
                  </v:textbox>
                </v:shape>
                <v:shape id="文本框 372" o:spid="_x0000_s1056" type="#_x0000_t202" style="position:absolute;left:8059;top:19840;width:4027;height: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B452AD" w:rsidRDefault="00140D6D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电子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3*****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14@qq.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/>
                            <w:sz w:val="24"/>
                            <w:szCs w:val="24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21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style="position:absolute;left:0;text-align:left;margin-left:579.45pt;margin-top:48.45pt;width:113.85pt;height:14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" strokecolor="white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</w:t>
      </w:r>
    </w:p>
    <w:p w:rsidR="00B452AD" w:rsidRDefault="00140D6D">
      <w:pPr>
        <w:snapToGrid w:val="0"/>
        <w:jc w:val="left"/>
        <w:rPr>
          <w:rFonts w:ascii="微软雅黑" w:eastAsia="微软雅黑" w:hAnsi="微软雅黑"/>
          <w:color w:val="525252"/>
        </w:rPr>
      </w:pPr>
      <w:r>
        <w:rPr>
          <w:rFonts w:hint="eastAsia"/>
        </w:rPr>
        <w:t xml:space="preserve">                     </w:t>
      </w:r>
    </w:p>
    <w:p w:rsidR="00B452AD" w:rsidRDefault="00140D6D">
      <w:pPr>
        <w:sectPr w:rsidR="00B452AD">
          <w:pgSz w:w="11906" w:h="16838"/>
          <w:pgMar w:top="1440" w:right="1230" w:bottom="1440" w:left="123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7458710</wp:posOffset>
                </wp:positionV>
                <wp:extent cx="161290" cy="161290"/>
                <wp:effectExtent l="0" t="0" r="10160" b="10160"/>
                <wp:wrapNone/>
                <wp:docPr id="58" name="任意多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415" y="8740775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rect l="0" t="0" r="0" b="0"/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B452A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8" o:spid="_x0000_s1057" style="position:absolute;left:0;text-align:left;margin-left:-22.9pt;margin-top:587.3pt;width:12.7pt;height:1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,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" adj="-11796480,,5400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stroked="f">
                <v:stroke joinstyle="miter"/>
                <v:formulas/>
                <v:path arrowok="t" o:connecttype="custom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 textboxrect="0,0,255,255"/>
                <v:textbox>
                  <w:txbxContent>
                    <w:p w:rsidR="00B452AD" w:rsidRDefault="00B452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7384415</wp:posOffset>
                </wp:positionV>
                <wp:extent cx="1729740" cy="308610"/>
                <wp:effectExtent l="61595" t="23495" r="75565" b="106045"/>
                <wp:wrapNone/>
                <wp:docPr id="25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465" y="4082046"/>
                          <a:ext cx="1786218" cy="286050"/>
                        </a:xfrm>
                        <a:prstGeom prst="roundRect">
                          <a:avLst/>
                        </a:prstGeom>
                        <a:solidFill>
                          <a:srgbClr val="6A91C8"/>
                        </a:solidFill>
                        <a:ln w="381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lIns="119897" tIns="59948" rIns="119897" bIns="59948"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left:0;text-align:left;margin-left:-38.65pt;margin-top:581.45pt;width:136.2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" fillcolor="#6a91c8" strokecolor="white" strokeweight="3pt">
                <v:shadow on="t" color="black" opacity="26214f" origin=",-.5" offset="0,3pt"/>
                <v:textbox inset="3.33047mm,1.66522mm,3.33047mm,1.6652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5974080</wp:posOffset>
                </wp:positionV>
                <wp:extent cx="1729740" cy="308610"/>
                <wp:effectExtent l="61595" t="23495" r="75565" b="106045"/>
                <wp:wrapNone/>
                <wp:docPr id="9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465" y="4082046"/>
                          <a:ext cx="1786218" cy="286050"/>
                        </a:xfrm>
                        <a:prstGeom prst="roundRect">
                          <a:avLst/>
                        </a:prstGeom>
                        <a:solidFill>
                          <a:srgbClr val="6A91C8"/>
                        </a:solidFill>
                        <a:ln w="381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lIns="119897" tIns="59948" rIns="119897" bIns="59948"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left:0;text-align:left;margin-left:-38.65pt;margin-top:470.4pt;width:136.2pt;height: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" fillcolor="#6a91c8" strokecolor="white" strokeweight="3pt">
                <v:shadow on="t" color="black" opacity="26214f" origin=",-.5" offset="0,3pt"/>
                <v:textbox inset="3.33047mm,1.66522mm,3.33047mm,1.6652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2418715</wp:posOffset>
                </wp:positionV>
                <wp:extent cx="1729740" cy="308610"/>
                <wp:effectExtent l="61595" t="23495" r="75565" b="106045"/>
                <wp:wrapNone/>
                <wp:docPr id="10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465" y="4082046"/>
                          <a:ext cx="1786218" cy="286050"/>
                        </a:xfrm>
                        <a:prstGeom prst="roundRect">
                          <a:avLst/>
                        </a:prstGeom>
                        <a:solidFill>
                          <a:srgbClr val="6A91C8"/>
                        </a:solidFill>
                        <a:ln w="381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wrap="square" lIns="119897" tIns="59948" rIns="119897" bIns="59948"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left:0;text-align:left;margin-left:-38.65pt;margin-top:190.45pt;width:136.2pt;height:2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" fillcolor="#6a91c8" strokecolor="white" strokeweight="3pt">
                <v:shadow on="t" color="black" opacity="26214f" origin=",-.5" offset="0,3pt"/>
                <v:textbox inset="3.33047mm,1.66522mm,3.33047mm,1.6652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758825</wp:posOffset>
                </wp:positionV>
                <wp:extent cx="1729740" cy="308610"/>
                <wp:effectExtent l="61595" t="23495" r="75565" b="10604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465" y="4082046"/>
                          <a:ext cx="1786218" cy="286050"/>
                        </a:xfrm>
                        <a:prstGeom prst="roundRect">
                          <a:avLst/>
                        </a:prstGeom>
                        <a:solidFill>
                          <a:srgbClr val="6A91C8"/>
                        </a:solidFill>
                        <a:ln w="381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vert="horz" wrap="square" lIns="119897" tIns="59948" rIns="119897" bIns="59948"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6" style="position:absolute;left:0;text-align:left;margin-left:-38.65pt;margin-top:59.75pt;width:136.2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" fillcolor="#6a91c8" strokecolor="white" strokeweight="3pt">
                <v:shadow on="t" color="black" opacity="26214f" origin=",-.5" offset="0,3pt"/>
                <v:textbox inset="3.33047mm,1.66522mm,3.33047mm,1.66522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6038215</wp:posOffset>
                </wp:positionV>
                <wp:extent cx="180340" cy="180340"/>
                <wp:effectExtent l="0" t="0" r="10160" b="10160"/>
                <wp:wrapNone/>
                <wp:docPr id="56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19430" y="7396480"/>
                          <a:ext cx="198755" cy="198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rect l="0" t="0" r="0" b="0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style="position:absolute;left:0;text-align:left;margin-left:-23.95pt;margin-top:475.45pt;width:14.2pt;height:14.2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 textboxrect="0,0,3543300,3617913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5934710</wp:posOffset>
                </wp:positionV>
                <wp:extent cx="935355" cy="387350"/>
                <wp:effectExtent l="0" t="0" r="0" b="0"/>
                <wp:wrapNone/>
                <wp:docPr id="2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58" type="#_x0000_t202" style="position:absolute;left:0;text-align:left;margin-left:-4.85pt;margin-top:467.3pt;width:73.65pt;height:3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2380615</wp:posOffset>
                </wp:positionV>
                <wp:extent cx="935355" cy="387350"/>
                <wp:effectExtent l="0" t="0" r="0" b="0"/>
                <wp:wrapNone/>
                <wp:docPr id="23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7" o:spid="_x0000_s1059" type="#_x0000_t202" style="position:absolute;left:0;text-align:left;margin-left:-4.85pt;margin-top:187.45pt;width:73.65pt;height:3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2486660</wp:posOffset>
                </wp:positionV>
                <wp:extent cx="189230" cy="163195"/>
                <wp:effectExtent l="0" t="0" r="1270" b="8255"/>
                <wp:wrapNone/>
                <wp:docPr id="181" name="任意多边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175" y="3990340"/>
                          <a:ext cx="206375" cy="177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rect l="0" t="0" r="0" b="0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  <a:effectLst/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81" o:spid="_x0000_s1026" style="position:absolute;left:0;text-align:left;margin-left:-23.85pt;margin-top:195.8pt;width:14.9pt;height:12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path arrowok="t" o:connecttype="custom"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722630</wp:posOffset>
                </wp:positionV>
                <wp:extent cx="997585" cy="424815"/>
                <wp:effectExtent l="0" t="0" r="0" b="0"/>
                <wp:wrapNone/>
                <wp:docPr id="2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60" type="#_x0000_t202" style="position:absolute;left:0;text-align:left;margin-left:-4.85pt;margin-top:56.9pt;width:78.55pt;height:3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833755</wp:posOffset>
                </wp:positionV>
                <wp:extent cx="231140" cy="161925"/>
                <wp:effectExtent l="0" t="0" r="16510" b="10160"/>
                <wp:wrapNone/>
                <wp:docPr id="60" name="任意多边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16255" y="2136775"/>
                          <a:ext cx="240030" cy="1676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0" b="0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7" o:spid="_x0000_s1026" style="position:absolute;left:0;text-align:left;margin-left:-26pt;margin-top:65.65pt;width:18.2pt;height:1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 textboxrect="0,0,263,184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7341870</wp:posOffset>
                </wp:positionV>
                <wp:extent cx="935355" cy="387350"/>
                <wp:effectExtent l="0" t="0" r="0" b="0"/>
                <wp:wrapNone/>
                <wp:docPr id="2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自我介绍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61" type="#_x0000_t202" style="position:absolute;left:0;text-align:left;margin-left:-4.85pt;margin-top:578.1pt;width:73.65pt;height:3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/>
                          <w:sz w:val="26"/>
                          <w:szCs w:val="26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1152525</wp:posOffset>
                </wp:positionV>
                <wp:extent cx="6904990" cy="12103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.9-20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.6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兰州XXXX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城市轨道交通运营管理</w:t>
                            </w:r>
                          </w:p>
                          <w:p w:rsidR="00B452AD" w:rsidRDefault="00140D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城市轨道交通通信与信号系统，城市轨道交通服务礼仪，城市轨道交通车站设备，电子商务基础与运用，城市轨道应急管理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在校活动：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担任班级组织委员一职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62" type="#_x0000_t202" style="position:absolute;left:0;text-align:left;margin-left:-35.2pt;margin-top:90.75pt;width:543.7pt;height:9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.9-20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.6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兰州XXXX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学院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城市轨道交通运营管理</w:t>
                      </w:r>
                    </w:p>
                    <w:p w:rsidR="00B452AD" w:rsidRDefault="00140D6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城市轨道交通通信与信号系统，城市轨道交通服务礼仪，城市轨道交通车站设备，电子商务基础与运用，城市轨道应急管理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在校活动：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担任班级组织委员一职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7769225</wp:posOffset>
                </wp:positionV>
                <wp:extent cx="6913245" cy="9525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战，兴趣爱好广泛。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63" type="#_x0000_t202" style="position:absolute;left:0;text-align:left;margin-left:-34.5pt;margin-top:611.75pt;width:544.35pt;height: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战，兴趣爱好广泛。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6363335</wp:posOffset>
                </wp:positionV>
                <wp:extent cx="6919595" cy="8089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普通话二级甲等</w:t>
                            </w:r>
                          </w:p>
                          <w:p w:rsidR="00B452AD" w:rsidRDefault="00140D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城市轨道车辆运用与检修三等奖</w:t>
                            </w:r>
                          </w:p>
                          <w:p w:rsidR="00B452AD" w:rsidRDefault="00140D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Cs w:val="21"/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办公软件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64" type="#_x0000_t202" style="position:absolute;left:0;text-align:left;margin-left:-34.65pt;margin-top:501.05pt;width:544.85pt;height:6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普通话二级甲等</w:t>
                      </w:r>
                    </w:p>
                    <w:p w:rsidR="00B452AD" w:rsidRDefault="00140D6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城市轨道车辆运用与检修三等奖</w:t>
                      </w:r>
                    </w:p>
                    <w:p w:rsidR="00B452AD" w:rsidRDefault="00140D6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Cs w:val="21"/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Office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办公软件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2803525</wp:posOffset>
                </wp:positionV>
                <wp:extent cx="6834505" cy="1506855"/>
                <wp:effectExtent l="0" t="0" r="0" b="0"/>
                <wp:wrapNone/>
                <wp:docPr id="19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4505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2012.9-2016.6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厦门XXXX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咨询有限公司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市场管理</w:t>
                            </w:r>
                          </w:p>
                          <w:p w:rsidR="00B452AD" w:rsidRDefault="00140D6D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 w:rsidR="00B452AD" w:rsidRDefault="00B452A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65" type="#_x0000_t202" style="position:absolute;left:0;text-align:left;margin-left:-35.5pt;margin-top:220.75pt;width:538.15pt;height:118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2012.9-2016.6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厦门XXXX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咨询有限公司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市场管理</w:t>
                      </w:r>
                    </w:p>
                    <w:p w:rsidR="00B452AD" w:rsidRDefault="00140D6D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b/>
                          <w:color w:val="3F3F3F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2"/>
                          <w:szCs w:val="24"/>
                        </w:rPr>
                        <w:t>工作描述：</w:t>
                      </w:r>
                    </w:p>
                    <w:p w:rsidR="00B452AD" w:rsidRDefault="00B452A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4191000</wp:posOffset>
                </wp:positionV>
                <wp:extent cx="6899910" cy="160210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2012.9-2016.6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惠州XXXX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销售工程师</w:t>
                            </w:r>
                          </w:p>
                          <w:p w:rsidR="00B452AD" w:rsidRDefault="00140D6D">
                            <w:pPr>
                              <w:adjustRightInd w:val="0"/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3F3F3F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F3F3F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 w:rsidR="00B452AD" w:rsidRDefault="00140D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、寻找校方教学质量优化的需求，为其提供公司相关解决方案及软件产品服务。</w:t>
                            </w:r>
                          </w:p>
                          <w:p w:rsidR="00B452AD" w:rsidRDefault="00140D6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、策划组织教育学术活动，带领公司技术支撑团队、教育专家、顾问与院校作学术或技术交流。主持会议，推广公司的相关产品及服务（包含职教桥职教数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据互联网服务平台的系列服务、职业教育标准化建设平台系列软件产品）。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66" type="#_x0000_t202" style="position:absolute;left:0;text-align:left;margin-left:-35.4pt;margin-top:330pt;width:543.3pt;height:12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" filled="f" stroked="f" strokeweight=".5pt">
                <v:textbox>
                  <w:txbxContent>
                    <w:p w:rsidR="00B452AD" w:rsidRDefault="00140D6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2012.9-2016.6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惠州XXXX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z w:val="24"/>
                          <w:szCs w:val="24"/>
                        </w:rPr>
                        <w:t>销售工程师</w:t>
                      </w:r>
                    </w:p>
                    <w:p w:rsidR="00B452AD" w:rsidRDefault="00140D6D">
                      <w:pPr>
                        <w:adjustRightInd w:val="0"/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b/>
                          <w:color w:val="3F3F3F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F3F3F"/>
                          <w:sz w:val="22"/>
                          <w:szCs w:val="24"/>
                        </w:rPr>
                        <w:t>工作描述：</w:t>
                      </w:r>
                    </w:p>
                    <w:p w:rsidR="00B452AD" w:rsidRDefault="00140D6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、寻找校方教学质量优化的需求，为其提供公司相关解决方案及软件产品服务。</w:t>
                      </w:r>
                    </w:p>
                    <w:p w:rsidR="00B452AD" w:rsidRDefault="00140D6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、策划组织教育学术活动，带领公司技术支撑团队、教育专家、顾问与院校作学术或技术交流。主持会议，推广公司的相关产品及服务（包含职教桥职教数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据互联网服务平台的系列服务、职业教育标准化建设平台系列软件产品）。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B452AD" w:rsidRDefault="00140D6D">
      <w:pPr>
        <w:sectPr w:rsidR="00B452AD">
          <w:pgSz w:w="11906" w:h="16838"/>
          <w:pgMar w:top="1440" w:right="1230" w:bottom="1440" w:left="1230" w:header="851" w:footer="992" w:gutter="0"/>
          <w:cols w:space="72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1545590</wp:posOffset>
                </wp:positionV>
                <wp:extent cx="6524625" cy="7110095"/>
                <wp:effectExtent l="0" t="0" r="0" b="0"/>
                <wp:wrapNone/>
                <wp:docPr id="39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245" y="2902585"/>
                          <a:ext cx="6730365" cy="7633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pStyle w:val="a5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cs="微软雅黑"/>
                                <w:color w:val="3F3F3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尊敬的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领导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                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 xml:space="preserve">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您好！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 xml:space="preserve">　　首先感谢您在百忙之中浏览我的个人简历。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 xml:space="preserve">　　我应届毕业生。经过大学的锻炼，我的整体素质有了较大的提高。在大学里，我努力学习专业知识，刻苦钻研，取得了一定的成绩。我具有较强的责任心，能吃苦耐劳、诚实、自信、敬业；具备持之以恒的毅力，并能脚踏实地的办好每一件事情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 xml:space="preserve"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坚韧不拔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的意志，团结合作的协作精神都是必不可少的，而这些方面恰恰是我在学习过程中注重锻炼和发展的，在以后的学习和工作中，它们必将得到发挥和发展。我深知五年时间是短暂的，所学的知识和技能是有限的，为了能更好的提升自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，并在不久的将来找到自己心仪的生活和工作。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 w:val="21"/>
                                <w:szCs w:val="21"/>
                              </w:rPr>
                              <w:t xml:space="preserve">　　在处理事情时力求将自己有能力做好的事做得完美成功，在大学的生活中我渐渐培养了对本专业深入学习的兴趣，并坚定了研究生的信念。希望能在研究生的学习生活中继续学习，不断提高自己的专业知识水平！</w:t>
                            </w:r>
                          </w:p>
                          <w:p w:rsidR="00B452AD" w:rsidRDefault="00140D6D">
                            <w:pPr>
                              <w:pStyle w:val="a5"/>
                              <w:widowControl/>
                              <w:spacing w:line="480" w:lineRule="atLeast"/>
                              <w:ind w:left="120" w:hangingChars="50" w:hanging="120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　　此致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!</w:t>
                            </w:r>
                          </w:p>
                          <w:p w:rsidR="00B452AD" w:rsidRDefault="00140D6D">
                            <w:pPr>
                              <w:pStyle w:val="a5"/>
                              <w:widowControl/>
                              <w:spacing w:line="480" w:lineRule="atLeast"/>
                              <w:ind w:left="6960" w:hangingChars="2900" w:hanging="6960"/>
                              <w:rPr>
                                <w:rFonts w:ascii="微软雅黑" w:eastAsia="微软雅黑" w:hAnsi="微软雅黑" w:cs="微软雅黑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3F3F3F"/>
                                <w:szCs w:val="24"/>
                              </w:rPr>
                              <w:t>日</w:t>
                            </w:r>
                          </w:p>
                          <w:p w:rsidR="00B452AD" w:rsidRDefault="00B452AD">
                            <w:pPr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-20.7pt;margin-top:121.7pt;width:513.75pt;height:559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" filled="f" stroked="f">
                <v:textbox inset="2.53997mm,1.27mm,2.53997mm,1.27mm">
                  <w:txbxContent>
                    <w:p w:rsidR="00B452AD" w:rsidRDefault="00140D6D">
                      <w:pPr>
                        <w:pStyle w:val="a5"/>
                        <w:widowControl/>
                        <w:snapToGrid w:val="0"/>
                        <w:spacing w:line="360" w:lineRule="auto"/>
                        <w:rPr>
                          <w:rFonts w:ascii="微软雅黑" w:eastAsia="微软雅黑" w:hAnsi="微软雅黑" w:cs="微软雅黑"/>
                          <w:color w:val="3F3F3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尊敬的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领导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                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 xml:space="preserve">　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您好！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 xml:space="preserve"> 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 xml:space="preserve">　　首先感谢您在百忙之中浏览我的个人简历。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 xml:space="preserve">　　我应届毕业生。经过大学的锻炼，我的整体素质有了较大的提高。在大学里，我努力学习专业知识，刻苦钻研，取得了一定的成绩。我具有较强的责任心，能吃苦耐劳、诚实、自信、敬业；具备持之以恒的毅力，并能脚踏实地的办好每一件事情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 xml:space="preserve"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坚韧不拔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的意志，团结合作的协作精神都是必不可少的，而这些方面恰恰是我在学习过程中注重锻炼和发展的，在以后的学习和工作中，它们必将得到发挥和发展。我深知五年时间是短暂的，所学的知识和技能是有限的，为了能更好的提升自己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，并在不久的将来找到自己心仪的生活和工作。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 w:val="21"/>
                          <w:szCs w:val="21"/>
                        </w:rPr>
                        <w:t xml:space="preserve">　　在处理事情时力求将自己有能力做好的事做得完美成功，在大学的生活中我渐渐培养了对本专业深入学习的兴趣，并坚定了研究生的信念。希望能在研究生的学习生活中继续学习，不断提高自己的专业知识水平！</w:t>
                      </w:r>
                    </w:p>
                    <w:p w:rsidR="00B452AD" w:rsidRDefault="00140D6D">
                      <w:pPr>
                        <w:pStyle w:val="a5"/>
                        <w:widowControl/>
                        <w:spacing w:line="480" w:lineRule="atLeast"/>
                        <w:ind w:left="120" w:hangingChars="50" w:hanging="120"/>
                        <w:rPr>
                          <w:rFonts w:ascii="微软雅黑" w:eastAsia="微软雅黑" w:hAnsi="微软雅黑" w:cs="微软雅黑"/>
                          <w:color w:val="3F3F3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　　此致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 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br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!</w:t>
                      </w:r>
                    </w:p>
                    <w:p w:rsidR="00B452AD" w:rsidRDefault="00140D6D">
                      <w:pPr>
                        <w:pStyle w:val="a5"/>
                        <w:widowControl/>
                        <w:spacing w:line="480" w:lineRule="atLeast"/>
                        <w:ind w:left="6960" w:hangingChars="2900" w:hanging="6960"/>
                        <w:rPr>
                          <w:rFonts w:ascii="微软雅黑" w:eastAsia="微软雅黑" w:hAnsi="微软雅黑" w:cs="微软雅黑"/>
                          <w:color w:val="3F3F3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3F3F3F"/>
                          <w:szCs w:val="24"/>
                        </w:rPr>
                        <w:t>日</w:t>
                      </w:r>
                    </w:p>
                    <w:p w:rsidR="00B452AD" w:rsidRDefault="00B452AD">
                      <w:pPr>
                        <w:rPr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114935</wp:posOffset>
                </wp:positionV>
                <wp:extent cx="2450465" cy="1190625"/>
                <wp:effectExtent l="0" t="0" r="0" b="0"/>
                <wp:wrapNone/>
                <wp:docPr id="38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11906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:rsidR="00B452AD" w:rsidRDefault="00140D6D">
                            <w:pPr>
                              <w:jc w:val="center"/>
                              <w:rPr>
                                <w:rFonts w:ascii="隶书" w:eastAsia="隶书" w:hAnsi="隶书" w:cs="隶书"/>
                                <w:color w:val="6A91C8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隶书" w:eastAsia="隶书" w:hAnsi="隶书" w:cs="隶书" w:hint="eastAsia"/>
                                <w:color w:val="6A91C8"/>
                                <w:sz w:val="112"/>
                                <w:szCs w:val="112"/>
                              </w:rPr>
                              <w:t>自荐信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9" o:spid="_x0000_s1068" type="#_x0000_t202" style="position:absolute;left:0;text-align:left;margin-left:139.65pt;margin-top:9.05pt;width:192.95pt;height:9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" filled="f" stroked="f" strokeweight="1.25pt">
                <v:textbox>
                  <w:txbxContent>
                    <w:p w:rsidR="00B452AD" w:rsidRDefault="00140D6D">
                      <w:pPr>
                        <w:jc w:val="center"/>
                        <w:rPr>
                          <w:rFonts w:ascii="隶书" w:eastAsia="隶书" w:hAnsi="隶书" w:cs="隶书"/>
                          <w:color w:val="6A91C8"/>
                          <w:sz w:val="112"/>
                          <w:szCs w:val="112"/>
                        </w:rPr>
                      </w:pPr>
                      <w:r>
                        <w:rPr>
                          <w:rFonts w:ascii="隶书" w:eastAsia="隶书" w:hAnsi="隶书" w:cs="隶书" w:hint="eastAsia"/>
                          <w:color w:val="6A91C8"/>
                          <w:sz w:val="112"/>
                          <w:szCs w:val="112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1899920</wp:posOffset>
            </wp:positionH>
            <wp:positionV relativeFrom="paragraph">
              <wp:posOffset>5937885</wp:posOffset>
            </wp:positionV>
            <wp:extent cx="2183130" cy="7676515"/>
            <wp:effectExtent l="0" t="0" r="635" b="7620"/>
            <wp:wrapNone/>
            <wp:docPr id="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62079"/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218313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1898015</wp:posOffset>
            </wp:positionH>
            <wp:positionV relativeFrom="paragraph">
              <wp:posOffset>-4734560</wp:posOffset>
            </wp:positionV>
            <wp:extent cx="2183130" cy="7676515"/>
            <wp:effectExtent l="0" t="0" r="635" b="762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62079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218313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-1436370</wp:posOffset>
                </wp:positionV>
                <wp:extent cx="7753350" cy="11715750"/>
                <wp:effectExtent l="0" t="0" r="0" b="0"/>
                <wp:wrapNone/>
                <wp:docPr id="7" name="矩形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30" o:spid="_x0000_s1026" style="position:absolute;left:0;text-align:left;margin-left:-76.3pt;margin-top:-113.1pt;width:610.5pt;height:922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" strok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-978535</wp:posOffset>
                </wp:positionV>
                <wp:extent cx="7674610" cy="10953115"/>
                <wp:effectExtent l="7620" t="7620" r="13970" b="12065"/>
                <wp:wrapNone/>
                <wp:docPr id="5" name="矩形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610" cy="109531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410" o:spid="_x0000_s1026" style="position:absolute;left:0;text-align:left;margin-left:-65.3pt;margin-top:-77.05pt;width:604.3pt;height:862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" strokecolor="#739cc3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</w:p>
    <w:p w:rsidR="00B452AD" w:rsidRDefault="00140D6D">
      <w:pPr>
        <w:sectPr w:rsidR="00B452AD">
          <w:pgSz w:w="11906" w:h="16838"/>
          <w:pgMar w:top="1440" w:right="1230" w:bottom="1440" w:left="1230" w:header="851" w:footer="992" w:gutter="0"/>
          <w:cols w:space="720"/>
          <w:docGrid w:type="lines" w:linePitch="312"/>
        </w:sect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87942" wp14:editId="3080BB49">
                <wp:simplePos x="0" y="0"/>
                <wp:positionH relativeFrom="column">
                  <wp:posOffset>-948055</wp:posOffset>
                </wp:positionH>
                <wp:positionV relativeFrom="paragraph">
                  <wp:posOffset>-937895</wp:posOffset>
                </wp:positionV>
                <wp:extent cx="8223250" cy="1253490"/>
                <wp:effectExtent l="0" t="0" r="6350" b="3810"/>
                <wp:wrapNone/>
                <wp:docPr id="1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0" cy="1253490"/>
                        </a:xfrm>
                        <a:prstGeom prst="rect">
                          <a:avLst/>
                        </a:prstGeom>
                        <a:solidFill>
                          <a:srgbClr val="6A91C8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 w:rsidR="00B452AD" w:rsidRDefault="00B452A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69" style="position:absolute;left:0;text-align:left;margin-left:-74.65pt;margin-top:-73.85pt;width:647.5pt;height:9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" fillcolor="#6a91c8" stroked="f" strokeweight="2pt">
                <v:textbox>
                  <w:txbxContent>
                    <w:p w:rsidR="00B452AD" w:rsidRDefault="00B452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B6ADB9" wp14:editId="673379FB">
                <wp:simplePos x="0" y="0"/>
                <wp:positionH relativeFrom="column">
                  <wp:posOffset>-1031875</wp:posOffset>
                </wp:positionH>
                <wp:positionV relativeFrom="paragraph">
                  <wp:posOffset>-1207770</wp:posOffset>
                </wp:positionV>
                <wp:extent cx="8343900" cy="11715750"/>
                <wp:effectExtent l="0" t="0" r="0" b="0"/>
                <wp:wrapNone/>
                <wp:docPr id="1" name="矩形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584" o:spid="_x0000_s1026" style="position:absolute;left:0;text-align:left;margin-left:-81.25pt;margin-top:-95.1pt;width:657pt;height:922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" strok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400050</wp:posOffset>
                </wp:positionV>
                <wp:extent cx="1586230" cy="51625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1314450"/>
                          <a:ext cx="158623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1F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F4E79"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F4E79"/>
                                <w:sz w:val="32"/>
                                <w:szCs w:val="32"/>
                              </w:rPr>
                              <w:t>如何替换相片</w:t>
                            </w:r>
                          </w:p>
                          <w:p w:rsidR="00B452AD" w:rsidRDefault="00B452AD">
                            <w:pPr>
                              <w:snapToGrid w:val="0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70" type="#_x0000_t202" style="position:absolute;left:0;text-align:left;margin-left:-21.75pt;margin-top:31.5pt;width:124.9pt;height:40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" filled="f" stroked="f" strokeweight=".5pt">
                <v:textbox>
                  <w:txbxContent>
                    <w:p w:rsidR="00B452AD" w:rsidRDefault="00140D6D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1F4E79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F4E79"/>
                          <w:sz w:val="32"/>
                          <w:szCs w:val="32"/>
                        </w:rPr>
                        <w:t>1.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F4E79"/>
                          <w:sz w:val="32"/>
                          <w:szCs w:val="32"/>
                        </w:rPr>
                        <w:t>如何替换相片</w:t>
                      </w:r>
                    </w:p>
                    <w:p w:rsidR="00B452AD" w:rsidRDefault="00B452AD">
                      <w:pPr>
                        <w:snapToGrid w:val="0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5285105</wp:posOffset>
                </wp:positionV>
                <wp:extent cx="549275" cy="321945"/>
                <wp:effectExtent l="0" t="0" r="3175" b="1905"/>
                <wp:wrapNone/>
                <wp:docPr id="76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5290" y="6199505"/>
                          <a:ext cx="549275" cy="321945"/>
                        </a:xfrm>
                        <a:prstGeom prst="rightArrow">
                          <a:avLst>
                            <a:gd name="adj1" fmla="val 50000"/>
                            <a:gd name="adj2" fmla="val 68639"/>
                          </a:avLst>
                        </a:prstGeom>
                        <a:solidFill>
                          <a:srgbClr val="1F4E7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5" o:spid="_x0000_s1026" type="#_x0000_t13" style="position:absolute;left:0;text-align:left;margin-left:172.4pt;margin-top:416.15pt;width:43.25pt;height:25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" adj="12910" fillcolor="#1f4e79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1406525</wp:posOffset>
                </wp:positionV>
                <wp:extent cx="678815" cy="321945"/>
                <wp:effectExtent l="0" t="0" r="6985" b="1905"/>
                <wp:wrapNone/>
                <wp:docPr id="63" name="右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5305" y="2320925"/>
                          <a:ext cx="678815" cy="321945"/>
                        </a:xfrm>
                        <a:prstGeom prst="rightArrow">
                          <a:avLst>
                            <a:gd name="adj1" fmla="val 50000"/>
                            <a:gd name="adj2" fmla="val 68639"/>
                          </a:avLst>
                        </a:prstGeom>
                        <a:solidFill>
                          <a:srgbClr val="1F4E7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43" o:spid="_x0000_s1026" type="#_x0000_t13" style="position:absolute;left:0;text-align:left;margin-left:81.85pt;margin-top:110.75pt;width:53.45pt;height:2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" adj="14568" fillcolor="#1f4e79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8131175</wp:posOffset>
                </wp:positionV>
                <wp:extent cx="415290" cy="321945"/>
                <wp:effectExtent l="0" t="0" r="3810" b="1905"/>
                <wp:wrapNone/>
                <wp:docPr id="79" name="右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9380" y="9045575"/>
                          <a:ext cx="415290" cy="321945"/>
                        </a:xfrm>
                        <a:prstGeom prst="rightArrow">
                          <a:avLst>
                            <a:gd name="adj1" fmla="val 50000"/>
                            <a:gd name="adj2" fmla="val 68639"/>
                          </a:avLst>
                        </a:prstGeom>
                        <a:solidFill>
                          <a:srgbClr val="1F4E7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63" o:spid="_x0000_s1026" type="#_x0000_t13" style="position:absolute;left:0;text-align:left;margin-left:249.1pt;margin-top:640.25pt;width:32.7pt;height:2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" adj="10106" fillcolor="#1f4e79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7667625</wp:posOffset>
            </wp:positionV>
            <wp:extent cx="3231515" cy="1316355"/>
            <wp:effectExtent l="0" t="0" r="6985" b="17145"/>
            <wp:wrapNone/>
            <wp:docPr id="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7214870</wp:posOffset>
                </wp:positionV>
                <wp:extent cx="6719570" cy="319405"/>
                <wp:effectExtent l="0" t="0" r="5080" b="2349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9570" cy="319405"/>
                          <a:chOff x="1158" y="19598"/>
                          <a:chExt cx="10582" cy="503"/>
                        </a:xfrm>
                        <a:effectLst/>
                      </wpg:grpSpPr>
                      <wps:wsp>
                        <wps:cNvPr id="59" name="矩形 79"/>
                        <wps:cNvSpPr/>
                        <wps:spPr>
                          <a:xfrm>
                            <a:off x="1164" y="19598"/>
                            <a:ext cx="10576" cy="495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lumMod val="95000"/>
                            </a:srgbClr>
                          </a:solidFill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61" name="直接连接符 44"/>
                        <wps:cNvCnPr/>
                        <wps:spPr>
                          <a:xfrm>
                            <a:off x="1158" y="20101"/>
                            <a:ext cx="1057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203864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style="position:absolute;left:0;text-align:left;margin-left:-27.5pt;margin-top:568.1pt;width:529.1pt;height:25.15pt;z-index:251673600" coordorigin="1158,19598" coordsize="10582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">
                <v:rect id="矩形 79" o:spid="_x0000_s1027" style="position:absolute;left:1164;top:19598;width:1057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3HGcUA&#10;AADbAAAADwAAAGRycy9kb3ducmV2LnhtbESPQWvCQBSE70L/w/IK3nRTwWqjqxRFqxeh2oLHR/aZ&#10;pM2+jdk1Jv/eFQSPw8x8w0znjSlETZXLLSt460cgiBOrc04V/BxWvTEI55E1FpZJQUsO5rOXzhRj&#10;ba/8TfXepyJA2MWoIPO+jKV0SUYGXd+WxME72cqgD7JKpa7wGuCmkIMoepcGcw4LGZa0yCj531+M&#10;gnW7PRbn5ajdffFY/x1+T8P1olaq+9p8TkB4avwz/GhvtILhB9y/h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7ccZxQAAANsAAAAPAAAAAAAAAAAAAAAAAJgCAABkcnMv&#10;ZG93bnJldi54bWxQSwUGAAAAAAQABAD1AAAAigMAAAAA&#10;" fillcolor="#e6e6e6" stroked="f" strokeweight="1.25pt"/>
                <v:line id="直接连接符 44" o:spid="_x0000_s1028" style="position:absolute;visibility:visible;mso-wrap-style:square" from="1158,20101" to="11733,2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HtlMUAAADbAAAADwAAAGRycy9kb3ducmV2LnhtbESPwWrDMBBE74X8g9hCb7WcHhzjRglp&#10;SiCh9FAnl9wWa2sbWythqbbz91Wg0OMwM2+Y9XY2vRhp8K1lBcskBUFcWd1yreByPjznIHxA1thb&#10;JgU38rDdLB7WWGg78ReNZahFhLAvUEETgiuk9FVDBn1iHXH0vu1gMEQ51FIPOEW46eVLmmbSYMtx&#10;oUFH+4aqrvwxCt7eR7e6pnl22n1I83k8dPl16pR6epx3ryACzeE//Nc+agXZEu5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HtlMUAAADbAAAADwAAAAAAAAAA&#10;AAAAAAChAgAAZHJzL2Rvd25yZXYueG1sUEsFBgAAAAAEAAQA+QAAAJMDAAAAAA==&#10;" strokecolor="#203864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-109855</wp:posOffset>
            </wp:positionH>
            <wp:positionV relativeFrom="paragraph">
              <wp:posOffset>5901690</wp:posOffset>
            </wp:positionV>
            <wp:extent cx="2235835" cy="1149985"/>
            <wp:effectExtent l="0" t="0" r="12065" b="12065"/>
            <wp:wrapNone/>
            <wp:docPr id="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4844415</wp:posOffset>
            </wp:positionV>
            <wp:extent cx="2238375" cy="1003300"/>
            <wp:effectExtent l="0" t="0" r="9525" b="6350"/>
            <wp:wrapNone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4359275</wp:posOffset>
                </wp:positionV>
                <wp:extent cx="6719570" cy="319405"/>
                <wp:effectExtent l="0" t="0" r="5080" b="2349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9570" cy="319405"/>
                          <a:chOff x="1158" y="19598"/>
                          <a:chExt cx="10582" cy="503"/>
                        </a:xfrm>
                        <a:effectLst/>
                      </wpg:grpSpPr>
                      <wps:wsp>
                        <wps:cNvPr id="51" name="矩形 79"/>
                        <wps:cNvSpPr/>
                        <wps:spPr>
                          <a:xfrm>
                            <a:off x="1164" y="19598"/>
                            <a:ext cx="10576" cy="495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lumMod val="95000"/>
                            </a:srgbClr>
                          </a:solidFill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52" name="直接连接符 44"/>
                        <wps:cNvCnPr/>
                        <wps:spPr>
                          <a:xfrm>
                            <a:off x="1158" y="20101"/>
                            <a:ext cx="1057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203864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style="position:absolute;left:0;text-align:left;margin-left:-27.5pt;margin-top:343.25pt;width:529.1pt;height:25.15pt;z-index:251674624" coordorigin="1158,19598" coordsize="10582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">
                <v:rect id="矩形 79" o:spid="_x0000_s1027" style="position:absolute;left:1164;top:19598;width:1057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LH8UA&#10;AADbAAAADwAAAGRycy9kb3ducmV2LnhtbESPW2vCQBSE34X+h+UU+qYbBS9EVymWWn0R6gV8PGSP&#10;STR7Nma3Mfn3riD0cZiZb5jZojGFqKlyuWUF/V4EgjixOudUwWH/3Z2AcB5ZY2GZFLTkYDF/68ww&#10;1vbOv1TvfCoChF2MCjLvy1hKl2Rk0PVsSRy8s60M+iCrVOoK7wFuCjmIopE0mHNYyLCkZUbJdfdn&#10;FKzazam4fY3b7Q9P9GV/PA9Xy1qpj/fmcwrCU+P/w6/2WisY9u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8sfxQAAANsAAAAPAAAAAAAAAAAAAAAAAJgCAABkcnMv&#10;ZG93bnJldi54bWxQSwUGAAAAAAQABAD1AAAAigMAAAAA&#10;" fillcolor="#e6e6e6" stroked="f" strokeweight="1.25pt"/>
                <v:line id="直接连接符 44" o:spid="_x0000_s1028" style="position:absolute;visibility:visible;mso-wrap-style:square" from="1158,20101" to="11733,2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+5XsUAAADbAAAADwAAAGRycy9kb3ducmV2LnhtbESPzWrDMBCE74W8g9hCb43UQFLjRglJ&#10;i8Gl9JCfS26LtbWNrZWxFNt9+6oQyHGYmW+Y9XayrRio97VjDS9zBYK4cKbmUsP5lD0nIHxANtg6&#10;Jg2/5GG7mT2sMTVu5AMNx1CKCGGfooYqhC6V0hcVWfRz1xFH78f1FkOUfSlNj2OE21YulFpJizXH&#10;hQo7eq+oaI5Xq2H/MXSvF5WsPndf0n7nWZNcxkbrp8dp9wYi0BTu4Vs7NxqWC/j/En+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+5XsUAAADbAAAADwAAAAAAAAAA&#10;AAAAAAChAgAAZHJzL2Rvd25yZXYueG1sUEsFBgAAAAAEAAQA+QAAAJMDAAAAAA==&#10;" strokecolor="#203864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478790</wp:posOffset>
                </wp:positionV>
                <wp:extent cx="6719570" cy="319405"/>
                <wp:effectExtent l="0" t="0" r="5080" b="2349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9570" cy="319405"/>
                          <a:chOff x="1158" y="19598"/>
                          <a:chExt cx="10582" cy="503"/>
                        </a:xfrm>
                        <a:effectLst/>
                      </wpg:grpSpPr>
                      <wps:wsp>
                        <wps:cNvPr id="47" name="矩形 79"/>
                        <wps:cNvSpPr/>
                        <wps:spPr>
                          <a:xfrm>
                            <a:off x="1164" y="19598"/>
                            <a:ext cx="10576" cy="495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lumMod val="95000"/>
                            </a:srgbClr>
                          </a:solidFill>
                          <a:ln w="15875" cap="flat" cmpd="sng">
                            <a:noFill/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158" y="20101"/>
                            <a:ext cx="10575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203864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26" style="position:absolute;left:0;text-align:left;margin-left:-27.5pt;margin-top:37.7pt;width:529.1pt;height:25.15pt;z-index:251675648" coordorigin="1158,19598" coordsize="10582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">
                <v:rect id="矩形 79" o:spid="_x0000_s1027" style="position:absolute;left:1164;top:19598;width:1057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gLcYA&#10;AADbAAAADwAAAGRycy9kb3ducmV2LnhtbESPT2vCQBTE7wW/w/KE3upGaVWiGxGlWi+FagseH9mX&#10;P5p9m2bXmHz7bqHQ4zAzv2GWq85UoqXGlZYVjEcRCOLU6pJzBZ+n16c5COeRNVaWSUFPDlbJ4GGJ&#10;sbZ3/qD26HMRIOxiVFB4X8dSurQgg25ka+LgZbYx6INscqkbvAe4qeQkiqbSYMlhocCaNgWl1+PN&#10;KNj1h3P1vZ3173ue68vpK3vZbVqlHofdegHCU+f/w3/tN63geQa/X8IPk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dgLcYAAADbAAAADwAAAAAAAAAAAAAAAACYAgAAZHJz&#10;L2Rvd25yZXYueG1sUEsFBgAAAAAEAAQA9QAAAIsDAAAAAA==&#10;" fillcolor="#e6e6e6" stroked="f" strokeweight="1.25pt"/>
                <v:line id="直接连接符 44" o:spid="_x0000_s1028" style="position:absolute;visibility:visible;mso-wrap-style:square" from="1158,20101" to="11733,2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MSbMMAAADbAAAADwAAAGRycy9kb3ducmV2LnhtbESPQYvCMBSE78L+h/CEvWmqiJZqFNdF&#10;UMSD7l68PZpnW9q8lCbbdv+9EQSPw8x8w6w2valES40rLCuYjCMQxKnVBWcKfn/2oxiE88gaK8uk&#10;4J8cbNYfgxUm2nZ8ofbqMxEg7BJUkHtfJ1K6NCeDbmxr4uDdbWPQB9lkUjfYBbip5DSK5tJgwWEh&#10;x5p2OaXl9c8o+Ppu68UtiufH7Uma82FfxreuVOpz2G+XIDz1/h1+tQ9awWwGzy/h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zEmzDAAAA2wAAAA8AAAAAAAAAAAAA&#10;AAAAoQIAAGRycy9kb3ducmV2LnhtbFBLBQYAAAAABAAEAPkAAACRAwAAAAA=&#10;" strokecolor="#203864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2376805</wp:posOffset>
            </wp:positionV>
            <wp:extent cx="1892935" cy="1744345"/>
            <wp:effectExtent l="0" t="0" r="12065" b="8255"/>
            <wp:wrapNone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982980</wp:posOffset>
            </wp:positionV>
            <wp:extent cx="986155" cy="1258570"/>
            <wp:effectExtent l="9525" t="9525" r="13970" b="27305"/>
            <wp:wrapNone/>
            <wp:docPr id="18" name="图片 167" descr="001Q5RaFgy6Oh9EOoRn5d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7" descr="001Q5RaFgy6Oh9EOoRn5d&amp;690"/>
                    <pic:cNvPicPr>
                      <a:picLocks noChangeAspect="1"/>
                    </pic:cNvPicPr>
                  </pic:nvPicPr>
                  <pic:blipFill>
                    <a:blip r:embed="rId12"/>
                    <a:srcRect l="20982" t="3421" r="19243" b="20316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25857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1F4E79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7713345</wp:posOffset>
                </wp:positionV>
                <wp:extent cx="2641600" cy="137477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3875" y="8627745"/>
                          <a:ext cx="264160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选中要更改的文本，点文本工具，可随意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编缉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要更改的内容、更改字体、调字体大小、调间距。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71" type="#_x0000_t202" style="position:absolute;left:0;text-align:left;margin-left:280.95pt;margin-top:607.35pt;width:208pt;height:10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" filled="f" stroked="f" strokeweight=".5pt">
                <v:textbox>
                  <w:txbxContent>
                    <w:p w:rsidR="00B452AD" w:rsidRDefault="00140D6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选中要更改的文本，点文本工具，可随意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编缉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要更改的内容、更改字体、调字体大小、调间距。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-906145</wp:posOffset>
                </wp:positionV>
                <wp:extent cx="4366260" cy="1031875"/>
                <wp:effectExtent l="0" t="0" r="0" b="0"/>
                <wp:wrapNone/>
                <wp:docPr id="1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7025" y="8255"/>
                          <a:ext cx="4366260" cy="103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80"/>
                                <w:szCs w:val="80"/>
                              </w:rPr>
                              <w:t>简历内容编辑教程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72" type="#_x0000_t202" style="position:absolute;left:0;text-align:left;margin-left:64.25pt;margin-top:-71.35pt;width:343.8pt;height:8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" filled="f" stroked="f" strokeweight=".5pt">
                <v:textbox>
                  <w:txbxContent>
                    <w:p w:rsidR="00B452AD" w:rsidRDefault="00140D6D">
                      <w:pPr>
                        <w:jc w:val="distribute"/>
                        <w:rPr>
                          <w:rFonts w:ascii="微软雅黑" w:eastAsia="微软雅黑" w:hAnsi="微软雅黑" w:cs="微软雅黑"/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80"/>
                          <w:szCs w:val="80"/>
                        </w:rPr>
                        <w:t>简历内容编辑教程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959485</wp:posOffset>
                </wp:positionV>
                <wp:extent cx="4302125" cy="1663065"/>
                <wp:effectExtent l="0" t="0" r="0" b="0"/>
                <wp:wrapNone/>
                <wp:docPr id="1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6045" y="1873885"/>
                          <a:ext cx="4302125" cy="166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snapToGrid w:val="0"/>
                              <w:spacing w:line="360" w:lineRule="auto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方法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选中左图中的相片，按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Delete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健，直接删除。再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复制您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的工作相片粘贴。选浮于文字上面即可。</w:t>
                            </w:r>
                          </w:p>
                          <w:p w:rsidR="00B452AD" w:rsidRDefault="00140D6D">
                            <w:pPr>
                              <w:snapToGrid w:val="0"/>
                              <w:spacing w:line="360" w:lineRule="auto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方法二：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选中左图中的相片，点右健，选更改图片，把您的相片放上去即可。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73" type="#_x0000_t202" style="position:absolute;left:0;text-align:left;margin-left:148.05pt;margin-top:75.55pt;width:338.75pt;height:13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" filled="f" stroked="f" strokeweight=".5pt">
                <v:textbox>
                  <w:txbxContent>
                    <w:p w:rsidR="00B452AD" w:rsidRDefault="00140D6D">
                      <w:pPr>
                        <w:snapToGrid w:val="0"/>
                        <w:spacing w:line="360" w:lineRule="auto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24"/>
                          <w:szCs w:val="24"/>
                        </w:rPr>
                        <w:t>方法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24"/>
                          <w:szCs w:val="24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选中左图中的相片，按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Delete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健，直接删除。再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复制您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的工作相片粘贴。选浮于文字上面即可。</w:t>
                      </w:r>
                    </w:p>
                    <w:p w:rsidR="00B452AD" w:rsidRDefault="00140D6D">
                      <w:pPr>
                        <w:snapToGrid w:val="0"/>
                        <w:spacing w:line="360" w:lineRule="auto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/>
                          <w:sz w:val="24"/>
                          <w:szCs w:val="24"/>
                        </w:rPr>
                        <w:t>方法二：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选中左图中的相片，点右健，选更改图片，把您的相片放上去即可。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7141210</wp:posOffset>
                </wp:positionV>
                <wp:extent cx="1598295" cy="516255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970" y="8055610"/>
                          <a:ext cx="159829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038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03864"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03864"/>
                                <w:sz w:val="32"/>
                                <w:szCs w:val="32"/>
                              </w:rPr>
                              <w:t>如何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203864"/>
                                <w:sz w:val="32"/>
                                <w:szCs w:val="32"/>
                              </w:rPr>
                              <w:t>编缉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203864"/>
                                <w:sz w:val="32"/>
                                <w:szCs w:val="32"/>
                              </w:rPr>
                              <w:t>文本</w:t>
                            </w:r>
                          </w:p>
                          <w:p w:rsidR="00B452AD" w:rsidRDefault="00B452AD">
                            <w:pPr>
                              <w:snapToGrid w:val="0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74" type="#_x0000_t202" style="position:absolute;left:0;text-align:left;margin-left:-19.2pt;margin-top:562.3pt;width:125.85pt;height:4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" filled="f" stroked="f" strokeweight=".5pt">
                <v:textbox>
                  <w:txbxContent>
                    <w:p w:rsidR="00B452AD" w:rsidRDefault="00140D6D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0386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03864"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03864"/>
                          <w:sz w:val="32"/>
                          <w:szCs w:val="32"/>
                        </w:rPr>
                        <w:t>如何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203864"/>
                          <w:sz w:val="32"/>
                          <w:szCs w:val="32"/>
                        </w:rPr>
                        <w:t>编缉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203864"/>
                          <w:sz w:val="32"/>
                          <w:szCs w:val="32"/>
                        </w:rPr>
                        <w:t>文本</w:t>
                      </w:r>
                    </w:p>
                    <w:p w:rsidR="00B452AD" w:rsidRDefault="00B452AD">
                      <w:pPr>
                        <w:snapToGrid w:val="0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4874260</wp:posOffset>
                </wp:positionV>
                <wp:extent cx="3375660" cy="1508125"/>
                <wp:effectExtent l="0" t="0" r="0" b="0"/>
                <wp:wrapNone/>
                <wp:docPr id="1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5995" y="5788660"/>
                          <a:ext cx="3375660" cy="150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/>
                                <w:sz w:val="24"/>
                                <w:szCs w:val="24"/>
                              </w:rPr>
                              <w:t>选中要更改的字体或编辑颜色，点文本工具，文本填充工具可随意更改色彩。点绘图工具栏目，色块和小图标可随意更改色彩。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75" type="#_x0000_t202" style="position:absolute;left:0;text-align:left;margin-left:216.55pt;margin-top:383.8pt;width:265.8pt;height:1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" filled="f" stroked="f" strokeweight=".5pt">
                <v:textbox>
                  <w:txbxContent>
                    <w:p w:rsidR="00B452AD" w:rsidRDefault="00140D6D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/>
                          <w:sz w:val="24"/>
                          <w:szCs w:val="24"/>
                        </w:rPr>
                        <w:t>选中要更改的字体或编辑颜色，点文本工具，文本填充工具可随意更改色彩。点绘图工具栏目，色块和小图标可随意更改色彩。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4280535</wp:posOffset>
                </wp:positionV>
                <wp:extent cx="1610360" cy="44513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6410" y="5194935"/>
                          <a:ext cx="161036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20386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03864"/>
                                <w:sz w:val="32"/>
                                <w:szCs w:val="32"/>
                              </w:rPr>
                              <w:t>2.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03864"/>
                                <w:sz w:val="32"/>
                                <w:szCs w:val="32"/>
                              </w:rPr>
                              <w:t>如何替换色彩</w:t>
                            </w:r>
                          </w:p>
                          <w:p w:rsidR="00B452AD" w:rsidRDefault="00B452AD">
                            <w:pPr>
                              <w:snapToGrid w:val="0"/>
                              <w:ind w:firstLineChars="100" w:firstLine="24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76" type="#_x0000_t202" style="position:absolute;left:0;text-align:left;margin-left:-22pt;margin-top:337.05pt;width:126.8pt;height:35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" filled="f" stroked="f" strokeweight=".5pt">
                <v:textbox>
                  <w:txbxContent>
                    <w:p w:rsidR="00B452AD" w:rsidRDefault="00140D6D">
                      <w:pPr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203864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03864"/>
                          <w:sz w:val="32"/>
                          <w:szCs w:val="32"/>
                        </w:rPr>
                        <w:t>2.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03864"/>
                          <w:sz w:val="32"/>
                          <w:szCs w:val="32"/>
                        </w:rPr>
                        <w:t>如何替换色彩</w:t>
                      </w:r>
                    </w:p>
                    <w:p w:rsidR="00B452AD" w:rsidRDefault="00B452AD">
                      <w:pPr>
                        <w:snapToGrid w:val="0"/>
                        <w:ind w:firstLineChars="100" w:firstLine="240"/>
                        <w:jc w:val="left"/>
                        <w:rPr>
                          <w:rFonts w:ascii="微软雅黑" w:eastAsia="微软雅黑" w:hAnsi="微软雅黑" w:cs="微软雅黑"/>
                          <w:color w:val="595959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52AD" w:rsidRDefault="00140D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-1089025</wp:posOffset>
                </wp:positionV>
                <wp:extent cx="8343900" cy="11715750"/>
                <wp:effectExtent l="0" t="0" r="0" b="0"/>
                <wp:wrapNone/>
                <wp:docPr id="2" name="矩形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85" o:spid="_x0000_s1026" style="position:absolute;left:0;text-align:left;margin-left:-85.05pt;margin-top:-85.75pt;width:657pt;height:92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" stroked="f" strokeweight="1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838200</wp:posOffset>
                </wp:positionV>
                <wp:extent cx="6841490" cy="8371840"/>
                <wp:effectExtent l="0" t="0" r="16510" b="1016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8371840"/>
                          <a:chOff x="7592" y="19525"/>
                          <a:chExt cx="6970" cy="8527"/>
                        </a:xfrm>
                        <a:effectLst/>
                      </wpg:grpSpPr>
                      <wps:wsp>
                        <wps:cNvPr id="125" name="任意多边形 125"/>
                        <wps:cNvSpPr>
                          <a:spLocks noChangeAspect="1"/>
                        </wps:cNvSpPr>
                        <wps:spPr>
                          <a:xfrm>
                            <a:off x="7670" y="19553"/>
                            <a:ext cx="298" cy="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2287" y="235874"/>
                              </a:cxn>
                              <a:cxn ang="0">
                                <a:pos x="232287" y="262678"/>
                              </a:cxn>
                              <a:cxn ang="0">
                                <a:pos x="220458" y="275544"/>
                              </a:cxn>
                              <a:cxn ang="0">
                                <a:pos x="182818" y="283049"/>
                              </a:cxn>
                              <a:cxn ang="0">
                                <a:pos x="135501" y="287338"/>
                              </a:cxn>
                              <a:cxn ang="0">
                                <a:pos x="96786" y="286265"/>
                              </a:cxn>
                              <a:cxn ang="0">
                                <a:pos x="50544" y="283049"/>
                              </a:cxn>
                              <a:cxn ang="0">
                                <a:pos x="12904" y="277688"/>
                              </a:cxn>
                              <a:cxn ang="0">
                                <a:pos x="1075" y="260534"/>
                              </a:cxn>
                              <a:cxn ang="0">
                                <a:pos x="10754" y="213359"/>
                              </a:cxn>
                              <a:cxn ang="0">
                                <a:pos x="46242" y="199421"/>
                              </a:cxn>
                              <a:cxn ang="0">
                                <a:pos x="73127" y="184410"/>
                              </a:cxn>
                              <a:cxn ang="0">
                                <a:pos x="78504" y="170472"/>
                              </a:cxn>
                              <a:cxn ang="0">
                                <a:pos x="74202" y="151174"/>
                              </a:cxn>
                              <a:cxn ang="0">
                                <a:pos x="61298" y="138308"/>
                              </a:cxn>
                              <a:cxn ang="0">
                                <a:pos x="54845" y="122225"/>
                              </a:cxn>
                              <a:cxn ang="0">
                                <a:pos x="51619" y="115792"/>
                              </a:cxn>
                              <a:cxn ang="0">
                                <a:pos x="46242" y="98638"/>
                              </a:cxn>
                              <a:cxn ang="0">
                                <a:pos x="48393" y="86844"/>
                              </a:cxn>
                              <a:cxn ang="0">
                                <a:pos x="53770" y="45030"/>
                              </a:cxn>
                              <a:cxn ang="0">
                                <a:pos x="74202" y="12865"/>
                              </a:cxn>
                              <a:cxn ang="0">
                                <a:pos x="102163" y="1072"/>
                              </a:cxn>
                              <a:cxn ang="0">
                                <a:pos x="127973" y="2144"/>
                              </a:cxn>
                              <a:cxn ang="0">
                                <a:pos x="139802" y="8577"/>
                              </a:cxn>
                              <a:cxn ang="0">
                                <a:pos x="150556" y="12865"/>
                              </a:cxn>
                              <a:cxn ang="0">
                                <a:pos x="161310" y="16082"/>
                              </a:cxn>
                              <a:cxn ang="0">
                                <a:pos x="177441" y="42886"/>
                              </a:cxn>
                              <a:cxn ang="0">
                                <a:pos x="183894" y="86844"/>
                              </a:cxn>
                              <a:cxn ang="0">
                                <a:pos x="186045" y="95421"/>
                              </a:cxn>
                              <a:cxn ang="0">
                                <a:pos x="183894" y="113648"/>
                              </a:cxn>
                              <a:cxn ang="0">
                                <a:pos x="177441" y="122225"/>
                              </a:cxn>
                              <a:cxn ang="0">
                                <a:pos x="170989" y="138308"/>
                              </a:cxn>
                              <a:cxn ang="0">
                                <a:pos x="158084" y="151174"/>
                              </a:cxn>
                              <a:cxn ang="0">
                                <a:pos x="152707" y="169400"/>
                              </a:cxn>
                              <a:cxn ang="0">
                                <a:pos x="161310" y="187627"/>
                              </a:cxn>
                              <a:cxn ang="0">
                                <a:pos x="190346" y="199421"/>
                              </a:cxn>
                              <a:cxn ang="0">
                                <a:pos x="220458" y="212287"/>
                              </a:cxn>
                              <a:cxn ang="0">
                                <a:pos x="129048" y="214431"/>
                              </a:cxn>
                              <a:cxn ang="0">
                                <a:pos x="126897" y="206926"/>
                              </a:cxn>
                              <a:cxn ang="0">
                                <a:pos x="108615" y="202637"/>
                              </a:cxn>
                              <a:cxn ang="0">
                                <a:pos x="103238" y="210142"/>
                              </a:cxn>
                              <a:cxn ang="0">
                                <a:pos x="107540" y="220864"/>
                              </a:cxn>
                              <a:cxn ang="0">
                                <a:pos x="108615" y="233730"/>
                              </a:cxn>
                              <a:cxn ang="0">
                                <a:pos x="104314" y="255173"/>
                              </a:cxn>
                              <a:cxn ang="0">
                                <a:pos x="105389" y="265894"/>
                              </a:cxn>
                              <a:cxn ang="0">
                                <a:pos x="112917" y="274472"/>
                              </a:cxn>
                              <a:cxn ang="0">
                                <a:pos x="120445" y="274472"/>
                              </a:cxn>
                              <a:cxn ang="0">
                                <a:pos x="127973" y="266967"/>
                              </a:cxn>
                              <a:cxn ang="0">
                                <a:pos x="127973" y="256245"/>
                              </a:cxn>
                              <a:cxn ang="0">
                                <a:pos x="123671" y="234802"/>
                              </a:cxn>
                              <a:cxn ang="0">
                                <a:pos x="124747" y="221936"/>
                              </a:cxn>
                              <a:cxn ang="0">
                                <a:pos x="129048" y="214431"/>
                              </a:cxn>
                            </a:cxnLst>
                            <a:rect l="0" t="0" r="0" b="0"/>
                            <a:pathLst>
                              <a:path w="217" h="268">
                                <a:moveTo>
                                  <a:pt x="214" y="210"/>
                                </a:moveTo>
                                <a:cubicBezTo>
                                  <a:pt x="214" y="212"/>
                                  <a:pt x="215" y="216"/>
                                  <a:pt x="216" y="220"/>
                                </a:cubicBezTo>
                                <a:cubicBezTo>
                                  <a:pt x="216" y="224"/>
                                  <a:pt x="217" y="228"/>
                                  <a:pt x="217" y="233"/>
                                </a:cubicBezTo>
                                <a:cubicBezTo>
                                  <a:pt x="217" y="237"/>
                                  <a:pt x="216" y="241"/>
                                  <a:pt x="216" y="245"/>
                                </a:cubicBezTo>
                                <a:cubicBezTo>
                                  <a:pt x="215" y="248"/>
                                  <a:pt x="214" y="251"/>
                                  <a:pt x="212" y="253"/>
                                </a:cubicBezTo>
                                <a:cubicBezTo>
                                  <a:pt x="211" y="255"/>
                                  <a:pt x="209" y="256"/>
                                  <a:pt x="205" y="257"/>
                                </a:cubicBezTo>
                                <a:cubicBezTo>
                                  <a:pt x="201" y="258"/>
                                  <a:pt x="196" y="260"/>
                                  <a:pt x="190" y="261"/>
                                </a:cubicBezTo>
                                <a:cubicBezTo>
                                  <a:pt x="184" y="262"/>
                                  <a:pt x="177" y="263"/>
                                  <a:pt x="170" y="264"/>
                                </a:cubicBezTo>
                                <a:cubicBezTo>
                                  <a:pt x="163" y="265"/>
                                  <a:pt x="155" y="265"/>
                                  <a:pt x="148" y="266"/>
                                </a:cubicBezTo>
                                <a:cubicBezTo>
                                  <a:pt x="141" y="267"/>
                                  <a:pt x="133" y="267"/>
                                  <a:pt x="126" y="268"/>
                                </a:cubicBezTo>
                                <a:cubicBezTo>
                                  <a:pt x="119" y="268"/>
                                  <a:pt x="113" y="268"/>
                                  <a:pt x="108" y="268"/>
                                </a:cubicBezTo>
                                <a:cubicBezTo>
                                  <a:pt x="103" y="268"/>
                                  <a:pt x="97" y="268"/>
                                  <a:pt x="90" y="267"/>
                                </a:cubicBezTo>
                                <a:cubicBezTo>
                                  <a:pt x="83" y="267"/>
                                  <a:pt x="76" y="267"/>
                                  <a:pt x="69" y="266"/>
                                </a:cubicBezTo>
                                <a:cubicBezTo>
                                  <a:pt x="61" y="265"/>
                                  <a:pt x="54" y="265"/>
                                  <a:pt x="47" y="264"/>
                                </a:cubicBezTo>
                                <a:cubicBezTo>
                                  <a:pt x="40" y="263"/>
                                  <a:pt x="33" y="262"/>
                                  <a:pt x="27" y="261"/>
                                </a:cubicBezTo>
                                <a:cubicBezTo>
                                  <a:pt x="22" y="260"/>
                                  <a:pt x="16" y="259"/>
                                  <a:pt x="12" y="259"/>
                                </a:cubicBezTo>
                                <a:cubicBezTo>
                                  <a:pt x="8" y="258"/>
                                  <a:pt x="6" y="257"/>
                                  <a:pt x="5" y="256"/>
                                </a:cubicBezTo>
                                <a:cubicBezTo>
                                  <a:pt x="3" y="254"/>
                                  <a:pt x="1" y="250"/>
                                  <a:pt x="1" y="243"/>
                                </a:cubicBezTo>
                                <a:cubicBezTo>
                                  <a:pt x="0" y="236"/>
                                  <a:pt x="0" y="226"/>
                                  <a:pt x="2" y="215"/>
                                </a:cubicBezTo>
                                <a:cubicBezTo>
                                  <a:pt x="3" y="208"/>
                                  <a:pt x="5" y="203"/>
                                  <a:pt x="10" y="199"/>
                                </a:cubicBezTo>
                                <a:cubicBezTo>
                                  <a:pt x="14" y="196"/>
                                  <a:pt x="19" y="193"/>
                                  <a:pt x="25" y="191"/>
                                </a:cubicBezTo>
                                <a:cubicBezTo>
                                  <a:pt x="31" y="189"/>
                                  <a:pt x="37" y="187"/>
                                  <a:pt x="43" y="186"/>
                                </a:cubicBezTo>
                                <a:cubicBezTo>
                                  <a:pt x="49" y="184"/>
                                  <a:pt x="55" y="182"/>
                                  <a:pt x="59" y="179"/>
                                </a:cubicBezTo>
                                <a:cubicBezTo>
                                  <a:pt x="63" y="176"/>
                                  <a:pt x="66" y="174"/>
                                  <a:pt x="68" y="172"/>
                                </a:cubicBezTo>
                                <a:cubicBezTo>
                                  <a:pt x="70" y="170"/>
                                  <a:pt x="71" y="168"/>
                                  <a:pt x="72" y="166"/>
                                </a:cubicBezTo>
                                <a:cubicBezTo>
                                  <a:pt x="73" y="164"/>
                                  <a:pt x="73" y="161"/>
                                  <a:pt x="73" y="159"/>
                                </a:cubicBezTo>
                                <a:cubicBezTo>
                                  <a:pt x="73" y="157"/>
                                  <a:pt x="73" y="154"/>
                                  <a:pt x="73" y="151"/>
                                </a:cubicBezTo>
                                <a:cubicBezTo>
                                  <a:pt x="73" y="147"/>
                                  <a:pt x="71" y="144"/>
                                  <a:pt x="69" y="141"/>
                                </a:cubicBezTo>
                                <a:cubicBezTo>
                                  <a:pt x="67" y="139"/>
                                  <a:pt x="64" y="137"/>
                                  <a:pt x="61" y="134"/>
                                </a:cubicBezTo>
                                <a:cubicBezTo>
                                  <a:pt x="59" y="133"/>
                                  <a:pt x="58" y="131"/>
                                  <a:pt x="57" y="129"/>
                                </a:cubicBezTo>
                                <a:cubicBezTo>
                                  <a:pt x="56" y="127"/>
                                  <a:pt x="55" y="124"/>
                                  <a:pt x="54" y="122"/>
                                </a:cubicBezTo>
                                <a:cubicBezTo>
                                  <a:pt x="53" y="120"/>
                                  <a:pt x="52" y="117"/>
                                  <a:pt x="51" y="114"/>
                                </a:cubicBezTo>
                                <a:cubicBezTo>
                                  <a:pt x="51" y="113"/>
                                  <a:pt x="50" y="113"/>
                                  <a:pt x="50" y="112"/>
                                </a:cubicBezTo>
                                <a:cubicBezTo>
                                  <a:pt x="49" y="111"/>
                                  <a:pt x="48" y="109"/>
                                  <a:pt x="48" y="108"/>
                                </a:cubicBezTo>
                                <a:cubicBezTo>
                                  <a:pt x="47" y="106"/>
                                  <a:pt x="46" y="104"/>
                                  <a:pt x="45" y="101"/>
                                </a:cubicBezTo>
                                <a:cubicBezTo>
                                  <a:pt x="44" y="97"/>
                                  <a:pt x="43" y="95"/>
                                  <a:pt x="43" y="92"/>
                                </a:cubicBezTo>
                                <a:cubicBezTo>
                                  <a:pt x="43" y="90"/>
                                  <a:pt x="43" y="88"/>
                                  <a:pt x="43" y="86"/>
                                </a:cubicBezTo>
                                <a:cubicBezTo>
                                  <a:pt x="43" y="84"/>
                                  <a:pt x="44" y="82"/>
                                  <a:pt x="45" y="81"/>
                                </a:cubicBezTo>
                                <a:cubicBezTo>
                                  <a:pt x="45" y="74"/>
                                  <a:pt x="45" y="67"/>
                                  <a:pt x="46" y="60"/>
                                </a:cubicBezTo>
                                <a:cubicBezTo>
                                  <a:pt x="47" y="55"/>
                                  <a:pt x="48" y="48"/>
                                  <a:pt x="50" y="42"/>
                                </a:cubicBezTo>
                                <a:cubicBezTo>
                                  <a:pt x="51" y="35"/>
                                  <a:pt x="54" y="29"/>
                                  <a:pt x="58" y="24"/>
                                </a:cubicBezTo>
                                <a:cubicBezTo>
                                  <a:pt x="62" y="19"/>
                                  <a:pt x="65" y="15"/>
                                  <a:pt x="69" y="12"/>
                                </a:cubicBezTo>
                                <a:cubicBezTo>
                                  <a:pt x="73" y="9"/>
                                  <a:pt x="78" y="6"/>
                                  <a:pt x="82" y="5"/>
                                </a:cubicBezTo>
                                <a:cubicBezTo>
                                  <a:pt x="86" y="3"/>
                                  <a:pt x="91" y="2"/>
                                  <a:pt x="95" y="1"/>
                                </a:cubicBezTo>
                                <a:cubicBezTo>
                                  <a:pt x="100" y="0"/>
                                  <a:pt x="104" y="0"/>
                                  <a:pt x="108" y="0"/>
                                </a:cubicBezTo>
                                <a:cubicBezTo>
                                  <a:pt x="113" y="0"/>
                                  <a:pt x="116" y="1"/>
                                  <a:pt x="119" y="2"/>
                                </a:cubicBezTo>
                                <a:cubicBezTo>
                                  <a:pt x="122" y="2"/>
                                  <a:pt x="124" y="3"/>
                                  <a:pt x="126" y="4"/>
                                </a:cubicBezTo>
                                <a:cubicBezTo>
                                  <a:pt x="128" y="5"/>
                                  <a:pt x="129" y="6"/>
                                  <a:pt x="130" y="8"/>
                                </a:cubicBezTo>
                                <a:cubicBezTo>
                                  <a:pt x="132" y="9"/>
                                  <a:pt x="133" y="10"/>
                                  <a:pt x="134" y="12"/>
                                </a:cubicBezTo>
                                <a:cubicBezTo>
                                  <a:pt x="140" y="12"/>
                                  <a:pt x="140" y="12"/>
                                  <a:pt x="140" y="12"/>
                                </a:cubicBezTo>
                                <a:cubicBezTo>
                                  <a:pt x="142" y="12"/>
                                  <a:pt x="143" y="12"/>
                                  <a:pt x="145" y="12"/>
                                </a:cubicBezTo>
                                <a:cubicBezTo>
                                  <a:pt x="147" y="13"/>
                                  <a:pt x="148" y="14"/>
                                  <a:pt x="150" y="15"/>
                                </a:cubicBezTo>
                                <a:cubicBezTo>
                                  <a:pt x="151" y="16"/>
                                  <a:pt x="153" y="18"/>
                                  <a:pt x="155" y="21"/>
                                </a:cubicBezTo>
                                <a:cubicBezTo>
                                  <a:pt x="160" y="27"/>
                                  <a:pt x="163" y="33"/>
                                  <a:pt x="165" y="40"/>
                                </a:cubicBezTo>
                                <a:cubicBezTo>
                                  <a:pt x="167" y="47"/>
                                  <a:pt x="169" y="53"/>
                                  <a:pt x="170" y="60"/>
                                </a:cubicBezTo>
                                <a:cubicBezTo>
                                  <a:pt x="171" y="67"/>
                                  <a:pt x="171" y="74"/>
                                  <a:pt x="171" y="81"/>
                                </a:cubicBezTo>
                                <a:cubicBezTo>
                                  <a:pt x="172" y="82"/>
                                  <a:pt x="172" y="83"/>
                                  <a:pt x="172" y="84"/>
                                </a:cubicBezTo>
                                <a:cubicBezTo>
                                  <a:pt x="173" y="86"/>
                                  <a:pt x="173" y="87"/>
                                  <a:pt x="173" y="89"/>
                                </a:cubicBezTo>
                                <a:cubicBezTo>
                                  <a:pt x="173" y="91"/>
                                  <a:pt x="173" y="94"/>
                                  <a:pt x="172" y="97"/>
                                </a:cubicBezTo>
                                <a:cubicBezTo>
                                  <a:pt x="172" y="100"/>
                                  <a:pt x="171" y="103"/>
                                  <a:pt x="171" y="106"/>
                                </a:cubicBezTo>
                                <a:cubicBezTo>
                                  <a:pt x="170" y="108"/>
                                  <a:pt x="169" y="110"/>
                                  <a:pt x="168" y="111"/>
                                </a:cubicBezTo>
                                <a:cubicBezTo>
                                  <a:pt x="167" y="112"/>
                                  <a:pt x="166" y="113"/>
                                  <a:pt x="165" y="114"/>
                                </a:cubicBezTo>
                                <a:cubicBezTo>
                                  <a:pt x="164" y="117"/>
                                  <a:pt x="163" y="120"/>
                                  <a:pt x="162" y="122"/>
                                </a:cubicBezTo>
                                <a:cubicBezTo>
                                  <a:pt x="161" y="124"/>
                                  <a:pt x="160" y="127"/>
                                  <a:pt x="159" y="129"/>
                                </a:cubicBezTo>
                                <a:cubicBezTo>
                                  <a:pt x="158" y="131"/>
                                  <a:pt x="157" y="133"/>
                                  <a:pt x="155" y="134"/>
                                </a:cubicBezTo>
                                <a:cubicBezTo>
                                  <a:pt x="152" y="137"/>
                                  <a:pt x="149" y="139"/>
                                  <a:pt x="147" y="141"/>
                                </a:cubicBezTo>
                                <a:cubicBezTo>
                                  <a:pt x="145" y="143"/>
                                  <a:pt x="143" y="146"/>
                                  <a:pt x="143" y="150"/>
                                </a:cubicBezTo>
                                <a:cubicBezTo>
                                  <a:pt x="142" y="153"/>
                                  <a:pt x="142" y="156"/>
                                  <a:pt x="142" y="158"/>
                                </a:cubicBezTo>
                                <a:cubicBezTo>
                                  <a:pt x="142" y="161"/>
                                  <a:pt x="143" y="164"/>
                                  <a:pt x="144" y="167"/>
                                </a:cubicBezTo>
                                <a:cubicBezTo>
                                  <a:pt x="146" y="170"/>
                                  <a:pt x="148" y="172"/>
                                  <a:pt x="150" y="175"/>
                                </a:cubicBezTo>
                                <a:cubicBezTo>
                                  <a:pt x="153" y="177"/>
                                  <a:pt x="157" y="179"/>
                                  <a:pt x="162" y="181"/>
                                </a:cubicBezTo>
                                <a:cubicBezTo>
                                  <a:pt x="167" y="183"/>
                                  <a:pt x="172" y="185"/>
                                  <a:pt x="177" y="186"/>
                                </a:cubicBezTo>
                                <a:cubicBezTo>
                                  <a:pt x="182" y="188"/>
                                  <a:pt x="187" y="189"/>
                                  <a:pt x="192" y="191"/>
                                </a:cubicBezTo>
                                <a:cubicBezTo>
                                  <a:pt x="197" y="193"/>
                                  <a:pt x="202" y="195"/>
                                  <a:pt x="205" y="198"/>
                                </a:cubicBezTo>
                                <a:cubicBezTo>
                                  <a:pt x="209" y="201"/>
                                  <a:pt x="212" y="205"/>
                                  <a:pt x="214" y="21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1" y="199"/>
                                  <a:pt x="121" y="198"/>
                                  <a:pt x="120" y="196"/>
                                </a:cubicBezTo>
                                <a:cubicBezTo>
                                  <a:pt x="120" y="195"/>
                                  <a:pt x="119" y="194"/>
                                  <a:pt x="118" y="193"/>
                                </a:cubicBezTo>
                                <a:cubicBezTo>
                                  <a:pt x="117" y="192"/>
                                  <a:pt x="116" y="190"/>
                                  <a:pt x="115" y="189"/>
                                </a:cubicBezTo>
                                <a:cubicBezTo>
                                  <a:pt x="101" y="189"/>
                                  <a:pt x="101" y="189"/>
                                  <a:pt x="101" y="189"/>
                                </a:cubicBezTo>
                                <a:cubicBezTo>
                                  <a:pt x="100" y="190"/>
                                  <a:pt x="99" y="192"/>
                                  <a:pt x="98" y="193"/>
                                </a:cubicBezTo>
                                <a:cubicBezTo>
                                  <a:pt x="97" y="194"/>
                                  <a:pt x="97" y="195"/>
                                  <a:pt x="96" y="196"/>
                                </a:cubicBezTo>
                                <a:cubicBezTo>
                                  <a:pt x="96" y="197"/>
                                  <a:pt x="96" y="198"/>
                                  <a:pt x="96" y="199"/>
                                </a:cubicBezTo>
                                <a:cubicBezTo>
                                  <a:pt x="98" y="202"/>
                                  <a:pt x="99" y="204"/>
                                  <a:pt x="100" y="206"/>
                                </a:cubicBezTo>
                                <a:cubicBezTo>
                                  <a:pt x="101" y="208"/>
                                  <a:pt x="102" y="210"/>
                                  <a:pt x="103" y="211"/>
                                </a:cubicBezTo>
                                <a:cubicBezTo>
                                  <a:pt x="103" y="213"/>
                                  <a:pt x="102" y="215"/>
                                  <a:pt x="101" y="218"/>
                                </a:cubicBezTo>
                                <a:cubicBezTo>
                                  <a:pt x="101" y="222"/>
                                  <a:pt x="100" y="225"/>
                                  <a:pt x="99" y="228"/>
                                </a:cubicBezTo>
                                <a:cubicBezTo>
                                  <a:pt x="99" y="232"/>
                                  <a:pt x="98" y="235"/>
                                  <a:pt x="97" y="238"/>
                                </a:cubicBezTo>
                                <a:cubicBezTo>
                                  <a:pt x="97" y="241"/>
                                  <a:pt x="97" y="243"/>
                                  <a:pt x="97" y="245"/>
                                </a:cubicBezTo>
                                <a:cubicBezTo>
                                  <a:pt x="97" y="246"/>
                                  <a:pt x="97" y="247"/>
                                  <a:pt x="98" y="248"/>
                                </a:cubicBezTo>
                                <a:cubicBezTo>
                                  <a:pt x="99" y="250"/>
                                  <a:pt x="100" y="251"/>
                                  <a:pt x="101" y="252"/>
                                </a:cubicBezTo>
                                <a:cubicBezTo>
                                  <a:pt x="102" y="254"/>
                                  <a:pt x="103" y="255"/>
                                  <a:pt x="105" y="256"/>
                                </a:cubicBezTo>
                                <a:cubicBezTo>
                                  <a:pt x="106" y="257"/>
                                  <a:pt x="107" y="258"/>
                                  <a:pt x="108" y="258"/>
                                </a:cubicBezTo>
                                <a:cubicBezTo>
                                  <a:pt x="109" y="258"/>
                                  <a:pt x="110" y="257"/>
                                  <a:pt x="112" y="256"/>
                                </a:cubicBezTo>
                                <a:cubicBezTo>
                                  <a:pt x="113" y="255"/>
                                  <a:pt x="114" y="254"/>
                                  <a:pt x="115" y="253"/>
                                </a:cubicBezTo>
                                <a:cubicBezTo>
                                  <a:pt x="117" y="252"/>
                                  <a:pt x="118" y="250"/>
                                  <a:pt x="119" y="249"/>
                                </a:cubicBezTo>
                                <a:cubicBezTo>
                                  <a:pt x="120" y="247"/>
                                  <a:pt x="120" y="246"/>
                                  <a:pt x="120" y="245"/>
                                </a:cubicBezTo>
                                <a:cubicBezTo>
                                  <a:pt x="120" y="244"/>
                                  <a:pt x="120" y="242"/>
                                  <a:pt x="119" y="239"/>
                                </a:cubicBezTo>
                                <a:cubicBezTo>
                                  <a:pt x="119" y="236"/>
                                  <a:pt x="118" y="233"/>
                                  <a:pt x="117" y="230"/>
                                </a:cubicBezTo>
                                <a:cubicBezTo>
                                  <a:pt x="117" y="226"/>
                                  <a:pt x="116" y="223"/>
                                  <a:pt x="115" y="219"/>
                                </a:cubicBezTo>
                                <a:cubicBezTo>
                                  <a:pt x="114" y="216"/>
                                  <a:pt x="114" y="214"/>
                                  <a:pt x="113" y="212"/>
                                </a:cubicBezTo>
                                <a:cubicBezTo>
                                  <a:pt x="114" y="211"/>
                                  <a:pt x="115" y="209"/>
                                  <a:pt x="116" y="207"/>
                                </a:cubicBezTo>
                                <a:cubicBezTo>
                                  <a:pt x="117" y="206"/>
                                  <a:pt x="119" y="203"/>
                                  <a:pt x="120" y="20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0" y="200"/>
                                  <a:pt x="120" y="200"/>
                                  <a:pt x="120" y="200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26" name="任意多边形 126"/>
                        <wps:cNvSpPr>
                          <a:spLocks noChangeAspect="1"/>
                        </wps:cNvSpPr>
                        <wps:spPr>
                          <a:xfrm>
                            <a:off x="11514" y="19583"/>
                            <a:ext cx="345" cy="3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3018" y="0"/>
                              </a:cxn>
                              <a:cxn ang="0">
                                <a:pos x="54345" y="0"/>
                              </a:cxn>
                              <a:cxn ang="0">
                                <a:pos x="0" y="56154"/>
                              </a:cxn>
                              <a:cxn ang="0">
                                <a:pos x="0" y="194670"/>
                              </a:cxn>
                              <a:cxn ang="0">
                                <a:pos x="54345" y="250825"/>
                              </a:cxn>
                              <a:cxn ang="0">
                                <a:pos x="193018" y="250825"/>
                              </a:cxn>
                              <a:cxn ang="0">
                                <a:pos x="249238" y="194670"/>
                              </a:cxn>
                              <a:cxn ang="0">
                                <a:pos x="249238" y="56154"/>
                              </a:cxn>
                              <a:cxn ang="0">
                                <a:pos x="193018" y="0"/>
                              </a:cxn>
                              <a:cxn ang="0">
                                <a:pos x="48723" y="205901"/>
                              </a:cxn>
                              <a:cxn ang="0">
                                <a:pos x="52471" y="179695"/>
                              </a:cxn>
                              <a:cxn ang="0">
                                <a:pos x="84328" y="164720"/>
                              </a:cxn>
                              <a:cxn ang="0">
                                <a:pos x="104942" y="147874"/>
                              </a:cxn>
                              <a:cxn ang="0">
                                <a:pos x="104942" y="136643"/>
                              </a:cxn>
                              <a:cxn ang="0">
                                <a:pos x="91824" y="119797"/>
                              </a:cxn>
                              <a:cxn ang="0">
                                <a:pos x="84328" y="110437"/>
                              </a:cxn>
                              <a:cxn ang="0">
                                <a:pos x="88076" y="95463"/>
                              </a:cxn>
                              <a:cxn ang="0">
                                <a:pos x="89950" y="91719"/>
                              </a:cxn>
                              <a:cxn ang="0">
                                <a:pos x="89950" y="69257"/>
                              </a:cxn>
                              <a:cxn ang="0">
                                <a:pos x="103068" y="50539"/>
                              </a:cxn>
                              <a:cxn ang="0">
                                <a:pos x="110564" y="50539"/>
                              </a:cxn>
                              <a:cxn ang="0">
                                <a:pos x="118060" y="48667"/>
                              </a:cxn>
                              <a:cxn ang="0">
                                <a:pos x="129303" y="44923"/>
                              </a:cxn>
                              <a:cxn ang="0">
                                <a:pos x="140547" y="54283"/>
                              </a:cxn>
                              <a:cxn ang="0">
                                <a:pos x="149917" y="54283"/>
                              </a:cxn>
                              <a:cxn ang="0">
                                <a:pos x="157413" y="71129"/>
                              </a:cxn>
                              <a:cxn ang="0">
                                <a:pos x="157413" y="91719"/>
                              </a:cxn>
                              <a:cxn ang="0">
                                <a:pos x="159287" y="95463"/>
                              </a:cxn>
                              <a:cxn ang="0">
                                <a:pos x="163035" y="112309"/>
                              </a:cxn>
                              <a:cxn ang="0">
                                <a:pos x="153665" y="119797"/>
                              </a:cxn>
                              <a:cxn ang="0">
                                <a:pos x="142421" y="136643"/>
                              </a:cxn>
                              <a:cxn ang="0">
                                <a:pos x="142421" y="147874"/>
                              </a:cxn>
                              <a:cxn ang="0">
                                <a:pos x="161161" y="164720"/>
                              </a:cxn>
                              <a:cxn ang="0">
                                <a:pos x="194892" y="179695"/>
                              </a:cxn>
                              <a:cxn ang="0">
                                <a:pos x="200514" y="205901"/>
                              </a:cxn>
                              <a:cxn ang="0">
                                <a:pos x="48723" y="205901"/>
                              </a:cxn>
                              <a:cxn ang="0">
                                <a:pos x="48723" y="205901"/>
                              </a:cxn>
                              <a:cxn ang="0">
                                <a:pos x="48723" y="205901"/>
                              </a:cxn>
                            </a:cxnLst>
                            <a:rect l="0" t="0" r="0" b="0"/>
                            <a:pathLst>
                              <a:path w="133" h="134">
                                <a:moveTo>
                                  <a:pt x="103" y="0"/>
                                </a:move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30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21"/>
                                  <a:pt x="13" y="134"/>
                                  <a:pt x="29" y="134"/>
                                </a:cubicBezTo>
                                <a:cubicBezTo>
                                  <a:pt x="103" y="134"/>
                                  <a:pt x="103" y="134"/>
                                  <a:pt x="103" y="134"/>
                                </a:cubicBezTo>
                                <a:cubicBezTo>
                                  <a:pt x="120" y="134"/>
                                  <a:pt x="133" y="121"/>
                                  <a:pt x="133" y="104"/>
                                </a:cubicBezTo>
                                <a:cubicBezTo>
                                  <a:pt x="133" y="30"/>
                                  <a:pt x="133" y="30"/>
                                  <a:pt x="133" y="30"/>
                                </a:cubicBezTo>
                                <a:cubicBezTo>
                                  <a:pt x="133" y="13"/>
                                  <a:pt x="120" y="0"/>
                                  <a:pt x="103" y="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99"/>
                                  <a:pt x="28" y="96"/>
                                </a:cubicBezTo>
                                <a:cubicBezTo>
                                  <a:pt x="30" y="94"/>
                                  <a:pt x="33" y="90"/>
                                  <a:pt x="45" y="88"/>
                                </a:cubicBezTo>
                                <a:cubicBezTo>
                                  <a:pt x="58" y="86"/>
                                  <a:pt x="56" y="79"/>
                                  <a:pt x="56" y="79"/>
                                </a:cubicBezTo>
                                <a:cubicBezTo>
                                  <a:pt x="56" y="76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1" y="70"/>
                                  <a:pt x="49" y="64"/>
                                </a:cubicBezTo>
                                <a:cubicBezTo>
                                  <a:pt x="45" y="63"/>
                                  <a:pt x="46" y="61"/>
                                  <a:pt x="45" y="59"/>
                                </a:cubicBezTo>
                                <a:cubicBezTo>
                                  <a:pt x="45" y="59"/>
                                  <a:pt x="44" y="50"/>
                                  <a:pt x="47" y="51"/>
                                </a:cubicBezTo>
                                <a:cubicBezTo>
                                  <a:pt x="47" y="51"/>
                                  <a:pt x="48" y="51"/>
                                  <a:pt x="48" y="49"/>
                                </a:cubicBezTo>
                                <a:cubicBezTo>
                                  <a:pt x="48" y="45"/>
                                  <a:pt x="48" y="39"/>
                                  <a:pt x="48" y="37"/>
                                </a:cubicBezTo>
                                <a:cubicBezTo>
                                  <a:pt x="48" y="34"/>
                                  <a:pt x="50" y="28"/>
                                  <a:pt x="55" y="27"/>
                                </a:cubicBezTo>
                                <a:cubicBezTo>
                                  <a:pt x="59" y="26"/>
                                  <a:pt x="57" y="27"/>
                                  <a:pt x="59" y="27"/>
                                </a:cubicBezTo>
                                <a:cubicBezTo>
                                  <a:pt x="60" y="27"/>
                                  <a:pt x="60" y="26"/>
                                  <a:pt x="63" y="26"/>
                                </a:cubicBezTo>
                                <a:cubicBezTo>
                                  <a:pt x="69" y="24"/>
                                  <a:pt x="69" y="24"/>
                                  <a:pt x="69" y="24"/>
                                </a:cubicBezTo>
                                <a:cubicBezTo>
                                  <a:pt x="71" y="24"/>
                                  <a:pt x="73" y="28"/>
                                  <a:pt x="75" y="29"/>
                                </a:cubicBezTo>
                                <a:cubicBezTo>
                                  <a:pt x="76" y="29"/>
                                  <a:pt x="77" y="28"/>
                                  <a:pt x="80" y="29"/>
                                </a:cubicBezTo>
                                <a:cubicBezTo>
                                  <a:pt x="84" y="30"/>
                                  <a:pt x="84" y="36"/>
                                  <a:pt x="84" y="38"/>
                                </a:cubicBezTo>
                                <a:cubicBezTo>
                                  <a:pt x="84" y="41"/>
                                  <a:pt x="85" y="47"/>
                                  <a:pt x="84" y="49"/>
                                </a:cubicBezTo>
                                <a:cubicBezTo>
                                  <a:pt x="84" y="51"/>
                                  <a:pt x="85" y="51"/>
                                  <a:pt x="85" y="51"/>
                                </a:cubicBezTo>
                                <a:cubicBezTo>
                                  <a:pt x="88" y="51"/>
                                  <a:pt x="87" y="60"/>
                                  <a:pt x="87" y="60"/>
                                </a:cubicBezTo>
                                <a:cubicBezTo>
                                  <a:pt x="87" y="62"/>
                                  <a:pt x="85" y="62"/>
                                  <a:pt x="82" y="64"/>
                                </a:cubicBezTo>
                                <a:cubicBezTo>
                                  <a:pt x="80" y="70"/>
                                  <a:pt x="76" y="73"/>
                                  <a:pt x="76" y="73"/>
                                </a:cubicBezTo>
                                <a:cubicBezTo>
                                  <a:pt x="76" y="73"/>
                                  <a:pt x="76" y="78"/>
                                  <a:pt x="76" y="79"/>
                                </a:cubicBezTo>
                                <a:cubicBezTo>
                                  <a:pt x="76" y="79"/>
                                  <a:pt x="74" y="86"/>
                                  <a:pt x="86" y="88"/>
                                </a:cubicBezTo>
                                <a:cubicBezTo>
                                  <a:pt x="99" y="90"/>
                                  <a:pt x="102" y="94"/>
                                  <a:pt x="104" y="96"/>
                                </a:cubicBezTo>
                                <a:cubicBezTo>
                                  <a:pt x="106" y="99"/>
                                  <a:pt x="107" y="110"/>
                                  <a:pt x="107" y="110"/>
                                </a:cubicBez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28" name="任意多边形 128"/>
                        <wps:cNvSpPr>
                          <a:spLocks noChangeAspect="1"/>
                        </wps:cNvSpPr>
                        <wps:spPr>
                          <a:xfrm>
                            <a:off x="13187" y="19546"/>
                            <a:ext cx="360" cy="3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0629" y="287338"/>
                              </a:cxn>
                              <a:cxn ang="0">
                                <a:pos x="82929" y="179142"/>
                              </a:cxn>
                              <a:cxn ang="0">
                                <a:pos x="47980" y="74495"/>
                              </a:cxn>
                              <a:cxn ang="0">
                                <a:pos x="191921" y="74495"/>
                              </a:cxn>
                              <a:cxn ang="0">
                                <a:pos x="158157" y="152537"/>
                              </a:cxn>
                              <a:cxn ang="0">
                                <a:pos x="171782" y="74495"/>
                              </a:cxn>
                              <a:cxn ang="0">
                                <a:pos x="68120" y="74495"/>
                              </a:cxn>
                              <a:cxn ang="0">
                                <a:pos x="103661" y="169683"/>
                              </a:cxn>
                              <a:cxn ang="0">
                                <a:pos x="94183" y="198653"/>
                              </a:cxn>
                              <a:cxn ang="0">
                                <a:pos x="92406" y="266644"/>
                              </a:cxn>
                              <a:cxn ang="0">
                                <a:pos x="91814" y="287338"/>
                              </a:cxn>
                              <a:cxn ang="0">
                                <a:pos x="235756" y="285564"/>
                              </a:cxn>
                              <a:cxn ang="0">
                                <a:pos x="163489" y="285564"/>
                              </a:cxn>
                              <a:cxn ang="0">
                                <a:pos x="148087" y="274922"/>
                              </a:cxn>
                              <a:cxn ang="0">
                                <a:pos x="125578" y="201018"/>
                              </a:cxn>
                              <a:cxn ang="0">
                                <a:pos x="131502" y="183872"/>
                              </a:cxn>
                              <a:cxn ang="0">
                                <a:pos x="190737" y="138939"/>
                              </a:cxn>
                              <a:cxn ang="0">
                                <a:pos x="200214" y="133026"/>
                              </a:cxn>
                              <a:cxn ang="0">
                                <a:pos x="227463" y="177960"/>
                              </a:cxn>
                              <a:cxn ang="0">
                                <a:pos x="276628" y="190967"/>
                              </a:cxn>
                              <a:cxn ang="0">
                                <a:pos x="244048" y="231762"/>
                              </a:cxn>
                              <a:cxn ang="0">
                                <a:pos x="251157" y="276695"/>
                              </a:cxn>
                              <a:cxn ang="0">
                                <a:pos x="241087" y="286746"/>
                              </a:cxn>
                              <a:cxn ang="0">
                                <a:pos x="204953" y="244769"/>
                              </a:cxn>
                              <a:cxn ang="0">
                                <a:pos x="223316" y="229988"/>
                              </a:cxn>
                              <a:cxn ang="0">
                                <a:pos x="245233" y="201609"/>
                              </a:cxn>
                              <a:cxn ang="0">
                                <a:pos x="211469" y="191558"/>
                              </a:cxn>
                              <a:cxn ang="0">
                                <a:pos x="188367" y="191558"/>
                              </a:cxn>
                              <a:cxn ang="0">
                                <a:pos x="154603" y="201018"/>
                              </a:cxn>
                              <a:cxn ang="0">
                                <a:pos x="176520" y="229988"/>
                              </a:cxn>
                              <a:cxn ang="0">
                                <a:pos x="194883" y="244769"/>
                              </a:cxn>
                              <a:cxn ang="0">
                                <a:pos x="199622" y="243586"/>
                              </a:cxn>
                            </a:cxnLst>
                            <a:rect l="0" t="0" r="0" b="0"/>
                            <a:pathLst>
                              <a:path w="469" h="486">
                                <a:moveTo>
                                  <a:pt x="155" y="486"/>
                                </a:moveTo>
                                <a:cubicBezTo>
                                  <a:pt x="154" y="486"/>
                                  <a:pt x="154" y="486"/>
                                  <a:pt x="153" y="486"/>
                                </a:cubicBezTo>
                                <a:cubicBezTo>
                                  <a:pt x="66" y="478"/>
                                  <a:pt x="0" y="437"/>
                                  <a:pt x="0" y="389"/>
                                </a:cubicBezTo>
                                <a:cubicBezTo>
                                  <a:pt x="0" y="343"/>
                                  <a:pt x="70" y="313"/>
                                  <a:pt x="140" y="303"/>
                                </a:cubicBezTo>
                                <a:cubicBezTo>
                                  <a:pt x="140" y="296"/>
                                  <a:pt x="140" y="296"/>
                                  <a:pt x="140" y="296"/>
                                </a:cubicBezTo>
                                <a:cubicBezTo>
                                  <a:pt x="88" y="257"/>
                                  <a:pt x="81" y="185"/>
                                  <a:pt x="81" y="126"/>
                                </a:cubicBezTo>
                                <a:cubicBezTo>
                                  <a:pt x="81" y="47"/>
                                  <a:pt x="127" y="0"/>
                                  <a:pt x="205" y="0"/>
                                </a:cubicBezTo>
                                <a:cubicBezTo>
                                  <a:pt x="282" y="0"/>
                                  <a:pt x="324" y="45"/>
                                  <a:pt x="324" y="126"/>
                                </a:cubicBezTo>
                                <a:cubicBezTo>
                                  <a:pt x="324" y="164"/>
                                  <a:pt x="312" y="212"/>
                                  <a:pt x="291" y="251"/>
                                </a:cubicBezTo>
                                <a:cubicBezTo>
                                  <a:pt x="286" y="259"/>
                                  <a:pt x="276" y="263"/>
                                  <a:pt x="267" y="258"/>
                                </a:cubicBezTo>
                                <a:cubicBezTo>
                                  <a:pt x="259" y="254"/>
                                  <a:pt x="256" y="243"/>
                                  <a:pt x="260" y="235"/>
                                </a:cubicBezTo>
                                <a:cubicBezTo>
                                  <a:pt x="278" y="201"/>
                                  <a:pt x="290" y="158"/>
                                  <a:pt x="290" y="126"/>
                                </a:cubicBezTo>
                                <a:cubicBezTo>
                                  <a:pt x="290" y="65"/>
                                  <a:pt x="262" y="35"/>
                                  <a:pt x="205" y="35"/>
                                </a:cubicBezTo>
                                <a:cubicBezTo>
                                  <a:pt x="145" y="35"/>
                                  <a:pt x="115" y="66"/>
                                  <a:pt x="115" y="126"/>
                                </a:cubicBezTo>
                                <a:cubicBezTo>
                                  <a:pt x="115" y="182"/>
                                  <a:pt x="121" y="244"/>
                                  <a:pt x="167" y="273"/>
                                </a:cubicBezTo>
                                <a:cubicBezTo>
                                  <a:pt x="172" y="276"/>
                                  <a:pt x="175" y="281"/>
                                  <a:pt x="175" y="287"/>
                                </a:cubicBezTo>
                                <a:cubicBezTo>
                                  <a:pt x="175" y="318"/>
                                  <a:pt x="175" y="318"/>
                                  <a:pt x="175" y="318"/>
                                </a:cubicBezTo>
                                <a:cubicBezTo>
                                  <a:pt x="175" y="327"/>
                                  <a:pt x="168" y="335"/>
                                  <a:pt x="159" y="336"/>
                                </a:cubicBezTo>
                                <a:cubicBezTo>
                                  <a:pt x="83" y="344"/>
                                  <a:pt x="35" y="373"/>
                                  <a:pt x="35" y="389"/>
                                </a:cubicBezTo>
                                <a:cubicBezTo>
                                  <a:pt x="35" y="411"/>
                                  <a:pt x="81" y="444"/>
                                  <a:pt x="156" y="451"/>
                                </a:cubicBezTo>
                                <a:cubicBezTo>
                                  <a:pt x="166" y="452"/>
                                  <a:pt x="173" y="460"/>
                                  <a:pt x="172" y="470"/>
                                </a:cubicBezTo>
                                <a:cubicBezTo>
                                  <a:pt x="171" y="479"/>
                                  <a:pt x="164" y="486"/>
                                  <a:pt x="155" y="486"/>
                                </a:cubicBezTo>
                                <a:close/>
                                <a:moveTo>
                                  <a:pt x="407" y="485"/>
                                </a:moveTo>
                                <a:cubicBezTo>
                                  <a:pt x="404" y="485"/>
                                  <a:pt x="401" y="485"/>
                                  <a:pt x="398" y="483"/>
                                </a:cubicBezTo>
                                <a:cubicBezTo>
                                  <a:pt x="337" y="449"/>
                                  <a:pt x="337" y="449"/>
                                  <a:pt x="337" y="449"/>
                                </a:cubicBezTo>
                                <a:cubicBezTo>
                                  <a:pt x="276" y="483"/>
                                  <a:pt x="276" y="483"/>
                                  <a:pt x="276" y="483"/>
                                </a:cubicBezTo>
                                <a:cubicBezTo>
                                  <a:pt x="270" y="486"/>
                                  <a:pt x="263" y="486"/>
                                  <a:pt x="258" y="482"/>
                                </a:cubicBezTo>
                                <a:cubicBezTo>
                                  <a:pt x="252" y="478"/>
                                  <a:pt x="249" y="471"/>
                                  <a:pt x="250" y="465"/>
                                </a:cubicBezTo>
                                <a:cubicBezTo>
                                  <a:pt x="262" y="392"/>
                                  <a:pt x="262" y="392"/>
                                  <a:pt x="262" y="392"/>
                                </a:cubicBezTo>
                                <a:cubicBezTo>
                                  <a:pt x="212" y="340"/>
                                  <a:pt x="212" y="340"/>
                                  <a:pt x="212" y="340"/>
                                </a:cubicBezTo>
                                <a:cubicBezTo>
                                  <a:pt x="208" y="336"/>
                                  <a:pt x="206" y="329"/>
                                  <a:pt x="208" y="323"/>
                                </a:cubicBezTo>
                                <a:cubicBezTo>
                                  <a:pt x="210" y="317"/>
                                  <a:pt x="216" y="312"/>
                                  <a:pt x="222" y="311"/>
                                </a:cubicBezTo>
                                <a:cubicBezTo>
                                  <a:pt x="291" y="301"/>
                                  <a:pt x="291" y="301"/>
                                  <a:pt x="291" y="301"/>
                                </a:cubicBezTo>
                                <a:cubicBezTo>
                                  <a:pt x="322" y="235"/>
                                  <a:pt x="322" y="235"/>
                                  <a:pt x="322" y="235"/>
                                </a:cubicBezTo>
                                <a:cubicBezTo>
                                  <a:pt x="325" y="229"/>
                                  <a:pt x="331" y="225"/>
                                  <a:pt x="338" y="225"/>
                                </a:cubicBezTo>
                                <a:cubicBezTo>
                                  <a:pt x="338" y="225"/>
                                  <a:pt x="338" y="225"/>
                                  <a:pt x="338" y="225"/>
                                </a:cubicBezTo>
                                <a:cubicBezTo>
                                  <a:pt x="344" y="225"/>
                                  <a:pt x="350" y="229"/>
                                  <a:pt x="353" y="235"/>
                                </a:cubicBezTo>
                                <a:cubicBezTo>
                                  <a:pt x="384" y="301"/>
                                  <a:pt x="384" y="301"/>
                                  <a:pt x="384" y="301"/>
                                </a:cubicBezTo>
                                <a:cubicBezTo>
                                  <a:pt x="453" y="312"/>
                                  <a:pt x="453" y="312"/>
                                  <a:pt x="453" y="312"/>
                                </a:cubicBezTo>
                                <a:cubicBezTo>
                                  <a:pt x="459" y="313"/>
                                  <a:pt x="464" y="317"/>
                                  <a:pt x="467" y="323"/>
                                </a:cubicBezTo>
                                <a:cubicBezTo>
                                  <a:pt x="469" y="329"/>
                                  <a:pt x="467" y="336"/>
                                  <a:pt x="462" y="341"/>
                                </a:cubicBezTo>
                                <a:cubicBezTo>
                                  <a:pt x="412" y="392"/>
                                  <a:pt x="412" y="392"/>
                                  <a:pt x="412" y="392"/>
                                </a:cubicBezTo>
                                <a:cubicBezTo>
                                  <a:pt x="423" y="462"/>
                                  <a:pt x="423" y="462"/>
                                  <a:pt x="423" y="462"/>
                                </a:cubicBezTo>
                                <a:cubicBezTo>
                                  <a:pt x="424" y="464"/>
                                  <a:pt x="424" y="466"/>
                                  <a:pt x="424" y="468"/>
                                </a:cubicBezTo>
                                <a:cubicBezTo>
                                  <a:pt x="424" y="477"/>
                                  <a:pt x="417" y="485"/>
                                  <a:pt x="407" y="485"/>
                                </a:cubicBezTo>
                                <a:cubicBezTo>
                                  <a:pt x="407" y="485"/>
                                  <a:pt x="407" y="485"/>
                                  <a:pt x="407" y="485"/>
                                </a:cubicBezTo>
                                <a:close/>
                                <a:moveTo>
                                  <a:pt x="337" y="412"/>
                                </a:moveTo>
                                <a:cubicBezTo>
                                  <a:pt x="340" y="412"/>
                                  <a:pt x="343" y="413"/>
                                  <a:pt x="346" y="414"/>
                                </a:cubicBezTo>
                                <a:cubicBezTo>
                                  <a:pt x="384" y="435"/>
                                  <a:pt x="384" y="435"/>
                                  <a:pt x="384" y="435"/>
                                </a:cubicBezTo>
                                <a:cubicBezTo>
                                  <a:pt x="377" y="389"/>
                                  <a:pt x="377" y="389"/>
                                  <a:pt x="377" y="389"/>
                                </a:cubicBezTo>
                                <a:cubicBezTo>
                                  <a:pt x="376" y="384"/>
                                  <a:pt x="377" y="378"/>
                                  <a:pt x="381" y="374"/>
                                </a:cubicBezTo>
                                <a:cubicBezTo>
                                  <a:pt x="414" y="341"/>
                                  <a:pt x="414" y="341"/>
                                  <a:pt x="414" y="341"/>
                                </a:cubicBezTo>
                                <a:cubicBezTo>
                                  <a:pt x="370" y="334"/>
                                  <a:pt x="370" y="334"/>
                                  <a:pt x="370" y="334"/>
                                </a:cubicBezTo>
                                <a:cubicBezTo>
                                  <a:pt x="364" y="333"/>
                                  <a:pt x="359" y="329"/>
                                  <a:pt x="357" y="324"/>
                                </a:cubicBezTo>
                                <a:cubicBezTo>
                                  <a:pt x="338" y="283"/>
                                  <a:pt x="338" y="283"/>
                                  <a:pt x="338" y="283"/>
                                </a:cubicBezTo>
                                <a:cubicBezTo>
                                  <a:pt x="318" y="324"/>
                                  <a:pt x="318" y="324"/>
                                  <a:pt x="318" y="324"/>
                                </a:cubicBezTo>
                                <a:cubicBezTo>
                                  <a:pt x="316" y="329"/>
                                  <a:pt x="311" y="333"/>
                                  <a:pt x="305" y="334"/>
                                </a:cubicBezTo>
                                <a:cubicBezTo>
                                  <a:pt x="261" y="340"/>
                                  <a:pt x="261" y="340"/>
                                  <a:pt x="261" y="340"/>
                                </a:cubicBezTo>
                                <a:cubicBezTo>
                                  <a:pt x="293" y="374"/>
                                  <a:pt x="293" y="374"/>
                                  <a:pt x="293" y="374"/>
                                </a:cubicBezTo>
                                <a:cubicBezTo>
                                  <a:pt x="297" y="378"/>
                                  <a:pt x="299" y="384"/>
                                  <a:pt x="298" y="389"/>
                                </a:cubicBezTo>
                                <a:cubicBezTo>
                                  <a:pt x="290" y="435"/>
                                  <a:pt x="290" y="435"/>
                                  <a:pt x="290" y="435"/>
                                </a:cubicBezTo>
                                <a:cubicBezTo>
                                  <a:pt x="329" y="414"/>
                                  <a:pt x="329" y="414"/>
                                  <a:pt x="329" y="414"/>
                                </a:cubicBezTo>
                                <a:cubicBezTo>
                                  <a:pt x="331" y="413"/>
                                  <a:pt x="334" y="412"/>
                                  <a:pt x="337" y="412"/>
                                </a:cubicBezTo>
                                <a:close/>
                                <a:moveTo>
                                  <a:pt x="337" y="412"/>
                                </a:moveTo>
                                <a:cubicBezTo>
                                  <a:pt x="337" y="412"/>
                                  <a:pt x="337" y="412"/>
                                  <a:pt x="337" y="412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30" name="任意多边形 130"/>
                        <wps:cNvSpPr>
                          <a:spLocks noChangeAspect="1"/>
                        </wps:cNvSpPr>
                        <wps:spPr>
                          <a:xfrm>
                            <a:off x="8629" y="19525"/>
                            <a:ext cx="325" cy="39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3664" y="2092"/>
                              </a:cxn>
                              <a:cxn ang="0">
                                <a:pos x="161657" y="13948"/>
                              </a:cxn>
                              <a:cxn ang="0">
                                <a:pos x="181252" y="42542"/>
                              </a:cxn>
                              <a:cxn ang="0">
                                <a:pos x="187550" y="86480"/>
                              </a:cxn>
                              <a:cxn ang="0">
                                <a:pos x="193149" y="95546"/>
                              </a:cxn>
                              <a:cxn ang="0">
                                <a:pos x="190350" y="112982"/>
                              </a:cxn>
                              <a:cxn ang="0">
                                <a:pos x="181252" y="121351"/>
                              </a:cxn>
                              <a:cxn ang="0">
                                <a:pos x="174954" y="138089"/>
                              </a:cxn>
                              <a:cxn ang="0">
                                <a:pos x="161657" y="150643"/>
                              </a:cxn>
                              <a:cxn ang="0">
                                <a:pos x="156758" y="170171"/>
                              </a:cxn>
                              <a:cxn ang="0">
                                <a:pos x="165856" y="187606"/>
                              </a:cxn>
                              <a:cxn ang="0">
                                <a:pos x="193849" y="199462"/>
                              </a:cxn>
                              <a:cxn ang="0">
                                <a:pos x="224641" y="212016"/>
                              </a:cxn>
                              <a:cxn ang="0">
                                <a:pos x="235838" y="235728"/>
                              </a:cxn>
                              <a:cxn ang="0">
                                <a:pos x="235138" y="262230"/>
                              </a:cxn>
                              <a:cxn ang="0">
                                <a:pos x="223941" y="275481"/>
                              </a:cxn>
                              <a:cxn ang="0">
                                <a:pos x="185451" y="282456"/>
                              </a:cxn>
                              <a:cxn ang="0">
                                <a:pos x="136464" y="286640"/>
                              </a:cxn>
                              <a:cxn ang="0">
                                <a:pos x="97974" y="286640"/>
                              </a:cxn>
                              <a:cxn ang="0">
                                <a:pos x="51086" y="283153"/>
                              </a:cxn>
                              <a:cxn ang="0">
                                <a:pos x="13996" y="277574"/>
                              </a:cxn>
                              <a:cxn ang="0">
                                <a:pos x="1399" y="260138"/>
                              </a:cxn>
                              <a:cxn ang="0">
                                <a:pos x="11197" y="214108"/>
                              </a:cxn>
                              <a:cxn ang="0">
                                <a:pos x="46887" y="198765"/>
                              </a:cxn>
                              <a:cxn ang="0">
                                <a:pos x="74180" y="184119"/>
                              </a:cxn>
                              <a:cxn ang="0">
                                <a:pos x="79779" y="170171"/>
                              </a:cxn>
                              <a:cxn ang="0">
                                <a:pos x="74880" y="151340"/>
                              </a:cxn>
                              <a:cxn ang="0">
                                <a:pos x="62283" y="138089"/>
                              </a:cxn>
                              <a:cxn ang="0">
                                <a:pos x="55985" y="121351"/>
                              </a:cxn>
                              <a:cxn ang="0">
                                <a:pos x="48287" y="115772"/>
                              </a:cxn>
                              <a:cxn ang="0">
                                <a:pos x="43388" y="99033"/>
                              </a:cxn>
                              <a:cxn ang="0">
                                <a:pos x="48987" y="86480"/>
                              </a:cxn>
                              <a:cxn ang="0">
                                <a:pos x="53885" y="44635"/>
                              </a:cxn>
                              <a:cxn ang="0">
                                <a:pos x="75580" y="12553"/>
                              </a:cxn>
                              <a:cxn ang="0">
                                <a:pos x="103572" y="697"/>
                              </a:cxn>
                              <a:cxn ang="0">
                                <a:pos x="116869" y="0"/>
                              </a:cxn>
                            </a:cxnLst>
                            <a:rect l="0" t="0" r="0" b="0"/>
                            <a:pathLst>
                              <a:path w="338" h="412">
                                <a:moveTo>
                                  <a:pt x="167" y="0"/>
                                </a:moveTo>
                                <a:cubicBezTo>
                                  <a:pt x="175" y="0"/>
                                  <a:pt x="183" y="1"/>
                                  <a:pt x="191" y="3"/>
                                </a:cubicBezTo>
                                <a:cubicBezTo>
                                  <a:pt x="199" y="4"/>
                                  <a:pt x="206" y="7"/>
                                  <a:pt x="213" y="10"/>
                                </a:cubicBezTo>
                                <a:cubicBezTo>
                                  <a:pt x="220" y="13"/>
                                  <a:pt x="226" y="16"/>
                                  <a:pt x="231" y="20"/>
                                </a:cubicBezTo>
                                <a:cubicBezTo>
                                  <a:pt x="237" y="24"/>
                                  <a:pt x="241" y="28"/>
                                  <a:pt x="244" y="32"/>
                                </a:cubicBezTo>
                                <a:cubicBezTo>
                                  <a:pt x="251" y="40"/>
                                  <a:pt x="256" y="50"/>
                                  <a:pt x="259" y="61"/>
                                </a:cubicBezTo>
                                <a:cubicBezTo>
                                  <a:pt x="263" y="71"/>
                                  <a:pt x="265" y="81"/>
                                  <a:pt x="266" y="91"/>
                                </a:cubicBezTo>
                                <a:cubicBezTo>
                                  <a:pt x="268" y="102"/>
                                  <a:pt x="268" y="113"/>
                                  <a:pt x="268" y="124"/>
                                </a:cubicBezTo>
                                <a:cubicBezTo>
                                  <a:pt x="270" y="126"/>
                                  <a:pt x="272" y="127"/>
                                  <a:pt x="273" y="130"/>
                                </a:cubicBezTo>
                                <a:cubicBezTo>
                                  <a:pt x="274" y="131"/>
                                  <a:pt x="275" y="134"/>
                                  <a:pt x="276" y="137"/>
                                </a:cubicBezTo>
                                <a:cubicBezTo>
                                  <a:pt x="276" y="140"/>
                                  <a:pt x="276" y="144"/>
                                  <a:pt x="276" y="148"/>
                                </a:cubicBezTo>
                                <a:cubicBezTo>
                                  <a:pt x="275" y="154"/>
                                  <a:pt x="274" y="158"/>
                                  <a:pt x="272" y="162"/>
                                </a:cubicBezTo>
                                <a:cubicBezTo>
                                  <a:pt x="271" y="165"/>
                                  <a:pt x="269" y="168"/>
                                  <a:pt x="266" y="170"/>
                                </a:cubicBezTo>
                                <a:cubicBezTo>
                                  <a:pt x="264" y="172"/>
                                  <a:pt x="261" y="174"/>
                                  <a:pt x="259" y="174"/>
                                </a:cubicBezTo>
                                <a:cubicBezTo>
                                  <a:pt x="257" y="179"/>
                                  <a:pt x="256" y="183"/>
                                  <a:pt x="254" y="188"/>
                                </a:cubicBezTo>
                                <a:cubicBezTo>
                                  <a:pt x="253" y="191"/>
                                  <a:pt x="252" y="195"/>
                                  <a:pt x="250" y="198"/>
                                </a:cubicBezTo>
                                <a:cubicBezTo>
                                  <a:pt x="248" y="201"/>
                                  <a:pt x="246" y="204"/>
                                  <a:pt x="244" y="206"/>
                                </a:cubicBezTo>
                                <a:cubicBezTo>
                                  <a:pt x="239" y="210"/>
                                  <a:pt x="234" y="214"/>
                                  <a:pt x="231" y="216"/>
                                </a:cubicBezTo>
                                <a:cubicBezTo>
                                  <a:pt x="228" y="219"/>
                                  <a:pt x="226" y="224"/>
                                  <a:pt x="224" y="231"/>
                                </a:cubicBezTo>
                                <a:cubicBezTo>
                                  <a:pt x="224" y="235"/>
                                  <a:pt x="223" y="239"/>
                                  <a:pt x="224" y="244"/>
                                </a:cubicBezTo>
                                <a:cubicBezTo>
                                  <a:pt x="224" y="248"/>
                                  <a:pt x="225" y="252"/>
                                  <a:pt x="227" y="256"/>
                                </a:cubicBezTo>
                                <a:cubicBezTo>
                                  <a:pt x="229" y="261"/>
                                  <a:pt x="232" y="265"/>
                                  <a:pt x="237" y="269"/>
                                </a:cubicBezTo>
                                <a:cubicBezTo>
                                  <a:pt x="241" y="272"/>
                                  <a:pt x="247" y="276"/>
                                  <a:pt x="254" y="279"/>
                                </a:cubicBezTo>
                                <a:cubicBezTo>
                                  <a:pt x="261" y="282"/>
                                  <a:pt x="269" y="284"/>
                                  <a:pt x="277" y="286"/>
                                </a:cubicBezTo>
                                <a:cubicBezTo>
                                  <a:pt x="285" y="288"/>
                                  <a:pt x="293" y="291"/>
                                  <a:pt x="301" y="294"/>
                                </a:cubicBezTo>
                                <a:cubicBezTo>
                                  <a:pt x="308" y="297"/>
                                  <a:pt x="315" y="300"/>
                                  <a:pt x="321" y="304"/>
                                </a:cubicBezTo>
                                <a:cubicBezTo>
                                  <a:pt x="327" y="309"/>
                                  <a:pt x="331" y="315"/>
                                  <a:pt x="333" y="322"/>
                                </a:cubicBezTo>
                                <a:cubicBezTo>
                                  <a:pt x="335" y="326"/>
                                  <a:pt x="336" y="332"/>
                                  <a:pt x="337" y="338"/>
                                </a:cubicBezTo>
                                <a:cubicBezTo>
                                  <a:pt x="337" y="345"/>
                                  <a:pt x="338" y="351"/>
                                  <a:pt x="338" y="358"/>
                                </a:cubicBezTo>
                                <a:cubicBezTo>
                                  <a:pt x="338" y="364"/>
                                  <a:pt x="337" y="370"/>
                                  <a:pt x="336" y="376"/>
                                </a:cubicBezTo>
                                <a:cubicBezTo>
                                  <a:pt x="335" y="382"/>
                                  <a:pt x="334" y="386"/>
                                  <a:pt x="332" y="389"/>
                                </a:cubicBezTo>
                                <a:cubicBezTo>
                                  <a:pt x="330" y="391"/>
                                  <a:pt x="327" y="393"/>
                                  <a:pt x="320" y="395"/>
                                </a:cubicBezTo>
                                <a:cubicBezTo>
                                  <a:pt x="314" y="397"/>
                                  <a:pt x="306" y="399"/>
                                  <a:pt x="296" y="401"/>
                                </a:cubicBezTo>
                                <a:cubicBezTo>
                                  <a:pt x="287" y="402"/>
                                  <a:pt x="276" y="404"/>
                                  <a:pt x="265" y="405"/>
                                </a:cubicBezTo>
                                <a:cubicBezTo>
                                  <a:pt x="253" y="407"/>
                                  <a:pt x="241" y="408"/>
                                  <a:pt x="229" y="409"/>
                                </a:cubicBezTo>
                                <a:cubicBezTo>
                                  <a:pt x="218" y="410"/>
                                  <a:pt x="206" y="411"/>
                                  <a:pt x="195" y="411"/>
                                </a:cubicBezTo>
                                <a:cubicBezTo>
                                  <a:pt x="185" y="412"/>
                                  <a:pt x="175" y="412"/>
                                  <a:pt x="167" y="412"/>
                                </a:cubicBezTo>
                                <a:cubicBezTo>
                                  <a:pt x="159" y="412"/>
                                  <a:pt x="150" y="412"/>
                                  <a:pt x="140" y="411"/>
                                </a:cubicBezTo>
                                <a:cubicBezTo>
                                  <a:pt x="129" y="411"/>
                                  <a:pt x="118" y="410"/>
                                  <a:pt x="107" y="409"/>
                                </a:cubicBezTo>
                                <a:cubicBezTo>
                                  <a:pt x="96" y="408"/>
                                  <a:pt x="84" y="407"/>
                                  <a:pt x="73" y="406"/>
                                </a:cubicBezTo>
                                <a:cubicBezTo>
                                  <a:pt x="62" y="404"/>
                                  <a:pt x="52" y="403"/>
                                  <a:pt x="43" y="402"/>
                                </a:cubicBezTo>
                                <a:cubicBezTo>
                                  <a:pt x="34" y="400"/>
                                  <a:pt x="26" y="399"/>
                                  <a:pt x="20" y="398"/>
                                </a:cubicBezTo>
                                <a:cubicBezTo>
                                  <a:pt x="14" y="396"/>
                                  <a:pt x="10" y="395"/>
                                  <a:pt x="8" y="394"/>
                                </a:cubicBezTo>
                                <a:cubicBezTo>
                                  <a:pt x="5" y="391"/>
                                  <a:pt x="3" y="385"/>
                                  <a:pt x="2" y="373"/>
                                </a:cubicBezTo>
                                <a:cubicBezTo>
                                  <a:pt x="0" y="362"/>
                                  <a:pt x="1" y="348"/>
                                  <a:pt x="4" y="330"/>
                                </a:cubicBezTo>
                                <a:cubicBezTo>
                                  <a:pt x="5" y="320"/>
                                  <a:pt x="9" y="312"/>
                                  <a:pt x="16" y="307"/>
                                </a:cubicBezTo>
                                <a:cubicBezTo>
                                  <a:pt x="23" y="301"/>
                                  <a:pt x="30" y="297"/>
                                  <a:pt x="39" y="294"/>
                                </a:cubicBezTo>
                                <a:cubicBezTo>
                                  <a:pt x="48" y="291"/>
                                  <a:pt x="57" y="288"/>
                                  <a:pt x="67" y="285"/>
                                </a:cubicBezTo>
                                <a:cubicBezTo>
                                  <a:pt x="77" y="283"/>
                                  <a:pt x="85" y="279"/>
                                  <a:pt x="92" y="275"/>
                                </a:cubicBezTo>
                                <a:cubicBezTo>
                                  <a:pt x="98" y="271"/>
                                  <a:pt x="103" y="268"/>
                                  <a:pt x="106" y="264"/>
                                </a:cubicBezTo>
                                <a:cubicBezTo>
                                  <a:pt x="109" y="261"/>
                                  <a:pt x="111" y="258"/>
                                  <a:pt x="112" y="255"/>
                                </a:cubicBezTo>
                                <a:cubicBezTo>
                                  <a:pt x="114" y="251"/>
                                  <a:pt x="114" y="248"/>
                                  <a:pt x="114" y="244"/>
                                </a:cubicBezTo>
                                <a:cubicBezTo>
                                  <a:pt x="114" y="241"/>
                                  <a:pt x="114" y="237"/>
                                  <a:pt x="114" y="232"/>
                                </a:cubicBezTo>
                                <a:cubicBezTo>
                                  <a:pt x="113" y="226"/>
                                  <a:pt x="111" y="221"/>
                                  <a:pt x="107" y="217"/>
                                </a:cubicBezTo>
                                <a:cubicBezTo>
                                  <a:pt x="103" y="214"/>
                                  <a:pt x="99" y="210"/>
                                  <a:pt x="95" y="206"/>
                                </a:cubicBezTo>
                                <a:cubicBezTo>
                                  <a:pt x="92" y="204"/>
                                  <a:pt x="90" y="201"/>
                                  <a:pt x="89" y="198"/>
                                </a:cubicBezTo>
                                <a:cubicBezTo>
                                  <a:pt x="87" y="195"/>
                                  <a:pt x="86" y="191"/>
                                  <a:pt x="84" y="188"/>
                                </a:cubicBezTo>
                                <a:cubicBezTo>
                                  <a:pt x="83" y="183"/>
                                  <a:pt x="82" y="179"/>
                                  <a:pt x="80" y="174"/>
                                </a:cubicBezTo>
                                <a:cubicBezTo>
                                  <a:pt x="78" y="174"/>
                                  <a:pt x="76" y="173"/>
                                  <a:pt x="74" y="171"/>
                                </a:cubicBezTo>
                                <a:cubicBezTo>
                                  <a:pt x="73" y="170"/>
                                  <a:pt x="71" y="168"/>
                                  <a:pt x="69" y="166"/>
                                </a:cubicBezTo>
                                <a:cubicBezTo>
                                  <a:pt x="67" y="163"/>
                                  <a:pt x="65" y="160"/>
                                  <a:pt x="64" y="155"/>
                                </a:cubicBezTo>
                                <a:cubicBezTo>
                                  <a:pt x="62" y="150"/>
                                  <a:pt x="62" y="146"/>
                                  <a:pt x="62" y="142"/>
                                </a:cubicBezTo>
                                <a:cubicBezTo>
                                  <a:pt x="63" y="138"/>
                                  <a:pt x="63" y="135"/>
                                  <a:pt x="65" y="132"/>
                                </a:cubicBezTo>
                                <a:cubicBezTo>
                                  <a:pt x="66" y="129"/>
                                  <a:pt x="67" y="127"/>
                                  <a:pt x="70" y="124"/>
                                </a:cubicBezTo>
                                <a:cubicBezTo>
                                  <a:pt x="70" y="113"/>
                                  <a:pt x="70" y="103"/>
                                  <a:pt x="72" y="93"/>
                                </a:cubicBezTo>
                                <a:cubicBezTo>
                                  <a:pt x="73" y="84"/>
                                  <a:pt x="75" y="74"/>
                                  <a:pt x="77" y="64"/>
                                </a:cubicBezTo>
                                <a:cubicBezTo>
                                  <a:pt x="80" y="54"/>
                                  <a:pt x="85" y="45"/>
                                  <a:pt x="90" y="37"/>
                                </a:cubicBezTo>
                                <a:cubicBezTo>
                                  <a:pt x="96" y="29"/>
                                  <a:pt x="101" y="23"/>
                                  <a:pt x="108" y="18"/>
                                </a:cubicBezTo>
                                <a:cubicBezTo>
                                  <a:pt x="114" y="14"/>
                                  <a:pt x="121" y="10"/>
                                  <a:pt x="128" y="7"/>
                                </a:cubicBezTo>
                                <a:cubicBezTo>
                                  <a:pt x="134" y="4"/>
                                  <a:pt x="141" y="2"/>
                                  <a:pt x="148" y="1"/>
                                </a:cubicBezTo>
                                <a:cubicBezTo>
                                  <a:pt x="154" y="0"/>
                                  <a:pt x="161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31" name="任意多边形 131"/>
                        <wps:cNvSpPr>
                          <a:spLocks noChangeAspect="1"/>
                        </wps:cNvSpPr>
                        <wps:spPr>
                          <a:xfrm>
                            <a:off x="9625" y="19543"/>
                            <a:ext cx="299" cy="3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5941" y="220824"/>
                              </a:cxn>
                              <a:cxn ang="0">
                                <a:pos x="225941" y="231466"/>
                              </a:cxn>
                              <a:cxn ang="0">
                                <a:pos x="228600" y="244769"/>
                              </a:cxn>
                              <a:cxn ang="0">
                                <a:pos x="225941" y="258072"/>
                              </a:cxn>
                              <a:cxn ang="0">
                                <a:pos x="223283" y="268714"/>
                              </a:cxn>
                              <a:cxn ang="0">
                                <a:pos x="215309" y="271374"/>
                              </a:cxn>
                              <a:cxn ang="0">
                                <a:pos x="199360" y="276695"/>
                              </a:cxn>
                              <a:cxn ang="0">
                                <a:pos x="178095" y="279356"/>
                              </a:cxn>
                              <a:cxn ang="0">
                                <a:pos x="154172" y="282016"/>
                              </a:cxn>
                              <a:cxn ang="0">
                                <a:pos x="130248" y="284677"/>
                              </a:cxn>
                              <a:cxn ang="0">
                                <a:pos x="111641" y="287338"/>
                              </a:cxn>
                              <a:cxn ang="0">
                                <a:pos x="82402" y="284677"/>
                              </a:cxn>
                              <a:cxn ang="0">
                                <a:pos x="47846" y="279356"/>
                              </a:cxn>
                              <a:cxn ang="0">
                                <a:pos x="18606" y="274035"/>
                              </a:cxn>
                              <a:cxn ang="0">
                                <a:pos x="5316" y="271374"/>
                              </a:cxn>
                              <a:cxn ang="0">
                                <a:pos x="0" y="255411"/>
                              </a:cxn>
                              <a:cxn ang="0">
                                <a:pos x="2658" y="226145"/>
                              </a:cxn>
                              <a:cxn ang="0">
                                <a:pos x="10632" y="210182"/>
                              </a:cxn>
                              <a:cxn ang="0">
                                <a:pos x="26581" y="202200"/>
                              </a:cxn>
                              <a:cxn ang="0">
                                <a:pos x="45188" y="196879"/>
                              </a:cxn>
                              <a:cxn ang="0">
                                <a:pos x="63795" y="188898"/>
                              </a:cxn>
                              <a:cxn ang="0">
                                <a:pos x="71769" y="183577"/>
                              </a:cxn>
                              <a:cxn ang="0">
                                <a:pos x="74427" y="175595"/>
                              </a:cxn>
                              <a:cxn ang="0">
                                <a:pos x="77086" y="170274"/>
                              </a:cxn>
                              <a:cxn ang="0">
                                <a:pos x="77086" y="162292"/>
                              </a:cxn>
                              <a:cxn ang="0">
                                <a:pos x="53162" y="159632"/>
                              </a:cxn>
                              <a:cxn ang="0">
                                <a:pos x="42530" y="148990"/>
                              </a:cxn>
                              <a:cxn ang="0">
                                <a:pos x="37213" y="133026"/>
                              </a:cxn>
                              <a:cxn ang="0">
                                <a:pos x="34555" y="106421"/>
                              </a:cxn>
                              <a:cxn ang="0">
                                <a:pos x="37213" y="77155"/>
                              </a:cxn>
                              <a:cxn ang="0">
                                <a:pos x="42530" y="45229"/>
                              </a:cxn>
                              <a:cxn ang="0">
                                <a:pos x="58479" y="21284"/>
                              </a:cxn>
                              <a:cxn ang="0">
                                <a:pos x="90376" y="5321"/>
                              </a:cxn>
                              <a:cxn ang="0">
                                <a:pos x="111641" y="0"/>
                              </a:cxn>
                              <a:cxn ang="0">
                                <a:pos x="116958" y="0"/>
                              </a:cxn>
                              <a:cxn ang="0">
                                <a:pos x="122274" y="0"/>
                              </a:cxn>
                              <a:cxn ang="0">
                                <a:pos x="148855" y="5321"/>
                              </a:cxn>
                              <a:cxn ang="0">
                                <a:pos x="167462" y="21284"/>
                              </a:cxn>
                              <a:cxn ang="0">
                                <a:pos x="180753" y="42568"/>
                              </a:cxn>
                              <a:cxn ang="0">
                                <a:pos x="191386" y="63852"/>
                              </a:cxn>
                              <a:cxn ang="0">
                                <a:pos x="194044" y="87797"/>
                              </a:cxn>
                              <a:cxn ang="0">
                                <a:pos x="196702" y="106421"/>
                              </a:cxn>
                              <a:cxn ang="0">
                                <a:pos x="191386" y="127705"/>
                              </a:cxn>
                              <a:cxn ang="0">
                                <a:pos x="186069" y="143669"/>
                              </a:cxn>
                              <a:cxn ang="0">
                                <a:pos x="178095" y="159632"/>
                              </a:cxn>
                              <a:cxn ang="0">
                                <a:pos x="148855" y="162292"/>
                              </a:cxn>
                              <a:cxn ang="0">
                                <a:pos x="154172" y="178255"/>
                              </a:cxn>
                              <a:cxn ang="0">
                                <a:pos x="170120" y="191558"/>
                              </a:cxn>
                              <a:cxn ang="0">
                                <a:pos x="186069" y="196879"/>
                              </a:cxn>
                              <a:cxn ang="0">
                                <a:pos x="202018" y="202200"/>
                              </a:cxn>
                              <a:cxn ang="0">
                                <a:pos x="215309" y="210182"/>
                              </a:cxn>
                              <a:cxn ang="0">
                                <a:pos x="225941" y="220824"/>
                              </a:cxn>
                              <a:cxn ang="0">
                                <a:pos x="225941" y="220824"/>
                              </a:cxn>
                              <a:cxn ang="0">
                                <a:pos x="225941" y="220824"/>
                              </a:cxn>
                            </a:cxnLst>
                            <a:rect l="0" t="0" r="0" b="0"/>
                            <a:pathLst>
                              <a:path w="86" h="108">
                                <a:moveTo>
                                  <a:pt x="85" y="83"/>
                                </a:moveTo>
                                <a:cubicBezTo>
                                  <a:pt x="85" y="84"/>
                                  <a:pt x="85" y="86"/>
                                  <a:pt x="85" y="87"/>
                                </a:cubicBezTo>
                                <a:cubicBezTo>
                                  <a:pt x="86" y="89"/>
                                  <a:pt x="86" y="91"/>
                                  <a:pt x="86" y="92"/>
                                </a:cubicBezTo>
                                <a:cubicBezTo>
                                  <a:pt x="86" y="94"/>
                                  <a:pt x="86" y="96"/>
                                  <a:pt x="85" y="97"/>
                                </a:cubicBezTo>
                                <a:cubicBezTo>
                                  <a:pt x="85" y="99"/>
                                  <a:pt x="85" y="100"/>
                                  <a:pt x="84" y="101"/>
                                </a:cubicBezTo>
                                <a:cubicBezTo>
                                  <a:pt x="84" y="101"/>
                                  <a:pt x="83" y="102"/>
                                  <a:pt x="81" y="102"/>
                                </a:cubicBezTo>
                                <a:cubicBezTo>
                                  <a:pt x="80" y="103"/>
                                  <a:pt x="78" y="103"/>
                                  <a:pt x="75" y="104"/>
                                </a:cubicBezTo>
                                <a:cubicBezTo>
                                  <a:pt x="73" y="104"/>
                                  <a:pt x="70" y="105"/>
                                  <a:pt x="67" y="105"/>
                                </a:cubicBezTo>
                                <a:cubicBezTo>
                                  <a:pt x="64" y="106"/>
                                  <a:pt x="61" y="106"/>
                                  <a:pt x="58" y="106"/>
                                </a:cubicBezTo>
                                <a:cubicBezTo>
                                  <a:pt x="55" y="107"/>
                                  <a:pt x="52" y="107"/>
                                  <a:pt x="49" y="107"/>
                                </a:cubicBezTo>
                                <a:cubicBezTo>
                                  <a:pt x="46" y="107"/>
                                  <a:pt x="44" y="108"/>
                                  <a:pt x="42" y="108"/>
                                </a:cubicBezTo>
                                <a:cubicBezTo>
                                  <a:pt x="39" y="108"/>
                                  <a:pt x="35" y="107"/>
                                  <a:pt x="31" y="107"/>
                                </a:cubicBezTo>
                                <a:cubicBezTo>
                                  <a:pt x="26" y="107"/>
                                  <a:pt x="22" y="106"/>
                                  <a:pt x="18" y="105"/>
                                </a:cubicBezTo>
                                <a:cubicBezTo>
                                  <a:pt x="14" y="105"/>
                                  <a:pt x="11" y="104"/>
                                  <a:pt x="7" y="103"/>
                                </a:cubicBezTo>
                                <a:cubicBezTo>
                                  <a:pt x="4" y="103"/>
                                  <a:pt x="3" y="102"/>
                                  <a:pt x="2" y="102"/>
                                </a:cubicBezTo>
                                <a:cubicBezTo>
                                  <a:pt x="1" y="101"/>
                                  <a:pt x="1" y="99"/>
                                  <a:pt x="0" y="96"/>
                                </a:cubicBezTo>
                                <a:cubicBezTo>
                                  <a:pt x="0" y="93"/>
                                  <a:pt x="0" y="90"/>
                                  <a:pt x="1" y="85"/>
                                </a:cubicBezTo>
                                <a:cubicBezTo>
                                  <a:pt x="1" y="82"/>
                                  <a:pt x="2" y="80"/>
                                  <a:pt x="4" y="79"/>
                                </a:cubicBezTo>
                                <a:cubicBezTo>
                                  <a:pt x="6" y="78"/>
                                  <a:pt x="8" y="77"/>
                                  <a:pt x="10" y="76"/>
                                </a:cubicBezTo>
                                <a:cubicBezTo>
                                  <a:pt x="12" y="75"/>
                                  <a:pt x="15" y="74"/>
                                  <a:pt x="17" y="74"/>
                                </a:cubicBezTo>
                                <a:cubicBezTo>
                                  <a:pt x="20" y="73"/>
                                  <a:pt x="22" y="72"/>
                                  <a:pt x="24" y="71"/>
                                </a:cubicBezTo>
                                <a:cubicBezTo>
                                  <a:pt x="25" y="70"/>
                                  <a:pt x="26" y="69"/>
                                  <a:pt x="27" y="69"/>
                                </a:cubicBezTo>
                                <a:cubicBezTo>
                                  <a:pt x="27" y="68"/>
                                  <a:pt x="28" y="67"/>
                                  <a:pt x="28" y="66"/>
                                </a:cubicBezTo>
                                <a:cubicBezTo>
                                  <a:pt x="29" y="66"/>
                                  <a:pt x="29" y="65"/>
                                  <a:pt x="29" y="64"/>
                                </a:cubicBezTo>
                                <a:cubicBezTo>
                                  <a:pt x="29" y="63"/>
                                  <a:pt x="29" y="62"/>
                                  <a:pt x="29" y="61"/>
                                </a:cubicBezTo>
                                <a:cubicBezTo>
                                  <a:pt x="20" y="60"/>
                                  <a:pt x="20" y="60"/>
                                  <a:pt x="20" y="60"/>
                                </a:cubicBezTo>
                                <a:cubicBezTo>
                                  <a:pt x="19" y="59"/>
                                  <a:pt x="17" y="58"/>
                                  <a:pt x="16" y="56"/>
                                </a:cubicBezTo>
                                <a:cubicBezTo>
                                  <a:pt x="16" y="54"/>
                                  <a:pt x="15" y="52"/>
                                  <a:pt x="14" y="50"/>
                                </a:cubicBezTo>
                                <a:cubicBezTo>
                                  <a:pt x="13" y="47"/>
                                  <a:pt x="13" y="44"/>
                                  <a:pt x="13" y="40"/>
                                </a:cubicBezTo>
                                <a:cubicBezTo>
                                  <a:pt x="13" y="36"/>
                                  <a:pt x="13" y="33"/>
                                  <a:pt x="14" y="29"/>
                                </a:cubicBezTo>
                                <a:cubicBezTo>
                                  <a:pt x="14" y="25"/>
                                  <a:pt x="15" y="21"/>
                                  <a:pt x="16" y="17"/>
                                </a:cubicBezTo>
                                <a:cubicBezTo>
                                  <a:pt x="18" y="14"/>
                                  <a:pt x="20" y="11"/>
                                  <a:pt x="22" y="8"/>
                                </a:cubicBezTo>
                                <a:cubicBezTo>
                                  <a:pt x="25" y="5"/>
                                  <a:pt x="29" y="3"/>
                                  <a:pt x="34" y="2"/>
                                </a:cubicBezTo>
                                <a:cubicBezTo>
                                  <a:pt x="36" y="1"/>
                                  <a:pt x="39" y="0"/>
                                  <a:pt x="42" y="0"/>
                                </a:cubicBezTo>
                                <a:cubicBezTo>
                                  <a:pt x="43" y="0"/>
                                  <a:pt x="43" y="0"/>
                                  <a:pt x="44" y="0"/>
                                </a:cubicBezTo>
                                <a:cubicBezTo>
                                  <a:pt x="45" y="0"/>
                                  <a:pt x="46" y="0"/>
                                  <a:pt x="46" y="0"/>
                                </a:cubicBezTo>
                                <a:cubicBezTo>
                                  <a:pt x="50" y="0"/>
                                  <a:pt x="53" y="1"/>
                                  <a:pt x="56" y="2"/>
                                </a:cubicBezTo>
                                <a:cubicBezTo>
                                  <a:pt x="59" y="4"/>
                                  <a:pt x="61" y="5"/>
                                  <a:pt x="63" y="8"/>
                                </a:cubicBezTo>
                                <a:cubicBezTo>
                                  <a:pt x="65" y="10"/>
                                  <a:pt x="67" y="13"/>
                                  <a:pt x="68" y="16"/>
                                </a:cubicBezTo>
                                <a:cubicBezTo>
                                  <a:pt x="70" y="19"/>
                                  <a:pt x="71" y="21"/>
                                  <a:pt x="72" y="24"/>
                                </a:cubicBezTo>
                                <a:cubicBezTo>
                                  <a:pt x="73" y="27"/>
                                  <a:pt x="73" y="30"/>
                                  <a:pt x="73" y="33"/>
                                </a:cubicBezTo>
                                <a:cubicBezTo>
                                  <a:pt x="74" y="36"/>
                                  <a:pt x="74" y="38"/>
                                  <a:pt x="74" y="40"/>
                                </a:cubicBezTo>
                                <a:cubicBezTo>
                                  <a:pt x="74" y="43"/>
                                  <a:pt x="73" y="46"/>
                                  <a:pt x="72" y="48"/>
                                </a:cubicBezTo>
                                <a:cubicBezTo>
                                  <a:pt x="72" y="50"/>
                                  <a:pt x="71" y="53"/>
                                  <a:pt x="70" y="54"/>
                                </a:cubicBezTo>
                                <a:cubicBezTo>
                                  <a:pt x="69" y="56"/>
                                  <a:pt x="68" y="58"/>
                                  <a:pt x="67" y="60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56" y="63"/>
                                  <a:pt x="57" y="65"/>
                                  <a:pt x="58" y="67"/>
                                </a:cubicBezTo>
                                <a:cubicBezTo>
                                  <a:pt x="59" y="69"/>
                                  <a:pt x="61" y="71"/>
                                  <a:pt x="64" y="72"/>
                                </a:cubicBezTo>
                                <a:cubicBezTo>
                                  <a:pt x="66" y="73"/>
                                  <a:pt x="68" y="73"/>
                                  <a:pt x="70" y="74"/>
                                </a:cubicBezTo>
                                <a:cubicBezTo>
                                  <a:pt x="72" y="74"/>
                                  <a:pt x="74" y="75"/>
                                  <a:pt x="76" y="76"/>
                                </a:cubicBezTo>
                                <a:cubicBezTo>
                                  <a:pt x="78" y="77"/>
                                  <a:pt x="80" y="77"/>
                                  <a:pt x="81" y="79"/>
                                </a:cubicBezTo>
                                <a:cubicBezTo>
                                  <a:pt x="83" y="80"/>
                                  <a:pt x="84" y="81"/>
                                  <a:pt x="85" y="83"/>
                                </a:cubicBezTo>
                                <a:close/>
                                <a:moveTo>
                                  <a:pt x="85" y="83"/>
                                </a:moveTo>
                                <a:cubicBezTo>
                                  <a:pt x="85" y="83"/>
                                  <a:pt x="85" y="83"/>
                                  <a:pt x="85" y="83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32" name="任意多边形 132"/>
                        <wps:cNvSpPr>
                          <a:spLocks noChangeAspect="1"/>
                        </wps:cNvSpPr>
                        <wps:spPr>
                          <a:xfrm>
                            <a:off x="14088" y="19571"/>
                            <a:ext cx="394" cy="3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8290850" y="166950989"/>
                              </a:cxn>
                              <a:cxn ang="0">
                                <a:pos x="472830525" y="166950989"/>
                              </a:cxn>
                              <a:cxn ang="0">
                                <a:pos x="440095005" y="203245013"/>
                              </a:cxn>
                              <a:cxn ang="0">
                                <a:pos x="425546520" y="225021809"/>
                              </a:cxn>
                              <a:cxn ang="0">
                                <a:pos x="400086195" y="221391074"/>
                              </a:cxn>
                              <a:cxn ang="0">
                                <a:pos x="294610155" y="166950989"/>
                              </a:cxn>
                              <a:cxn ang="0">
                                <a:pos x="345528900" y="87105277"/>
                              </a:cxn>
                              <a:cxn ang="0">
                                <a:pos x="174583725" y="87105277"/>
                              </a:cxn>
                              <a:cxn ang="0">
                                <a:pos x="225504375" y="166950989"/>
                              </a:cxn>
                              <a:cxn ang="0">
                                <a:pos x="130938270" y="203245013"/>
                              </a:cxn>
                              <a:cxn ang="0">
                                <a:pos x="65469135" y="395601630"/>
                              </a:cxn>
                              <a:cxn ang="0">
                                <a:pos x="7275195" y="515370197"/>
                              </a:cxn>
                              <a:cxn ang="0">
                                <a:pos x="3636645" y="537146993"/>
                              </a:cxn>
                              <a:cxn ang="0">
                                <a:pos x="501927495" y="548035390"/>
                              </a:cxn>
                              <a:cxn ang="0">
                                <a:pos x="516475980" y="511741366"/>
                              </a:cxn>
                              <a:cxn ang="0">
                                <a:pos x="432821715" y="406490027"/>
                              </a:cxn>
                              <a:cxn ang="0">
                                <a:pos x="374625870" y="384713232"/>
                              </a:cxn>
                              <a:cxn ang="0">
                                <a:pos x="385537710" y="355678774"/>
                              </a:cxn>
                              <a:cxn ang="0">
                                <a:pos x="410998035" y="373824835"/>
                              </a:cxn>
                              <a:cxn ang="0">
                                <a:pos x="505564140" y="290350291"/>
                              </a:cxn>
                              <a:cxn ang="0">
                                <a:pos x="527387820" y="246796701"/>
                              </a:cxn>
                              <a:cxn ang="0">
                                <a:pos x="494652300" y="166950989"/>
                              </a:cxn>
                              <a:cxn ang="0">
                                <a:pos x="258237990" y="29034458"/>
                              </a:cxn>
                              <a:cxn ang="0">
                                <a:pos x="287334960" y="137916531"/>
                              </a:cxn>
                              <a:cxn ang="0">
                                <a:pos x="258237990" y="145174194"/>
                              </a:cxn>
                              <a:cxn ang="0">
                                <a:pos x="236414310" y="141545362"/>
                              </a:cxn>
                              <a:cxn ang="0">
                                <a:pos x="396449550" y="406490027"/>
                              </a:cxn>
                              <a:cxn ang="0">
                                <a:pos x="501927495" y="526258595"/>
                              </a:cxn>
                              <a:cxn ang="0">
                                <a:pos x="501927495" y="526258595"/>
                              </a:cxn>
                              <a:cxn ang="0">
                                <a:pos x="21823680" y="526258595"/>
                              </a:cxn>
                              <a:cxn ang="0">
                                <a:pos x="21823680" y="526258595"/>
                              </a:cxn>
                              <a:cxn ang="0">
                                <a:pos x="21823680" y="526258595"/>
                              </a:cxn>
                              <a:cxn ang="0">
                                <a:pos x="141848205" y="482706908"/>
                              </a:cxn>
                              <a:cxn ang="0">
                                <a:pos x="196405500" y="493595305"/>
                              </a:cxn>
                              <a:cxn ang="0">
                                <a:pos x="218229180" y="417378425"/>
                              </a:cxn>
                              <a:cxn ang="0">
                                <a:pos x="396449550" y="406490027"/>
                              </a:cxn>
                              <a:cxn ang="0">
                                <a:pos x="494652300" y="250427435"/>
                              </a:cxn>
                              <a:cxn ang="0">
                                <a:pos x="443731650" y="348419208"/>
                              </a:cxn>
                              <a:cxn ang="0">
                                <a:pos x="407361390" y="337530810"/>
                              </a:cxn>
                              <a:cxn ang="0">
                                <a:pos x="363715935" y="293979123"/>
                              </a:cxn>
                              <a:cxn ang="0">
                                <a:pos x="341892255" y="304867520"/>
                              </a:cxn>
                              <a:cxn ang="0">
                                <a:pos x="258237990" y="384713232"/>
                              </a:cxn>
                              <a:cxn ang="0">
                                <a:pos x="181857015" y="377455569"/>
                              </a:cxn>
                              <a:cxn ang="0">
                                <a:pos x="174583725" y="286719557"/>
                              </a:cxn>
                              <a:cxn ang="0">
                                <a:pos x="138211560" y="366567171"/>
                              </a:cxn>
                              <a:cxn ang="0">
                                <a:pos x="200044050" y="457301281"/>
                              </a:cxn>
                              <a:cxn ang="0">
                                <a:pos x="170947080" y="468189678"/>
                              </a:cxn>
                              <a:cxn ang="0">
                                <a:pos x="83654265" y="377455569"/>
                              </a:cxn>
                              <a:cxn ang="0">
                                <a:pos x="152760045" y="221391074"/>
                              </a:cxn>
                              <a:cxn ang="0">
                                <a:pos x="243689505" y="192356616"/>
                              </a:cxn>
                              <a:cxn ang="0">
                                <a:pos x="232777665" y="344790376"/>
                              </a:cxn>
                              <a:cxn ang="0">
                                <a:pos x="287334960" y="341161545"/>
                              </a:cxn>
                              <a:cxn ang="0">
                                <a:pos x="276423120" y="192356616"/>
                              </a:cxn>
                              <a:cxn ang="0">
                                <a:pos x="378264420" y="235910206"/>
                              </a:cxn>
                              <a:cxn ang="0">
                                <a:pos x="410998035" y="279461894"/>
                              </a:cxn>
                              <a:cxn ang="0">
                                <a:pos x="432821715" y="275833062"/>
                              </a:cxn>
                              <a:cxn ang="0">
                                <a:pos x="451006845" y="239539038"/>
                              </a:cxn>
                              <a:cxn ang="0">
                                <a:pos x="461918685" y="214133411"/>
                              </a:cxn>
                              <a:cxn ang="0">
                                <a:pos x="480103815" y="192356616"/>
                              </a:cxn>
                              <a:cxn ang="0">
                                <a:pos x="491015655" y="192356616"/>
                              </a:cxn>
                              <a:cxn ang="0">
                                <a:pos x="501927495" y="235910206"/>
                              </a:cxn>
                            </a:cxnLst>
                            <a:rect l="0" t="0" r="0" b="0"/>
                            <a:pathLst>
                              <a:path w="150" h="151">
                                <a:moveTo>
                                  <a:pt x="136" y="46"/>
                                </a:moveTo>
                                <a:cubicBezTo>
                                  <a:pt x="137" y="46"/>
                                  <a:pt x="137" y="46"/>
                                  <a:pt x="137" y="46"/>
                                </a:cubicBezTo>
                                <a:cubicBezTo>
                                  <a:pt x="136" y="46"/>
                                  <a:pt x="136" y="46"/>
                                  <a:pt x="136" y="46"/>
                                </a:cubicBezTo>
                                <a:cubicBezTo>
                                  <a:pt x="134" y="45"/>
                                  <a:pt x="132" y="46"/>
                                  <a:pt x="130" y="46"/>
                                </a:cubicBezTo>
                                <a:cubicBezTo>
                                  <a:pt x="125" y="47"/>
                                  <a:pt x="123" y="52"/>
                                  <a:pt x="121" y="55"/>
                                </a:cubicBezTo>
                                <a:cubicBezTo>
                                  <a:pt x="121" y="56"/>
                                  <a:pt x="121" y="56"/>
                                  <a:pt x="121" y="56"/>
                                </a:cubicBezTo>
                                <a:cubicBezTo>
                                  <a:pt x="121" y="56"/>
                                  <a:pt x="119" y="60"/>
                                  <a:pt x="119" y="60"/>
                                </a:cubicBezTo>
                                <a:cubicBezTo>
                                  <a:pt x="117" y="62"/>
                                  <a:pt x="117" y="62"/>
                                  <a:pt x="117" y="62"/>
                                </a:cubicBezTo>
                                <a:cubicBezTo>
                                  <a:pt x="117" y="64"/>
                                  <a:pt x="116" y="65"/>
                                  <a:pt x="115" y="67"/>
                                </a:cubicBezTo>
                                <a:cubicBezTo>
                                  <a:pt x="114" y="65"/>
                                  <a:pt x="112" y="63"/>
                                  <a:pt x="110" y="61"/>
                                </a:cubicBezTo>
                                <a:cubicBezTo>
                                  <a:pt x="104" y="52"/>
                                  <a:pt x="99" y="47"/>
                                  <a:pt x="87" y="46"/>
                                </a:cubicBezTo>
                                <a:cubicBezTo>
                                  <a:pt x="85" y="46"/>
                                  <a:pt x="83" y="46"/>
                                  <a:pt x="81" y="46"/>
                                </a:cubicBezTo>
                                <a:cubicBezTo>
                                  <a:pt x="82" y="45"/>
                                  <a:pt x="82" y="45"/>
                                  <a:pt x="83" y="45"/>
                                </a:cubicBezTo>
                                <a:cubicBezTo>
                                  <a:pt x="91" y="40"/>
                                  <a:pt x="95" y="32"/>
                                  <a:pt x="95" y="24"/>
                                </a:cubicBezTo>
                                <a:cubicBezTo>
                                  <a:pt x="95" y="11"/>
                                  <a:pt x="85" y="0"/>
                                  <a:pt x="71" y="0"/>
                                </a:cubicBezTo>
                                <a:cubicBezTo>
                                  <a:pt x="58" y="0"/>
                                  <a:pt x="48" y="11"/>
                                  <a:pt x="48" y="24"/>
                                </a:cubicBezTo>
                                <a:cubicBezTo>
                                  <a:pt x="48" y="33"/>
                                  <a:pt x="53" y="42"/>
                                  <a:pt x="62" y="46"/>
                                </a:cubicBezTo>
                                <a:cubicBezTo>
                                  <a:pt x="62" y="46"/>
                                  <a:pt x="62" y="46"/>
                                  <a:pt x="62" y="46"/>
                                </a:cubicBezTo>
                                <a:cubicBezTo>
                                  <a:pt x="60" y="46"/>
                                  <a:pt x="58" y="46"/>
                                  <a:pt x="55" y="47"/>
                                </a:cubicBezTo>
                                <a:cubicBezTo>
                                  <a:pt x="48" y="47"/>
                                  <a:pt x="41" y="49"/>
                                  <a:pt x="36" y="56"/>
                                </a:cubicBezTo>
                                <a:cubicBezTo>
                                  <a:pt x="29" y="68"/>
                                  <a:pt x="20" y="84"/>
                                  <a:pt x="16" y="93"/>
                                </a:cubicBezTo>
                                <a:cubicBezTo>
                                  <a:pt x="12" y="99"/>
                                  <a:pt x="13" y="103"/>
                                  <a:pt x="18" y="109"/>
                                </a:cubicBezTo>
                                <a:cubicBezTo>
                                  <a:pt x="18" y="109"/>
                                  <a:pt x="20" y="111"/>
                                  <a:pt x="23" y="115"/>
                                </a:cubicBezTo>
                                <a:cubicBezTo>
                                  <a:pt x="2" y="142"/>
                                  <a:pt x="2" y="142"/>
                                  <a:pt x="2" y="142"/>
                                </a:cubicBezTo>
                                <a:cubicBezTo>
                                  <a:pt x="2" y="141"/>
                                  <a:pt x="2" y="141"/>
                                  <a:pt x="2" y="141"/>
                                </a:cubicBezTo>
                                <a:cubicBezTo>
                                  <a:pt x="0" y="143"/>
                                  <a:pt x="0" y="145"/>
                                  <a:pt x="1" y="148"/>
                                </a:cubicBezTo>
                                <a:cubicBezTo>
                                  <a:pt x="2" y="150"/>
                                  <a:pt x="4" y="151"/>
                                  <a:pt x="6" y="151"/>
                                </a:cubicBezTo>
                                <a:cubicBezTo>
                                  <a:pt x="138" y="151"/>
                                  <a:pt x="138" y="151"/>
                                  <a:pt x="138" y="151"/>
                                </a:cubicBezTo>
                                <a:cubicBezTo>
                                  <a:pt x="141" y="151"/>
                                  <a:pt x="143" y="150"/>
                                  <a:pt x="144" y="148"/>
                                </a:cubicBezTo>
                                <a:cubicBezTo>
                                  <a:pt x="144" y="145"/>
                                  <a:pt x="144" y="143"/>
                                  <a:pt x="142" y="141"/>
                                </a:cubicBezTo>
                                <a:cubicBezTo>
                                  <a:pt x="143" y="142"/>
                                  <a:pt x="143" y="142"/>
                                  <a:pt x="143" y="142"/>
                                </a:cubicBezTo>
                                <a:cubicBezTo>
                                  <a:pt x="119" y="112"/>
                                  <a:pt x="119" y="112"/>
                                  <a:pt x="119" y="112"/>
                                </a:cubicBezTo>
                                <a:cubicBezTo>
                                  <a:pt x="116" y="108"/>
                                  <a:pt x="115" y="106"/>
                                  <a:pt x="109" y="106"/>
                                </a:cubicBezTo>
                                <a:cubicBezTo>
                                  <a:pt x="103" y="106"/>
                                  <a:pt x="103" y="106"/>
                                  <a:pt x="103" y="106"/>
                                </a:cubicBezTo>
                                <a:cubicBezTo>
                                  <a:pt x="102" y="102"/>
                                  <a:pt x="102" y="98"/>
                                  <a:pt x="102" y="93"/>
                                </a:cubicBezTo>
                                <a:cubicBezTo>
                                  <a:pt x="104" y="95"/>
                                  <a:pt x="105" y="97"/>
                                  <a:pt x="106" y="98"/>
                                </a:cubicBezTo>
                                <a:cubicBezTo>
                                  <a:pt x="107" y="99"/>
                                  <a:pt x="107" y="99"/>
                                  <a:pt x="107" y="99"/>
                                </a:cubicBezTo>
                                <a:cubicBezTo>
                                  <a:pt x="109" y="100"/>
                                  <a:pt x="110" y="102"/>
                                  <a:pt x="113" y="103"/>
                                </a:cubicBezTo>
                                <a:cubicBezTo>
                                  <a:pt x="117" y="105"/>
                                  <a:pt x="122" y="104"/>
                                  <a:pt x="126" y="102"/>
                                </a:cubicBezTo>
                                <a:cubicBezTo>
                                  <a:pt x="129" y="99"/>
                                  <a:pt x="131" y="97"/>
                                  <a:pt x="139" y="80"/>
                                </a:cubicBezTo>
                                <a:cubicBezTo>
                                  <a:pt x="139" y="80"/>
                                  <a:pt x="143" y="72"/>
                                  <a:pt x="143" y="72"/>
                                </a:cubicBezTo>
                                <a:cubicBezTo>
                                  <a:pt x="143" y="71"/>
                                  <a:pt x="144" y="69"/>
                                  <a:pt x="145" y="68"/>
                                </a:cubicBezTo>
                                <a:cubicBezTo>
                                  <a:pt x="146" y="64"/>
                                  <a:pt x="150" y="57"/>
                                  <a:pt x="145" y="51"/>
                                </a:cubicBezTo>
                                <a:cubicBezTo>
                                  <a:pt x="143" y="48"/>
                                  <a:pt x="140" y="46"/>
                                  <a:pt x="136" y="46"/>
                                </a:cubicBezTo>
                                <a:close/>
                                <a:moveTo>
                                  <a:pt x="55" y="24"/>
                                </a:moveTo>
                                <a:cubicBezTo>
                                  <a:pt x="55" y="15"/>
                                  <a:pt x="62" y="8"/>
                                  <a:pt x="71" y="8"/>
                                </a:cubicBezTo>
                                <a:cubicBezTo>
                                  <a:pt x="80" y="8"/>
                                  <a:pt x="88" y="15"/>
                                  <a:pt x="88" y="24"/>
                                </a:cubicBezTo>
                                <a:cubicBezTo>
                                  <a:pt x="88" y="30"/>
                                  <a:pt x="85" y="35"/>
                                  <a:pt x="79" y="38"/>
                                </a:cubicBezTo>
                                <a:cubicBezTo>
                                  <a:pt x="79" y="39"/>
                                  <a:pt x="78" y="39"/>
                                  <a:pt x="77" y="39"/>
                                </a:cubicBezTo>
                                <a:cubicBezTo>
                                  <a:pt x="75" y="40"/>
                                  <a:pt x="73" y="40"/>
                                  <a:pt x="71" y="40"/>
                                </a:cubicBezTo>
                                <a:cubicBezTo>
                                  <a:pt x="70" y="40"/>
                                  <a:pt x="69" y="40"/>
                                  <a:pt x="68" y="40"/>
                                </a:cubicBezTo>
                                <a:cubicBezTo>
                                  <a:pt x="67" y="40"/>
                                  <a:pt x="66" y="39"/>
                                  <a:pt x="65" y="39"/>
                                </a:cubicBezTo>
                                <a:cubicBezTo>
                                  <a:pt x="59" y="36"/>
                                  <a:pt x="55" y="30"/>
                                  <a:pt x="55" y="24"/>
                                </a:cubicBezTo>
                                <a:close/>
                                <a:moveTo>
                                  <a:pt x="109" y="112"/>
                                </a:moveTo>
                                <a:cubicBezTo>
                                  <a:pt x="112" y="112"/>
                                  <a:pt x="112" y="112"/>
                                  <a:pt x="115" y="11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138" y="145"/>
                                  <a:pt x="138" y="145"/>
                                  <a:pt x="138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6" y="145"/>
                                  <a:pt x="6" y="145"/>
                                  <a:pt x="6" y="145"/>
                                </a:cubicBezTo>
                                <a:cubicBezTo>
                                  <a:pt x="27" y="119"/>
                                  <a:pt x="27" y="119"/>
                                  <a:pt x="27" y="119"/>
                                </a:cubicBezTo>
                                <a:cubicBezTo>
                                  <a:pt x="33" y="126"/>
                                  <a:pt x="39" y="133"/>
                                  <a:pt x="39" y="133"/>
                                </a:cubicBezTo>
                                <a:cubicBezTo>
                                  <a:pt x="41" y="134"/>
                                  <a:pt x="42" y="136"/>
                                  <a:pt x="44" y="136"/>
                                </a:cubicBezTo>
                                <a:cubicBezTo>
                                  <a:pt x="47" y="138"/>
                                  <a:pt x="51" y="138"/>
                                  <a:pt x="54" y="136"/>
                                </a:cubicBezTo>
                                <a:cubicBezTo>
                                  <a:pt x="58" y="135"/>
                                  <a:pt x="60" y="132"/>
                                  <a:pt x="62" y="129"/>
                                </a:cubicBezTo>
                                <a:cubicBezTo>
                                  <a:pt x="63" y="124"/>
                                  <a:pt x="63" y="119"/>
                                  <a:pt x="60" y="115"/>
                                </a:cubicBezTo>
                                <a:cubicBezTo>
                                  <a:pt x="59" y="114"/>
                                  <a:pt x="58" y="113"/>
                                  <a:pt x="57" y="112"/>
                                </a:cubicBezTo>
                                <a:lnTo>
                                  <a:pt x="109" y="112"/>
                                </a:lnTo>
                                <a:close/>
                                <a:moveTo>
                                  <a:pt x="138" y="65"/>
                                </a:moveTo>
                                <a:cubicBezTo>
                                  <a:pt x="137" y="66"/>
                                  <a:pt x="137" y="68"/>
                                  <a:pt x="136" y="69"/>
                                </a:cubicBezTo>
                                <a:cubicBezTo>
                                  <a:pt x="136" y="69"/>
                                  <a:pt x="132" y="77"/>
                                  <a:pt x="132" y="77"/>
                                </a:cubicBezTo>
                                <a:cubicBezTo>
                                  <a:pt x="125" y="93"/>
                                  <a:pt x="123" y="94"/>
                                  <a:pt x="122" y="96"/>
                                </a:cubicBezTo>
                                <a:cubicBezTo>
                                  <a:pt x="120" y="97"/>
                                  <a:pt x="118" y="97"/>
                                  <a:pt x="116" y="96"/>
                                </a:cubicBezTo>
                                <a:cubicBezTo>
                                  <a:pt x="115" y="96"/>
                                  <a:pt x="113" y="95"/>
                                  <a:pt x="112" y="93"/>
                                </a:cubicBezTo>
                                <a:cubicBezTo>
                                  <a:pt x="111" y="93"/>
                                  <a:pt x="111" y="93"/>
                                  <a:pt x="111" y="93"/>
                                </a:cubicBezTo>
                                <a:cubicBezTo>
                                  <a:pt x="109" y="90"/>
                                  <a:pt x="105" y="86"/>
                                  <a:pt x="100" y="81"/>
                                </a:cubicBezTo>
                                <a:cubicBezTo>
                                  <a:pt x="93" y="73"/>
                                  <a:pt x="93" y="73"/>
                                  <a:pt x="93" y="73"/>
                                </a:cubicBezTo>
                                <a:cubicBezTo>
                                  <a:pt x="94" y="84"/>
                                  <a:pt x="94" y="84"/>
                                  <a:pt x="94" y="84"/>
                                </a:cubicBezTo>
                                <a:cubicBezTo>
                                  <a:pt x="94" y="91"/>
                                  <a:pt x="95" y="99"/>
                                  <a:pt x="95" y="106"/>
                                </a:cubicBezTo>
                                <a:cubicBezTo>
                                  <a:pt x="71" y="106"/>
                                  <a:pt x="71" y="106"/>
                                  <a:pt x="71" y="106"/>
                                </a:cubicBezTo>
                                <a:cubicBezTo>
                                  <a:pt x="52" y="106"/>
                                  <a:pt x="52" y="106"/>
                                  <a:pt x="52" y="106"/>
                                </a:cubicBezTo>
                                <a:cubicBezTo>
                                  <a:pt x="51" y="106"/>
                                  <a:pt x="51" y="105"/>
                                  <a:pt x="50" y="104"/>
                                </a:cubicBezTo>
                                <a:cubicBezTo>
                                  <a:pt x="50" y="104"/>
                                  <a:pt x="49" y="103"/>
                                  <a:pt x="49" y="102"/>
                                </a:cubicBezTo>
                                <a:cubicBezTo>
                                  <a:pt x="48" y="79"/>
                                  <a:pt x="48" y="79"/>
                                  <a:pt x="48" y="79"/>
                                </a:cubicBezTo>
                                <a:cubicBezTo>
                                  <a:pt x="36" y="99"/>
                                  <a:pt x="36" y="99"/>
                                  <a:pt x="36" y="99"/>
                                </a:cubicBezTo>
                                <a:cubicBezTo>
                                  <a:pt x="38" y="101"/>
                                  <a:pt x="38" y="101"/>
                                  <a:pt x="38" y="101"/>
                                </a:cubicBezTo>
                                <a:cubicBezTo>
                                  <a:pt x="38" y="101"/>
                                  <a:pt x="48" y="113"/>
                                  <a:pt x="54" y="120"/>
                                </a:cubicBezTo>
                                <a:cubicBezTo>
                                  <a:pt x="55" y="122"/>
                                  <a:pt x="56" y="124"/>
                                  <a:pt x="55" y="126"/>
                                </a:cubicBezTo>
                                <a:cubicBezTo>
                                  <a:pt x="54" y="127"/>
                                  <a:pt x="53" y="129"/>
                                  <a:pt x="52" y="129"/>
                                </a:cubicBezTo>
                                <a:cubicBezTo>
                                  <a:pt x="50" y="130"/>
                                  <a:pt x="48" y="130"/>
                                  <a:pt x="47" y="129"/>
                                </a:cubicBezTo>
                                <a:cubicBezTo>
                                  <a:pt x="46" y="129"/>
                                  <a:pt x="45" y="129"/>
                                  <a:pt x="45" y="128"/>
                                </a:cubicBezTo>
                                <a:cubicBezTo>
                                  <a:pt x="45" y="128"/>
                                  <a:pt x="23" y="104"/>
                                  <a:pt x="23" y="104"/>
                                </a:cubicBezTo>
                                <a:cubicBezTo>
                                  <a:pt x="20" y="101"/>
                                  <a:pt x="20" y="100"/>
                                  <a:pt x="22" y="96"/>
                                </a:cubicBezTo>
                                <a:cubicBezTo>
                                  <a:pt x="27" y="87"/>
                                  <a:pt x="35" y="71"/>
                                  <a:pt x="42" y="61"/>
                                </a:cubicBezTo>
                                <a:cubicBezTo>
                                  <a:pt x="45" y="56"/>
                                  <a:pt x="49" y="55"/>
                                  <a:pt x="56" y="54"/>
                                </a:cubicBezTo>
                                <a:cubicBezTo>
                                  <a:pt x="60" y="53"/>
                                  <a:pt x="63" y="53"/>
                                  <a:pt x="67" y="53"/>
                                </a:cubicBezTo>
                                <a:cubicBezTo>
                                  <a:pt x="69" y="60"/>
                                  <a:pt x="69" y="60"/>
                                  <a:pt x="69" y="60"/>
                                </a:cubicBezTo>
                                <a:cubicBezTo>
                                  <a:pt x="64" y="95"/>
                                  <a:pt x="64" y="95"/>
                                  <a:pt x="64" y="95"/>
                                </a:cubicBezTo>
                                <a:cubicBezTo>
                                  <a:pt x="72" y="102"/>
                                  <a:pt x="72" y="102"/>
                                  <a:pt x="72" y="102"/>
                                </a:cubicBezTo>
                                <a:cubicBezTo>
                                  <a:pt x="79" y="94"/>
                                  <a:pt x="79" y="94"/>
                                  <a:pt x="79" y="94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6" y="53"/>
                                  <a:pt x="76" y="53"/>
                                  <a:pt x="76" y="53"/>
                                </a:cubicBezTo>
                                <a:cubicBezTo>
                                  <a:pt x="80" y="53"/>
                                  <a:pt x="83" y="53"/>
                                  <a:pt x="86" y="53"/>
                                </a:cubicBezTo>
                                <a:cubicBezTo>
                                  <a:pt x="95" y="54"/>
                                  <a:pt x="98" y="58"/>
                                  <a:pt x="104" y="65"/>
                                </a:cubicBezTo>
                                <a:cubicBezTo>
                                  <a:pt x="106" y="68"/>
                                  <a:pt x="108" y="70"/>
                                  <a:pt x="110" y="72"/>
                                </a:cubicBezTo>
                                <a:cubicBezTo>
                                  <a:pt x="111" y="74"/>
                                  <a:pt x="112" y="76"/>
                                  <a:pt x="113" y="77"/>
                                </a:cubicBezTo>
                                <a:cubicBezTo>
                                  <a:pt x="117" y="81"/>
                                  <a:pt x="117" y="81"/>
                                  <a:pt x="117" y="81"/>
                                </a:cubicBezTo>
                                <a:cubicBezTo>
                                  <a:pt x="117" y="81"/>
                                  <a:pt x="119" y="76"/>
                                  <a:pt x="119" y="76"/>
                                </a:cubicBezTo>
                                <a:cubicBezTo>
                                  <a:pt x="121" y="71"/>
                                  <a:pt x="121" y="71"/>
                                  <a:pt x="121" y="71"/>
                                </a:cubicBezTo>
                                <a:cubicBezTo>
                                  <a:pt x="122" y="69"/>
                                  <a:pt x="123" y="68"/>
                                  <a:pt x="124" y="66"/>
                                </a:cubicBezTo>
                                <a:cubicBezTo>
                                  <a:pt x="124" y="66"/>
                                  <a:pt x="125" y="63"/>
                                  <a:pt x="125" y="63"/>
                                </a:cubicBezTo>
                                <a:cubicBezTo>
                                  <a:pt x="127" y="59"/>
                                  <a:pt x="127" y="59"/>
                                  <a:pt x="127" y="59"/>
                                </a:cubicBezTo>
                                <a:cubicBezTo>
                                  <a:pt x="127" y="59"/>
                                  <a:pt x="127" y="59"/>
                                  <a:pt x="127" y="59"/>
                                </a:cubicBezTo>
                                <a:cubicBezTo>
                                  <a:pt x="129" y="55"/>
                                  <a:pt x="130" y="54"/>
                                  <a:pt x="132" y="53"/>
                                </a:cubicBezTo>
                                <a:cubicBezTo>
                                  <a:pt x="133" y="53"/>
                                  <a:pt x="134" y="53"/>
                                  <a:pt x="135" y="53"/>
                                </a:cubicBezTo>
                                <a:cubicBezTo>
                                  <a:pt x="135" y="53"/>
                                  <a:pt x="135" y="53"/>
                                  <a:pt x="135" y="53"/>
                                </a:cubicBezTo>
                                <a:cubicBezTo>
                                  <a:pt x="137" y="53"/>
                                  <a:pt x="138" y="54"/>
                                  <a:pt x="139" y="55"/>
                                </a:cubicBezTo>
                                <a:cubicBezTo>
                                  <a:pt x="141" y="58"/>
                                  <a:pt x="140" y="60"/>
                                  <a:pt x="138" y="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34" name="任意多边形 134"/>
                        <wps:cNvSpPr>
                          <a:spLocks noChangeAspect="1"/>
                        </wps:cNvSpPr>
                        <wps:spPr>
                          <a:xfrm>
                            <a:off x="12333" y="19561"/>
                            <a:ext cx="293" cy="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6907" y="86562"/>
                              </a:cxn>
                              <a:cxn ang="0">
                                <a:pos x="119062" y="0"/>
                              </a:cxn>
                              <a:cxn ang="0">
                                <a:pos x="31943" y="86562"/>
                              </a:cxn>
                              <a:cxn ang="0">
                                <a:pos x="65339" y="154939"/>
                              </a:cxn>
                              <a:cxn ang="0">
                                <a:pos x="0" y="252413"/>
                              </a:cxn>
                              <a:cxn ang="0">
                                <a:pos x="13067" y="252413"/>
                              </a:cxn>
                              <a:cxn ang="0">
                                <a:pos x="78407" y="162940"/>
                              </a:cxn>
                              <a:cxn ang="0">
                                <a:pos x="119062" y="173124"/>
                              </a:cxn>
                              <a:cxn ang="0">
                                <a:pos x="156814" y="165123"/>
                              </a:cxn>
                              <a:cxn ang="0">
                                <a:pos x="166251" y="159303"/>
                              </a:cxn>
                              <a:cxn ang="0">
                                <a:pos x="173511" y="154939"/>
                              </a:cxn>
                              <a:cxn ang="0">
                                <a:pos x="206907" y="86562"/>
                              </a:cxn>
                              <a:cxn ang="0">
                                <a:pos x="119062" y="159303"/>
                              </a:cxn>
                              <a:cxn ang="0">
                                <a:pos x="45737" y="86562"/>
                              </a:cxn>
                              <a:cxn ang="0">
                                <a:pos x="119062" y="13820"/>
                              </a:cxn>
                              <a:cxn ang="0">
                                <a:pos x="192387" y="86562"/>
                              </a:cxn>
                              <a:cxn ang="0">
                                <a:pos x="119062" y="159303"/>
                              </a:cxn>
                              <a:cxn ang="0">
                                <a:pos x="193113" y="167305"/>
                              </a:cxn>
                              <a:cxn ang="0">
                                <a:pos x="193113" y="168032"/>
                              </a:cxn>
                              <a:cxn ang="0">
                                <a:pos x="188031" y="165123"/>
                              </a:cxn>
                              <a:cxn ang="0">
                                <a:pos x="180045" y="171669"/>
                              </a:cxn>
                              <a:cxn ang="0">
                                <a:pos x="184401" y="178216"/>
                              </a:cxn>
                              <a:cxn ang="0">
                                <a:pos x="183675" y="178216"/>
                              </a:cxn>
                              <a:cxn ang="0">
                                <a:pos x="222153" y="252413"/>
                              </a:cxn>
                              <a:cxn ang="0">
                                <a:pos x="238125" y="252413"/>
                              </a:cxn>
                              <a:cxn ang="0">
                                <a:pos x="193113" y="167305"/>
                              </a:cxn>
                              <a:cxn ang="0">
                                <a:pos x="193113" y="167305"/>
                              </a:cxn>
                              <a:cxn ang="0">
                                <a:pos x="193113" y="167305"/>
                              </a:cxn>
                            </a:cxnLst>
                            <a:rect l="0" t="0" r="0" b="0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35" name="任意多边形 135"/>
                        <wps:cNvSpPr>
                          <a:spLocks noChangeAspect="1"/>
                        </wps:cNvSpPr>
                        <wps:spPr>
                          <a:xfrm flipH="1">
                            <a:off x="10568" y="19537"/>
                            <a:ext cx="384" cy="3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4390" y="0"/>
                              </a:cxn>
                              <a:cxn ang="0">
                                <a:pos x="0" y="145188"/>
                              </a:cxn>
                              <a:cxn ang="0">
                                <a:pos x="144390" y="288925"/>
                              </a:cxn>
                              <a:cxn ang="0">
                                <a:pos x="287338" y="145188"/>
                              </a:cxn>
                              <a:cxn ang="0">
                                <a:pos x="144390" y="0"/>
                              </a:cxn>
                              <a:cxn ang="0">
                                <a:pos x="225249" y="238109"/>
                              </a:cxn>
                              <a:cxn ang="0">
                                <a:pos x="218030" y="227945"/>
                              </a:cxn>
                              <a:cxn ang="0">
                                <a:pos x="174713" y="213427"/>
                              </a:cxn>
                              <a:cxn ang="0">
                                <a:pos x="174713" y="209071"/>
                              </a:cxn>
                              <a:cxn ang="0">
                                <a:pos x="207922" y="121958"/>
                              </a:cxn>
                              <a:cxn ang="0">
                                <a:pos x="148722" y="58075"/>
                              </a:cxn>
                              <a:cxn ang="0">
                                <a:pos x="86634" y="121958"/>
                              </a:cxn>
                              <a:cxn ang="0">
                                <a:pos x="112624" y="207619"/>
                              </a:cxn>
                              <a:cxn ang="0">
                                <a:pos x="112624" y="211975"/>
                              </a:cxn>
                              <a:cxn ang="0">
                                <a:pos x="67863" y="225042"/>
                              </a:cxn>
                              <a:cxn ang="0">
                                <a:pos x="62088" y="236657"/>
                              </a:cxn>
                              <a:cxn ang="0">
                                <a:pos x="20214" y="145188"/>
                              </a:cxn>
                              <a:cxn ang="0">
                                <a:pos x="144390" y="20326"/>
                              </a:cxn>
                              <a:cxn ang="0">
                                <a:pos x="267123" y="145188"/>
                              </a:cxn>
                              <a:cxn ang="0">
                                <a:pos x="225249" y="238109"/>
                              </a:cxn>
                              <a:cxn ang="0">
                                <a:pos x="225249" y="238109"/>
                              </a:cxn>
                              <a:cxn ang="0">
                                <a:pos x="225249" y="238109"/>
                              </a:cxn>
                            </a:cxnLst>
                            <a:rect l="0" t="0" r="0" b="0"/>
                            <a:pathLst>
                              <a:path w="199" h="199">
                                <a:moveTo>
                                  <a:pt x="100" y="0"/>
                                </a:moveTo>
                                <a:cubicBezTo>
                                  <a:pt x="45" y="0"/>
                                  <a:pt x="0" y="45"/>
                                  <a:pt x="0" y="100"/>
                                </a:cubicBezTo>
                                <a:cubicBezTo>
                                  <a:pt x="0" y="155"/>
                                  <a:pt x="45" y="199"/>
                                  <a:pt x="100" y="199"/>
                                </a:cubicBezTo>
                                <a:cubicBezTo>
                                  <a:pt x="155" y="199"/>
                                  <a:pt x="199" y="155"/>
                                  <a:pt x="199" y="100"/>
                                </a:cubicBezTo>
                                <a:cubicBezTo>
                                  <a:pt x="199" y="45"/>
                                  <a:pt x="155" y="0"/>
                                  <a:pt x="100" y="0"/>
                                </a:cubicBezTo>
                                <a:close/>
                                <a:moveTo>
                                  <a:pt x="156" y="164"/>
                                </a:moveTo>
                                <a:cubicBezTo>
                                  <a:pt x="156" y="161"/>
                                  <a:pt x="154" y="158"/>
                                  <a:pt x="151" y="157"/>
                                </a:cubicBezTo>
                                <a:cubicBezTo>
                                  <a:pt x="147" y="155"/>
                                  <a:pt x="135" y="150"/>
                                  <a:pt x="121" y="147"/>
                                </a:cubicBezTo>
                                <a:cubicBezTo>
                                  <a:pt x="121" y="144"/>
                                  <a:pt x="121" y="144"/>
                                  <a:pt x="121" y="144"/>
                                </a:cubicBezTo>
                                <a:cubicBezTo>
                                  <a:pt x="135" y="130"/>
                                  <a:pt x="144" y="104"/>
                                  <a:pt x="144" y="84"/>
                                </a:cubicBezTo>
                                <a:cubicBezTo>
                                  <a:pt x="144" y="56"/>
                                  <a:pt x="129" y="40"/>
                                  <a:pt x="103" y="40"/>
                                </a:cubicBezTo>
                                <a:cubicBezTo>
                                  <a:pt x="77" y="40"/>
                                  <a:pt x="60" y="57"/>
                                  <a:pt x="60" y="84"/>
                                </a:cubicBezTo>
                                <a:cubicBezTo>
                                  <a:pt x="60" y="94"/>
                                  <a:pt x="64" y="125"/>
                                  <a:pt x="78" y="143"/>
                                </a:cubicBezTo>
                                <a:cubicBezTo>
                                  <a:pt x="78" y="146"/>
                                  <a:pt x="78" y="146"/>
                                  <a:pt x="78" y="146"/>
                                </a:cubicBezTo>
                                <a:cubicBezTo>
                                  <a:pt x="71" y="148"/>
                                  <a:pt x="56" y="152"/>
                                  <a:pt x="47" y="155"/>
                                </a:cubicBezTo>
                                <a:cubicBezTo>
                                  <a:pt x="43" y="156"/>
                                  <a:pt x="42" y="160"/>
                                  <a:pt x="43" y="163"/>
                                </a:cubicBezTo>
                                <a:cubicBezTo>
                                  <a:pt x="25" y="148"/>
                                  <a:pt x="14" y="125"/>
                                  <a:pt x="14" y="100"/>
                                </a:cubicBezTo>
                                <a:cubicBezTo>
                                  <a:pt x="14" y="53"/>
                                  <a:pt x="52" y="14"/>
                                  <a:pt x="100" y="14"/>
                                </a:cubicBezTo>
                                <a:cubicBezTo>
                                  <a:pt x="147" y="14"/>
                                  <a:pt x="185" y="53"/>
                                  <a:pt x="185" y="100"/>
                                </a:cubicBezTo>
                                <a:cubicBezTo>
                                  <a:pt x="185" y="125"/>
                                  <a:pt x="174" y="148"/>
                                  <a:pt x="156" y="164"/>
                                </a:cubicBezTo>
                                <a:close/>
                                <a:moveTo>
                                  <a:pt x="156" y="164"/>
                                </a:moveTo>
                                <a:cubicBezTo>
                                  <a:pt x="156" y="164"/>
                                  <a:pt x="156" y="164"/>
                                  <a:pt x="156" y="164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85" name="任意多边形 136"/>
                        <wps:cNvSpPr>
                          <a:spLocks noChangeAspect="1"/>
                        </wps:cNvSpPr>
                        <wps:spPr>
                          <a:xfrm>
                            <a:off x="7650" y="20966"/>
                            <a:ext cx="305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63"/>
                              </a:cxn>
                              <a:cxn ang="0">
                                <a:pos x="52" y="59"/>
                              </a:cxn>
                              <a:cxn ang="0">
                                <a:pos x="67" y="59"/>
                              </a:cxn>
                              <a:cxn ang="0">
                                <a:pos x="70" y="63"/>
                              </a:cxn>
                              <a:cxn ang="0">
                                <a:pos x="70" y="68"/>
                              </a:cxn>
                              <a:cxn ang="0">
                                <a:pos x="67" y="72"/>
                              </a:cxn>
                              <a:cxn ang="0">
                                <a:pos x="52" y="72"/>
                              </a:cxn>
                              <a:cxn ang="0">
                                <a:pos x="48" y="68"/>
                              </a:cxn>
                              <a:cxn ang="0">
                                <a:pos x="48" y="63"/>
                              </a:cxn>
                              <a:cxn ang="0">
                                <a:pos x="35" y="20"/>
                              </a:cxn>
                              <a:cxn ang="0">
                                <a:pos x="4" y="20"/>
                              </a:cxn>
                              <a:cxn ang="0">
                                <a:pos x="0" y="26"/>
                              </a:cxn>
                              <a:cxn ang="0">
                                <a:pos x="0" y="46"/>
                              </a:cxn>
                              <a:cxn ang="0">
                                <a:pos x="37" y="61"/>
                              </a:cxn>
                              <a:cxn ang="0">
                                <a:pos x="42" y="61"/>
                              </a:cxn>
                              <a:cxn ang="0">
                                <a:pos x="42" y="57"/>
                              </a:cxn>
                              <a:cxn ang="0">
                                <a:pos x="46" y="54"/>
                              </a:cxn>
                              <a:cxn ang="0">
                                <a:pos x="70" y="54"/>
                              </a:cxn>
                              <a:cxn ang="0">
                                <a:pos x="76" y="57"/>
                              </a:cxn>
                              <a:cxn ang="0">
                                <a:pos x="76" y="61"/>
                              </a:cxn>
                              <a:cxn ang="0">
                                <a:pos x="82" y="61"/>
                              </a:cxn>
                              <a:cxn ang="0">
                                <a:pos x="119" y="46"/>
                              </a:cxn>
                              <a:cxn ang="0">
                                <a:pos x="119" y="25"/>
                              </a:cxn>
                              <a:cxn ang="0">
                                <a:pos x="115" y="20"/>
                              </a:cxn>
                              <a:cxn ang="0">
                                <a:pos x="83" y="20"/>
                              </a:cxn>
                              <a:cxn ang="0">
                                <a:pos x="35" y="20"/>
                              </a:cxn>
                              <a:cxn ang="0">
                                <a:pos x="74" y="20"/>
                              </a:cxn>
                              <a:cxn ang="0">
                                <a:pos x="74" y="13"/>
                              </a:cxn>
                              <a:cxn ang="0">
                                <a:pos x="72" y="9"/>
                              </a:cxn>
                              <a:cxn ang="0">
                                <a:pos x="47" y="9"/>
                              </a:cxn>
                              <a:cxn ang="0">
                                <a:pos x="44" y="13"/>
                              </a:cxn>
                              <a:cxn ang="0">
                                <a:pos x="44" y="20"/>
                              </a:cxn>
                              <a:cxn ang="0">
                                <a:pos x="35" y="20"/>
                              </a:cxn>
                              <a:cxn ang="0">
                                <a:pos x="35" y="7"/>
                              </a:cxn>
                              <a:cxn ang="0">
                                <a:pos x="41" y="1"/>
                              </a:cxn>
                              <a:cxn ang="0">
                                <a:pos x="77" y="1"/>
                              </a:cxn>
                              <a:cxn ang="0">
                                <a:pos x="84" y="7"/>
                              </a:cxn>
                              <a:cxn ang="0">
                                <a:pos x="83" y="20"/>
                              </a:cxn>
                              <a:cxn ang="0">
                                <a:pos x="74" y="2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105"/>
                              </a:cxn>
                              <a:cxn ang="0">
                                <a:pos x="113" y="111"/>
                              </a:cxn>
                              <a:cxn ang="0">
                                <a:pos x="5" y="111"/>
                              </a:cxn>
                              <a:cxn ang="0">
                                <a:pos x="0" y="106"/>
                              </a:cxn>
                              <a:cxn ang="0">
                                <a:pos x="0" y="50"/>
                              </a:cxn>
                              <a:cxn ang="0">
                                <a:pos x="43" y="67"/>
                              </a:cxn>
                              <a:cxn ang="0">
                                <a:pos x="43" y="72"/>
                              </a:cxn>
                              <a:cxn ang="0">
                                <a:pos x="48" y="78"/>
                              </a:cxn>
                              <a:cxn ang="0">
                                <a:pos x="70" y="78"/>
                              </a:cxn>
                              <a:cxn ang="0">
                                <a:pos x="76" y="72"/>
                              </a:cxn>
                              <a:cxn ang="0">
                                <a:pos x="76" y="67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  <a:cxn ang="0">
                                <a:pos x="119" y="50"/>
                              </a:cxn>
                            </a:cxnLst>
                            <a:rect l="0" t="0" r="0" b="0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86" name="任意多边形 137"/>
                        <wps:cNvSpPr>
                          <a:spLocks noChangeAspect="1"/>
                        </wps:cNvSpPr>
                        <wps:spPr>
                          <a:xfrm>
                            <a:off x="8559" y="20977"/>
                            <a:ext cx="33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2" y="18"/>
                              </a:cxn>
                              <a:cxn ang="0">
                                <a:pos x="93" y="18"/>
                              </a:cxn>
                              <a:cxn ang="0">
                                <a:pos x="93" y="9"/>
                              </a:cxn>
                              <a:cxn ang="0">
                                <a:pos x="84" y="0"/>
                              </a:cxn>
                              <a:cxn ang="0">
                                <a:pos x="47" y="0"/>
                              </a:cxn>
                              <a:cxn ang="0">
                                <a:pos x="37" y="9"/>
                              </a:cxn>
                              <a:cxn ang="0">
                                <a:pos x="37" y="18"/>
                              </a:cxn>
                              <a:cxn ang="0">
                                <a:pos x="9" y="18"/>
                              </a:cxn>
                              <a:cxn ang="0">
                                <a:pos x="0" y="28"/>
                              </a:cxn>
                              <a:cxn ang="0">
                                <a:pos x="0" y="103"/>
                              </a:cxn>
                              <a:cxn ang="0">
                                <a:pos x="9" y="112"/>
                              </a:cxn>
                              <a:cxn ang="0">
                                <a:pos x="122" y="112"/>
                              </a:cxn>
                              <a:cxn ang="0">
                                <a:pos x="131" y="103"/>
                              </a:cxn>
                              <a:cxn ang="0">
                                <a:pos x="131" y="28"/>
                              </a:cxn>
                              <a:cxn ang="0">
                                <a:pos x="122" y="18"/>
                              </a:cxn>
                              <a:cxn ang="0">
                                <a:pos x="122" y="18"/>
                              </a:cxn>
                              <a:cxn ang="0">
                                <a:pos x="47" y="9"/>
                              </a:cxn>
                              <a:cxn ang="0">
                                <a:pos x="84" y="9"/>
                              </a:cxn>
                              <a:cxn ang="0">
                                <a:pos x="84" y="18"/>
                              </a:cxn>
                              <a:cxn ang="0">
                                <a:pos x="47" y="18"/>
                              </a:cxn>
                              <a:cxn ang="0">
                                <a:pos x="47" y="9"/>
                              </a:cxn>
                              <a:cxn ang="0">
                                <a:pos x="47" y="9"/>
                              </a:cxn>
                              <a:cxn ang="0">
                                <a:pos x="122" y="28"/>
                              </a:cxn>
                              <a:cxn ang="0">
                                <a:pos x="122" y="43"/>
                              </a:cxn>
                              <a:cxn ang="0">
                                <a:pos x="70" y="53"/>
                              </a:cxn>
                              <a:cxn ang="0">
                                <a:pos x="70" y="51"/>
                              </a:cxn>
                              <a:cxn ang="0">
                                <a:pos x="65" y="46"/>
                              </a:cxn>
                              <a:cxn ang="0">
                                <a:pos x="61" y="51"/>
                              </a:cxn>
                              <a:cxn ang="0">
                                <a:pos x="61" y="53"/>
                              </a:cxn>
                              <a:cxn ang="0">
                                <a:pos x="9" y="42"/>
                              </a:cxn>
                              <a:cxn ang="0">
                                <a:pos x="9" y="28"/>
                              </a:cxn>
                              <a:cxn ang="0">
                                <a:pos x="122" y="28"/>
                              </a:cxn>
                              <a:cxn ang="0">
                                <a:pos x="122" y="28"/>
                              </a:cxn>
                              <a:cxn ang="0">
                                <a:pos x="9" y="103"/>
                              </a:cxn>
                              <a:cxn ang="0">
                                <a:pos x="9" y="47"/>
                              </a:cxn>
                              <a:cxn ang="0">
                                <a:pos x="61" y="57"/>
                              </a:cxn>
                              <a:cxn ang="0">
                                <a:pos x="61" y="60"/>
                              </a:cxn>
                              <a:cxn ang="0">
                                <a:pos x="65" y="65"/>
                              </a:cxn>
                              <a:cxn ang="0">
                                <a:pos x="70" y="60"/>
                              </a:cxn>
                              <a:cxn ang="0">
                                <a:pos x="70" y="58"/>
                              </a:cxn>
                              <a:cxn ang="0">
                                <a:pos x="122" y="48"/>
                              </a:cxn>
                              <a:cxn ang="0">
                                <a:pos x="122" y="103"/>
                              </a:cxn>
                              <a:cxn ang="0">
                                <a:pos x="9" y="103"/>
                              </a:cxn>
                              <a:cxn ang="0">
                                <a:pos x="9" y="103"/>
                              </a:cxn>
                              <a:cxn ang="0">
                                <a:pos x="9" y="103"/>
                              </a:cxn>
                              <a:cxn ang="0">
                                <a:pos x="9" y="103"/>
                              </a:cxn>
                            </a:cxnLst>
                            <a:rect l="0" t="0" r="0" b="0"/>
                            <a:pathLst>
                              <a:path w="131" h="112">
                                <a:moveTo>
                                  <a:pt x="122" y="18"/>
                                </a:moveTo>
                                <a:cubicBezTo>
                                  <a:pt x="93" y="18"/>
                                  <a:pt x="93" y="18"/>
                                  <a:pt x="93" y="18"/>
                                </a:cubicBezTo>
                                <a:cubicBezTo>
                                  <a:pt x="93" y="9"/>
                                  <a:pt x="93" y="9"/>
                                  <a:pt x="93" y="9"/>
                                </a:cubicBezTo>
                                <a:cubicBezTo>
                                  <a:pt x="93" y="4"/>
                                  <a:pt x="89" y="0"/>
                                  <a:pt x="84" y="0"/>
                                </a:cubicBezTo>
                                <a:cubicBezTo>
                                  <a:pt x="47" y="0"/>
                                  <a:pt x="47" y="0"/>
                                  <a:pt x="47" y="0"/>
                                </a:cubicBezTo>
                                <a:cubicBezTo>
                                  <a:pt x="41" y="0"/>
                                  <a:pt x="37" y="4"/>
                                  <a:pt x="37" y="9"/>
                                </a:cubicBezTo>
                                <a:cubicBezTo>
                                  <a:pt x="37" y="18"/>
                                  <a:pt x="37" y="18"/>
                                  <a:pt x="37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4" y="18"/>
                                  <a:pt x="0" y="23"/>
                                  <a:pt x="0" y="28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0" y="108"/>
                                  <a:pt x="4" y="112"/>
                                  <a:pt x="9" y="112"/>
                                </a:cubicBezTo>
                                <a:cubicBezTo>
                                  <a:pt x="122" y="112"/>
                                  <a:pt x="122" y="112"/>
                                  <a:pt x="122" y="112"/>
                                </a:cubicBezTo>
                                <a:cubicBezTo>
                                  <a:pt x="127" y="112"/>
                                  <a:pt x="131" y="108"/>
                                  <a:pt x="131" y="103"/>
                                </a:cubicBezTo>
                                <a:cubicBezTo>
                                  <a:pt x="131" y="28"/>
                                  <a:pt x="131" y="28"/>
                                  <a:pt x="131" y="28"/>
                                </a:cubicBezTo>
                                <a:cubicBezTo>
                                  <a:pt x="131" y="23"/>
                                  <a:pt x="127" y="18"/>
                                  <a:pt x="122" y="18"/>
                                </a:cubicBezTo>
                                <a:cubicBezTo>
                                  <a:pt x="122" y="18"/>
                                  <a:pt x="122" y="18"/>
                                  <a:pt x="122" y="18"/>
                                </a:cubicBezTo>
                                <a:close/>
                                <a:moveTo>
                                  <a:pt x="47" y="9"/>
                                </a:moveTo>
                                <a:cubicBezTo>
                                  <a:pt x="84" y="9"/>
                                  <a:pt x="84" y="9"/>
                                  <a:pt x="84" y="9"/>
                                </a:cubicBezTo>
                                <a:cubicBezTo>
                                  <a:pt x="84" y="18"/>
                                  <a:pt x="84" y="18"/>
                                  <a:pt x="84" y="18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lose/>
                                <a:moveTo>
                                  <a:pt x="122" y="28"/>
                                </a:moveTo>
                                <a:cubicBezTo>
                                  <a:pt x="122" y="43"/>
                                  <a:pt x="122" y="43"/>
                                  <a:pt x="122" y="43"/>
                                </a:cubicBezTo>
                                <a:cubicBezTo>
                                  <a:pt x="107" y="49"/>
                                  <a:pt x="88" y="52"/>
                                  <a:pt x="70" y="53"/>
                                </a:cubicBezTo>
                                <a:cubicBezTo>
                                  <a:pt x="70" y="51"/>
                                  <a:pt x="70" y="51"/>
                                  <a:pt x="70" y="51"/>
                                </a:cubicBezTo>
                                <a:cubicBezTo>
                                  <a:pt x="70" y="49"/>
                                  <a:pt x="68" y="46"/>
                                  <a:pt x="65" y="46"/>
                                </a:cubicBezTo>
                                <a:cubicBezTo>
                                  <a:pt x="63" y="46"/>
                                  <a:pt x="61" y="49"/>
                                  <a:pt x="61" y="51"/>
                                </a:cubicBezTo>
                                <a:cubicBezTo>
                                  <a:pt x="61" y="53"/>
                                  <a:pt x="61" y="53"/>
                                  <a:pt x="61" y="53"/>
                                </a:cubicBezTo>
                                <a:cubicBezTo>
                                  <a:pt x="43" y="52"/>
                                  <a:pt x="24" y="48"/>
                                  <a:pt x="9" y="42"/>
                                </a:cubicBezTo>
                                <a:cubicBezTo>
                                  <a:pt x="9" y="28"/>
                                  <a:pt x="9" y="28"/>
                                  <a:pt x="9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ubicBezTo>
                                  <a:pt x="122" y="28"/>
                                  <a:pt x="122" y="28"/>
                                  <a:pt x="122" y="28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47"/>
                                  <a:pt x="9" y="47"/>
                                  <a:pt x="9" y="47"/>
                                </a:cubicBezTo>
                                <a:cubicBezTo>
                                  <a:pt x="24" y="53"/>
                                  <a:pt x="43" y="57"/>
                                  <a:pt x="61" y="57"/>
                                </a:cubicBezTo>
                                <a:cubicBezTo>
                                  <a:pt x="61" y="60"/>
                                  <a:pt x="61" y="60"/>
                                  <a:pt x="61" y="60"/>
                                </a:cubicBezTo>
                                <a:cubicBezTo>
                                  <a:pt x="61" y="63"/>
                                  <a:pt x="63" y="65"/>
                                  <a:pt x="65" y="65"/>
                                </a:cubicBezTo>
                                <a:cubicBezTo>
                                  <a:pt x="68" y="65"/>
                                  <a:pt x="70" y="63"/>
                                  <a:pt x="70" y="60"/>
                                </a:cubicBezTo>
                                <a:cubicBezTo>
                                  <a:pt x="70" y="58"/>
                                  <a:pt x="70" y="58"/>
                                  <a:pt x="70" y="58"/>
                                </a:cubicBezTo>
                                <a:cubicBezTo>
                                  <a:pt x="88" y="57"/>
                                  <a:pt x="107" y="54"/>
                                  <a:pt x="122" y="48"/>
                                </a:cubicBezTo>
                                <a:cubicBezTo>
                                  <a:pt x="122" y="103"/>
                                  <a:pt x="122" y="103"/>
                                  <a:pt x="122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  <a:close/>
                                <a:moveTo>
                                  <a:pt x="9" y="103"/>
                                </a:moveTo>
                                <a:cubicBezTo>
                                  <a:pt x="9" y="103"/>
                                  <a:pt x="9" y="103"/>
                                  <a:pt x="9" y="103"/>
                                </a:cubicBezTo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38" name="任意多边形 138"/>
                        <wps:cNvSpPr>
                          <a:spLocks noChangeAspect="1"/>
                        </wps:cNvSpPr>
                        <wps:spPr>
                          <a:xfrm>
                            <a:off x="7682" y="22306"/>
                            <a:ext cx="282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" y="58"/>
                              </a:cxn>
                              <a:cxn ang="0">
                                <a:pos x="54" y="49"/>
                              </a:cxn>
                              <a:cxn ang="0">
                                <a:pos x="23" y="54"/>
                              </a:cxn>
                              <a:cxn ang="0">
                                <a:pos x="54" y="75"/>
                              </a:cxn>
                              <a:cxn ang="0">
                                <a:pos x="23" y="79"/>
                              </a:cxn>
                              <a:cxn ang="0">
                                <a:pos x="54" y="84"/>
                              </a:cxn>
                              <a:cxn ang="0">
                                <a:pos x="54" y="75"/>
                              </a:cxn>
                              <a:cxn ang="0">
                                <a:pos x="27" y="101"/>
                              </a:cxn>
                              <a:cxn ang="0">
                                <a:pos x="27" y="111"/>
                              </a:cxn>
                              <a:cxn ang="0">
                                <a:pos x="59" y="106"/>
                              </a:cxn>
                              <a:cxn ang="0">
                                <a:pos x="131" y="18"/>
                              </a:cxn>
                              <a:cxn ang="0">
                                <a:pos x="125" y="0"/>
                              </a:cxn>
                              <a:cxn ang="0">
                                <a:pos x="88" y="6"/>
                              </a:cxn>
                              <a:cxn ang="0">
                                <a:pos x="76" y="25"/>
                              </a:cxn>
                              <a:cxn ang="0">
                                <a:pos x="0" y="29"/>
                              </a:cxn>
                              <a:cxn ang="0">
                                <a:pos x="0" y="31"/>
                              </a:cxn>
                              <a:cxn ang="0">
                                <a:pos x="6" y="150"/>
                              </a:cxn>
                              <a:cxn ang="0">
                                <a:pos x="7" y="150"/>
                              </a:cxn>
                              <a:cxn ang="0">
                                <a:pos x="9" y="149"/>
                              </a:cxn>
                              <a:cxn ang="0">
                                <a:pos x="74" y="150"/>
                              </a:cxn>
                              <a:cxn ang="0">
                                <a:pos x="77" y="150"/>
                              </a:cxn>
                              <a:cxn ang="0">
                                <a:pos x="144" y="150"/>
                              </a:cxn>
                              <a:cxn ang="0">
                                <a:pos x="145" y="150"/>
                              </a:cxn>
                              <a:cxn ang="0">
                                <a:pos x="150" y="40"/>
                              </a:cxn>
                              <a:cxn ang="0">
                                <a:pos x="150" y="29"/>
                              </a:cxn>
                              <a:cxn ang="0">
                                <a:pos x="104" y="10"/>
                              </a:cxn>
                              <a:cxn ang="0">
                                <a:pos x="120" y="18"/>
                              </a:cxn>
                              <a:cxn ang="0">
                                <a:pos x="114" y="76"/>
                              </a:cxn>
                              <a:cxn ang="0">
                                <a:pos x="107" y="77"/>
                              </a:cxn>
                              <a:cxn ang="0">
                                <a:pos x="99" y="18"/>
                              </a:cxn>
                              <a:cxn ang="0">
                                <a:pos x="11" y="136"/>
                              </a:cxn>
                              <a:cxn ang="0">
                                <a:pos x="70" y="33"/>
                              </a:cxn>
                              <a:cxn ang="0">
                                <a:pos x="11" y="136"/>
                              </a:cxn>
                              <a:cxn ang="0">
                                <a:pos x="80" y="136"/>
                              </a:cxn>
                              <a:cxn ang="0">
                                <a:pos x="88" y="30"/>
                              </a:cxn>
                              <a:cxn ang="0">
                                <a:pos x="94" y="96"/>
                              </a:cxn>
                              <a:cxn ang="0">
                                <a:pos x="96" y="96"/>
                              </a:cxn>
                              <a:cxn ang="0">
                                <a:pos x="111" y="86"/>
                              </a:cxn>
                              <a:cxn ang="0">
                                <a:pos x="125" y="96"/>
                              </a:cxn>
                              <a:cxn ang="0">
                                <a:pos x="125" y="96"/>
                              </a:cxn>
                              <a:cxn ang="0">
                                <a:pos x="130" y="93"/>
                              </a:cxn>
                              <a:cxn ang="0">
                                <a:pos x="131" y="91"/>
                              </a:cxn>
                              <a:cxn ang="0">
                                <a:pos x="131" y="29"/>
                              </a:cxn>
                              <a:cxn ang="0">
                                <a:pos x="140" y="136"/>
                              </a:cxn>
                              <a:cxn ang="0">
                                <a:pos x="140" y="136"/>
                              </a:cxn>
                            </a:cxnLst>
                            <a:rect l="0" t="0" r="0" b="0"/>
                            <a:pathLst>
                              <a:path w="150" h="150">
                                <a:moveTo>
                                  <a:pt x="27" y="58"/>
                                </a:moveTo>
                                <a:cubicBezTo>
                                  <a:pt x="54" y="58"/>
                                  <a:pt x="54" y="58"/>
                                  <a:pt x="54" y="58"/>
                                </a:cubicBezTo>
                                <a:cubicBezTo>
                                  <a:pt x="57" y="58"/>
                                  <a:pt x="59" y="56"/>
                                  <a:pt x="59" y="54"/>
                                </a:cubicBezTo>
                                <a:cubicBezTo>
                                  <a:pt x="59" y="51"/>
                                  <a:pt x="57" y="49"/>
                                  <a:pt x="54" y="49"/>
                                </a:cubicBezTo>
                                <a:cubicBezTo>
                                  <a:pt x="27" y="49"/>
                                  <a:pt x="27" y="49"/>
                                  <a:pt x="27" y="49"/>
                                </a:cubicBezTo>
                                <a:cubicBezTo>
                                  <a:pt x="25" y="49"/>
                                  <a:pt x="23" y="51"/>
                                  <a:pt x="23" y="54"/>
                                </a:cubicBezTo>
                                <a:cubicBezTo>
                                  <a:pt x="23" y="56"/>
                                  <a:pt x="25" y="58"/>
                                  <a:pt x="27" y="58"/>
                                </a:cubicBezTo>
                                <a:close/>
                                <a:moveTo>
                                  <a:pt x="54" y="75"/>
                                </a:moveTo>
                                <a:cubicBezTo>
                                  <a:pt x="27" y="75"/>
                                  <a:pt x="27" y="75"/>
                                  <a:pt x="27" y="75"/>
                                </a:cubicBezTo>
                                <a:cubicBezTo>
                                  <a:pt x="25" y="75"/>
                                  <a:pt x="23" y="77"/>
                                  <a:pt x="23" y="79"/>
                                </a:cubicBezTo>
                                <a:cubicBezTo>
                                  <a:pt x="23" y="82"/>
                                  <a:pt x="25" y="84"/>
                                  <a:pt x="27" y="84"/>
                                </a:cubicBezTo>
                                <a:cubicBezTo>
                                  <a:pt x="54" y="84"/>
                                  <a:pt x="54" y="84"/>
                                  <a:pt x="54" y="84"/>
                                </a:cubicBezTo>
                                <a:cubicBezTo>
                                  <a:pt x="57" y="84"/>
                                  <a:pt x="59" y="82"/>
                                  <a:pt x="59" y="79"/>
                                </a:cubicBezTo>
                                <a:cubicBezTo>
                                  <a:pt x="59" y="77"/>
                                  <a:pt x="57" y="75"/>
                                  <a:pt x="54" y="75"/>
                                </a:cubicBezTo>
                                <a:close/>
                                <a:moveTo>
                                  <a:pt x="54" y="101"/>
                                </a:move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5" y="101"/>
                                  <a:pt x="23" y="104"/>
                                  <a:pt x="23" y="106"/>
                                </a:cubicBezTo>
                                <a:cubicBezTo>
                                  <a:pt x="23" y="109"/>
                                  <a:pt x="25" y="111"/>
                                  <a:pt x="27" y="111"/>
                                </a:cubicBezTo>
                                <a:cubicBezTo>
                                  <a:pt x="54" y="111"/>
                                  <a:pt x="54" y="111"/>
                                  <a:pt x="54" y="111"/>
                                </a:cubicBezTo>
                                <a:cubicBezTo>
                                  <a:pt x="57" y="111"/>
                                  <a:pt x="59" y="109"/>
                                  <a:pt x="59" y="106"/>
                                </a:cubicBezTo>
                                <a:cubicBezTo>
                                  <a:pt x="59" y="104"/>
                                  <a:pt x="57" y="101"/>
                                  <a:pt x="54" y="101"/>
                                </a:cubicBezTo>
                                <a:close/>
                                <a:moveTo>
                                  <a:pt x="131" y="18"/>
                                </a:moveTo>
                                <a:cubicBezTo>
                                  <a:pt x="131" y="6"/>
                                  <a:pt x="131" y="6"/>
                                  <a:pt x="131" y="6"/>
                                </a:cubicBezTo>
                                <a:cubicBezTo>
                                  <a:pt x="131" y="3"/>
                                  <a:pt x="128" y="0"/>
                                  <a:pt x="125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1" y="0"/>
                                  <a:pt x="88" y="3"/>
                                  <a:pt x="88" y="6"/>
                                </a:cubicBezTo>
                                <a:cubicBezTo>
                                  <a:pt x="88" y="19"/>
                                  <a:pt x="88" y="19"/>
                                  <a:pt x="88" y="19"/>
                                </a:cubicBezTo>
                                <a:cubicBezTo>
                                  <a:pt x="83" y="21"/>
                                  <a:pt x="79" y="23"/>
                                  <a:pt x="76" y="25"/>
                                </a:cubicBezTo>
                                <a:cubicBezTo>
                                  <a:pt x="64" y="15"/>
                                  <a:pt x="43" y="15"/>
                                  <a:pt x="43" y="15"/>
                                </a:cubicBezTo>
                                <a:cubicBezTo>
                                  <a:pt x="13" y="14"/>
                                  <a:pt x="0" y="29"/>
                                  <a:pt x="0" y="29"/>
                                </a:cubicBezTo>
                                <a:cubicBezTo>
                                  <a:pt x="1" y="31"/>
                                  <a:pt x="1" y="31"/>
                                  <a:pt x="1" y="31"/>
                                </a:cubicBezTo>
                                <a:cubicBezTo>
                                  <a:pt x="1" y="31"/>
                                  <a:pt x="0" y="31"/>
                                  <a:pt x="0" y="31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48"/>
                                  <a:pt x="3" y="150"/>
                                  <a:pt x="6" y="150"/>
                                </a:cubicBezTo>
                                <a:cubicBezTo>
                                  <a:pt x="6" y="150"/>
                                  <a:pt x="6" y="150"/>
                                  <a:pt x="7" y="150"/>
                                </a:cubicBezTo>
                                <a:cubicBezTo>
                                  <a:pt x="7" y="150"/>
                                  <a:pt x="7" y="150"/>
                                  <a:pt x="7" y="150"/>
                                </a:cubicBezTo>
                                <a:cubicBezTo>
                                  <a:pt x="7" y="150"/>
                                  <a:pt x="7" y="150"/>
                                  <a:pt x="7" y="150"/>
                                </a:cubicBezTo>
                                <a:cubicBezTo>
                                  <a:pt x="8" y="149"/>
                                  <a:pt x="8" y="149"/>
                                  <a:pt x="9" y="149"/>
                                </a:cubicBezTo>
                                <a:cubicBezTo>
                                  <a:pt x="16" y="146"/>
                                  <a:pt x="43" y="136"/>
                                  <a:pt x="74" y="150"/>
                                </a:cubicBezTo>
                                <a:cubicBezTo>
                                  <a:pt x="74" y="150"/>
                                  <a:pt x="74" y="150"/>
                                  <a:pt x="74" y="150"/>
                                </a:cubicBezTo>
                                <a:cubicBezTo>
                                  <a:pt x="74" y="150"/>
                                  <a:pt x="75" y="150"/>
                                  <a:pt x="75" y="150"/>
                                </a:cubicBezTo>
                                <a:cubicBezTo>
                                  <a:pt x="76" y="150"/>
                                  <a:pt x="76" y="150"/>
                                  <a:pt x="77" y="150"/>
                                </a:cubicBezTo>
                                <a:cubicBezTo>
                                  <a:pt x="77" y="150"/>
                                  <a:pt x="77" y="150"/>
                                  <a:pt x="77" y="150"/>
                                </a:cubicBezTo>
                                <a:cubicBezTo>
                                  <a:pt x="77" y="150"/>
                                  <a:pt x="108" y="134"/>
                                  <a:pt x="144" y="150"/>
                                </a:cubicBezTo>
                                <a:cubicBezTo>
                                  <a:pt x="144" y="150"/>
                                  <a:pt x="144" y="150"/>
                                  <a:pt x="144" y="150"/>
                                </a:cubicBezTo>
                                <a:cubicBezTo>
                                  <a:pt x="144" y="150"/>
                                  <a:pt x="145" y="150"/>
                                  <a:pt x="145" y="150"/>
                                </a:cubicBezTo>
                                <a:cubicBezTo>
                                  <a:pt x="148" y="150"/>
                                  <a:pt x="150" y="148"/>
                                  <a:pt x="150" y="146"/>
                                </a:cubicBezTo>
                                <a:cubicBezTo>
                                  <a:pt x="150" y="40"/>
                                  <a:pt x="150" y="40"/>
                                  <a:pt x="150" y="40"/>
                                </a:cubicBezTo>
                                <a:cubicBezTo>
                                  <a:pt x="150" y="40"/>
                                  <a:pt x="150" y="40"/>
                                  <a:pt x="150" y="40"/>
                                </a:cubicBezTo>
                                <a:cubicBezTo>
                                  <a:pt x="150" y="29"/>
                                  <a:pt x="150" y="29"/>
                                  <a:pt x="150" y="29"/>
                                </a:cubicBezTo>
                                <a:cubicBezTo>
                                  <a:pt x="146" y="23"/>
                                  <a:pt x="138" y="20"/>
                                  <a:pt x="131" y="18"/>
                                </a:cubicBezTo>
                                <a:close/>
                                <a:moveTo>
                                  <a:pt x="104" y="10"/>
                                </a:moveTo>
                                <a:cubicBezTo>
                                  <a:pt x="114" y="10"/>
                                  <a:pt x="114" y="10"/>
                                  <a:pt x="114" y="10"/>
                                </a:cubicBezTo>
                                <a:cubicBezTo>
                                  <a:pt x="117" y="10"/>
                                  <a:pt x="120" y="14"/>
                                  <a:pt x="120" y="18"/>
                                </a:cubicBezTo>
                                <a:cubicBezTo>
                                  <a:pt x="120" y="80"/>
                                  <a:pt x="120" y="80"/>
                                  <a:pt x="120" y="80"/>
                                </a:cubicBezTo>
                                <a:cubicBezTo>
                                  <a:pt x="114" y="76"/>
                                  <a:pt x="114" y="76"/>
                                  <a:pt x="114" y="76"/>
                                </a:cubicBezTo>
                                <a:cubicBezTo>
                                  <a:pt x="112" y="75"/>
                                  <a:pt x="110" y="75"/>
                                  <a:pt x="108" y="76"/>
                                </a:cubicBezTo>
                                <a:cubicBezTo>
                                  <a:pt x="108" y="76"/>
                                  <a:pt x="108" y="76"/>
                                  <a:pt x="107" y="77"/>
                                </a:cubicBezTo>
                                <a:cubicBezTo>
                                  <a:pt x="99" y="82"/>
                                  <a:pt x="99" y="82"/>
                                  <a:pt x="99" y="82"/>
                                </a:cubicBezTo>
                                <a:cubicBezTo>
                                  <a:pt x="99" y="18"/>
                                  <a:pt x="99" y="18"/>
                                  <a:pt x="99" y="18"/>
                                </a:cubicBezTo>
                                <a:cubicBezTo>
                                  <a:pt x="99" y="14"/>
                                  <a:pt x="101" y="10"/>
                                  <a:pt x="104" y="10"/>
                                </a:cubicBezTo>
                                <a:close/>
                                <a:moveTo>
                                  <a:pt x="11" y="136"/>
                                </a:moveTo>
                                <a:cubicBezTo>
                                  <a:pt x="11" y="34"/>
                                  <a:pt x="11" y="34"/>
                                  <a:pt x="11" y="34"/>
                                </a:cubicBezTo>
                                <a:cubicBezTo>
                                  <a:pt x="36" y="19"/>
                                  <a:pt x="58" y="26"/>
                                  <a:pt x="70" y="33"/>
                                </a:cubicBezTo>
                                <a:cubicBezTo>
                                  <a:pt x="70" y="136"/>
                                  <a:pt x="70" y="136"/>
                                  <a:pt x="70" y="136"/>
                                </a:cubicBezTo>
                                <a:cubicBezTo>
                                  <a:pt x="61" y="133"/>
                                  <a:pt x="38" y="127"/>
                                  <a:pt x="11" y="136"/>
                                </a:cubicBezTo>
                                <a:close/>
                                <a:moveTo>
                                  <a:pt x="140" y="136"/>
                                </a:moveTo>
                                <a:cubicBezTo>
                                  <a:pt x="131" y="133"/>
                                  <a:pt x="107" y="127"/>
                                  <a:pt x="80" y="136"/>
                                </a:cubicBezTo>
                                <a:cubicBezTo>
                                  <a:pt x="80" y="34"/>
                                  <a:pt x="80" y="34"/>
                                  <a:pt x="80" y="34"/>
                                </a:cubicBezTo>
                                <a:cubicBezTo>
                                  <a:pt x="83" y="33"/>
                                  <a:pt x="86" y="31"/>
                                  <a:pt x="88" y="30"/>
                                </a:cubicBezTo>
                                <a:cubicBezTo>
                                  <a:pt x="88" y="91"/>
                                  <a:pt x="88" y="91"/>
                                  <a:pt x="88" y="91"/>
                                </a:cubicBezTo>
                                <a:cubicBezTo>
                                  <a:pt x="88" y="94"/>
                                  <a:pt x="91" y="96"/>
                                  <a:pt x="94" y="96"/>
                                </a:cubicBezTo>
                                <a:cubicBezTo>
                                  <a:pt x="96" y="96"/>
                                  <a:pt x="96" y="96"/>
                                  <a:pt x="96" y="96"/>
                                </a:cubicBezTo>
                                <a:cubicBezTo>
                                  <a:pt x="96" y="96"/>
                                  <a:pt x="96" y="96"/>
                                  <a:pt x="96" y="96"/>
                                </a:cubicBezTo>
                                <a:cubicBezTo>
                                  <a:pt x="97" y="96"/>
                                  <a:pt x="97" y="96"/>
                                  <a:pt x="98" y="95"/>
                                </a:cubicBezTo>
                                <a:cubicBezTo>
                                  <a:pt x="111" y="86"/>
                                  <a:pt x="111" y="86"/>
                                  <a:pt x="111" y="86"/>
                                </a:cubicBezTo>
                                <a:cubicBezTo>
                                  <a:pt x="123" y="95"/>
                                  <a:pt x="123" y="95"/>
                                  <a:pt x="123" y="95"/>
                                </a:cubicBezTo>
                                <a:cubicBezTo>
                                  <a:pt x="124" y="96"/>
                                  <a:pt x="125" y="96"/>
                                  <a:pt x="125" y="96"/>
                                </a:cubicBezTo>
                                <a:cubicBezTo>
                                  <a:pt x="125" y="96"/>
                                  <a:pt x="125" y="96"/>
                                  <a:pt x="125" y="96"/>
                                </a:cubicBezTo>
                                <a:cubicBezTo>
                                  <a:pt x="125" y="96"/>
                                  <a:pt x="125" y="96"/>
                                  <a:pt x="125" y="96"/>
                                </a:cubicBezTo>
                                <a:cubicBezTo>
                                  <a:pt x="127" y="96"/>
                                  <a:pt x="129" y="95"/>
                                  <a:pt x="130" y="94"/>
                                </a:cubicBezTo>
                                <a:cubicBezTo>
                                  <a:pt x="130" y="94"/>
                                  <a:pt x="130" y="93"/>
                                  <a:pt x="130" y="93"/>
                                </a:cubicBezTo>
                                <a:cubicBezTo>
                                  <a:pt x="130" y="93"/>
                                  <a:pt x="130" y="93"/>
                                  <a:pt x="130" y="92"/>
                                </a:cubicBezTo>
                                <a:cubicBezTo>
                                  <a:pt x="131" y="92"/>
                                  <a:pt x="131" y="92"/>
                                  <a:pt x="131" y="91"/>
                                </a:cubicBezTo>
                                <a:cubicBezTo>
                                  <a:pt x="131" y="91"/>
                                  <a:pt x="131" y="91"/>
                                  <a:pt x="131" y="91"/>
                                </a:cubicBezTo>
                                <a:cubicBezTo>
                                  <a:pt x="131" y="29"/>
                                  <a:pt x="131" y="29"/>
                                  <a:pt x="131" y="29"/>
                                </a:cubicBezTo>
                                <a:cubicBezTo>
                                  <a:pt x="134" y="30"/>
                                  <a:pt x="137" y="31"/>
                                  <a:pt x="140" y="33"/>
                                </a:cubicBezTo>
                                <a:cubicBezTo>
                                  <a:pt x="140" y="136"/>
                                  <a:pt x="140" y="136"/>
                                  <a:pt x="140" y="136"/>
                                </a:cubicBezTo>
                                <a:close/>
                                <a:moveTo>
                                  <a:pt x="140" y="136"/>
                                </a:moveTo>
                                <a:cubicBezTo>
                                  <a:pt x="140" y="136"/>
                                  <a:pt x="140" y="136"/>
                                  <a:pt x="140" y="136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39" name="任意多边形 139"/>
                        <wps:cNvSpPr>
                          <a:spLocks noChangeAspect="1"/>
                        </wps:cNvSpPr>
                        <wps:spPr>
                          <a:xfrm>
                            <a:off x="8561" y="22305"/>
                            <a:ext cx="405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0" b="0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0" name="任意多边形 140"/>
                        <wps:cNvSpPr>
                          <a:spLocks noChangeAspect="1"/>
                        </wps:cNvSpPr>
                        <wps:spPr>
                          <a:xfrm>
                            <a:off x="9532" y="22295"/>
                            <a:ext cx="40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7" y="55"/>
                              </a:cxn>
                              <a:cxn ang="0">
                                <a:pos x="217" y="91"/>
                              </a:cxn>
                              <a:cxn ang="0">
                                <a:pos x="225" y="99"/>
                              </a:cxn>
                              <a:cxn ang="0">
                                <a:pos x="209" y="116"/>
                              </a:cxn>
                              <a:cxn ang="0">
                                <a:pos x="192" y="100"/>
                              </a:cxn>
                              <a:cxn ang="0">
                                <a:pos x="204" y="90"/>
                              </a:cxn>
                              <a:cxn ang="0">
                                <a:pos x="204" y="61"/>
                              </a:cxn>
                              <a:cxn ang="0">
                                <a:pos x="130" y="91"/>
                              </a:cxn>
                              <a:cxn ang="0">
                                <a:pos x="102" y="92"/>
                              </a:cxn>
                              <a:cxn ang="0">
                                <a:pos x="17" y="58"/>
                              </a:cxn>
                              <a:cxn ang="0">
                                <a:pos x="17" y="38"/>
                              </a:cxn>
                              <a:cxn ang="0">
                                <a:pos x="99" y="8"/>
                              </a:cxn>
                              <a:cxn ang="0">
                                <a:pos x="129" y="6"/>
                              </a:cxn>
                              <a:cxn ang="0">
                                <a:pos x="216" y="40"/>
                              </a:cxn>
                              <a:cxn ang="0">
                                <a:pos x="217" y="55"/>
                              </a:cxn>
                              <a:cxn ang="0">
                                <a:pos x="133" y="105"/>
                              </a:cxn>
                              <a:cxn ang="0">
                                <a:pos x="176" y="86"/>
                              </a:cxn>
                              <a:cxn ang="0">
                                <a:pos x="176" y="144"/>
                              </a:cxn>
                              <a:cxn ang="0">
                                <a:pos x="116" y="167"/>
                              </a:cxn>
                              <a:cxn ang="0">
                                <a:pos x="53" y="144"/>
                              </a:cxn>
                              <a:cxn ang="0">
                                <a:pos x="53" y="90"/>
                              </a:cxn>
                              <a:cxn ang="0">
                                <a:pos x="98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</a:cxnLst>
                            <a:rect l="0" t="0" r="0" b="0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1" name="任意多边形 141"/>
                        <wps:cNvSpPr>
                          <a:spLocks noChangeAspect="1"/>
                        </wps:cNvSpPr>
                        <wps:spPr>
                          <a:xfrm>
                            <a:off x="10524" y="22341"/>
                            <a:ext cx="35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0" b="0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2" name="任意多边形 142"/>
                        <wps:cNvSpPr>
                          <a:spLocks noChangeAspect="1"/>
                        </wps:cNvSpPr>
                        <wps:spPr>
                          <a:xfrm>
                            <a:off x="11480" y="22316"/>
                            <a:ext cx="295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8" y="6"/>
                              </a:cxn>
                              <a:cxn ang="0">
                                <a:pos x="104" y="145"/>
                              </a:cxn>
                              <a:cxn ang="0">
                                <a:pos x="109" y="6"/>
                              </a:cxn>
                              <a:cxn ang="0">
                                <a:pos x="104" y="0"/>
                              </a:cxn>
                              <a:cxn ang="0">
                                <a:pos x="116" y="6"/>
                              </a:cxn>
                              <a:cxn ang="0">
                                <a:pos x="119" y="141"/>
                              </a:cxn>
                              <a:cxn ang="0">
                                <a:pos x="121" y="6"/>
                              </a:cxn>
                              <a:cxn ang="0">
                                <a:pos x="119" y="4"/>
                              </a:cxn>
                              <a:cxn ang="0">
                                <a:pos x="129" y="6"/>
                              </a:cxn>
                              <a:cxn ang="0">
                                <a:pos x="131" y="141"/>
                              </a:cxn>
                              <a:cxn ang="0">
                                <a:pos x="134" y="6"/>
                              </a:cxn>
                              <a:cxn ang="0">
                                <a:pos x="131" y="4"/>
                              </a:cxn>
                              <a:cxn ang="0">
                                <a:pos x="140" y="6"/>
                              </a:cxn>
                              <a:cxn ang="0">
                                <a:pos x="146" y="145"/>
                              </a:cxn>
                              <a:cxn ang="0">
                                <a:pos x="151" y="6"/>
                              </a:cxn>
                              <a:cxn ang="0">
                                <a:pos x="146" y="0"/>
                              </a:cxn>
                              <a:cxn ang="0">
                                <a:pos x="58" y="1"/>
                              </a:cxn>
                              <a:cxn ang="0">
                                <a:pos x="49" y="134"/>
                              </a:cxn>
                              <a:cxn ang="0">
                                <a:pos x="79" y="144"/>
                              </a:cxn>
                              <a:cxn ang="0">
                                <a:pos x="88" y="10"/>
                              </a:cxn>
                              <a:cxn ang="0">
                                <a:pos x="79" y="1"/>
                              </a:cxn>
                              <a:cxn ang="0">
                                <a:pos x="60" y="47"/>
                              </a:cxn>
                              <a:cxn ang="0">
                                <a:pos x="60" y="40"/>
                              </a:cxn>
                              <a:cxn ang="0">
                                <a:pos x="80" y="44"/>
                              </a:cxn>
                              <a:cxn ang="0">
                                <a:pos x="77" y="47"/>
                              </a:cxn>
                              <a:cxn ang="0">
                                <a:pos x="60" y="33"/>
                              </a:cxn>
                              <a:cxn ang="0">
                                <a:pos x="60" y="26"/>
                              </a:cxn>
                              <a:cxn ang="0">
                                <a:pos x="80" y="29"/>
                              </a:cxn>
                              <a:cxn ang="0">
                                <a:pos x="77" y="33"/>
                              </a:cxn>
                              <a:cxn ang="0">
                                <a:pos x="9" y="1"/>
                              </a:cxn>
                              <a:cxn ang="0">
                                <a:pos x="0" y="134"/>
                              </a:cxn>
                              <a:cxn ang="0">
                                <a:pos x="30" y="144"/>
                              </a:cxn>
                              <a:cxn ang="0">
                                <a:pos x="39" y="10"/>
                              </a:cxn>
                              <a:cxn ang="0">
                                <a:pos x="30" y="1"/>
                              </a:cxn>
                              <a:cxn ang="0">
                                <a:pos x="11" y="47"/>
                              </a:cxn>
                              <a:cxn ang="0">
                                <a:pos x="11" y="40"/>
                              </a:cxn>
                              <a:cxn ang="0">
                                <a:pos x="31" y="44"/>
                              </a:cxn>
                              <a:cxn ang="0">
                                <a:pos x="28" y="47"/>
                              </a:cxn>
                              <a:cxn ang="0">
                                <a:pos x="11" y="33"/>
                              </a:cxn>
                              <a:cxn ang="0">
                                <a:pos x="11" y="26"/>
                              </a:cxn>
                              <a:cxn ang="0">
                                <a:pos x="31" y="29"/>
                              </a:cxn>
                              <a:cxn ang="0">
                                <a:pos x="28" y="33"/>
                              </a:cxn>
                              <a:cxn ang="0">
                                <a:pos x="28" y="33"/>
                              </a:cxn>
                            </a:cxnLst>
                            <a:rect l="0" t="0" r="0" b="0"/>
                            <a:pathLst>
                              <a:path w="151" h="145">
                                <a:moveTo>
                                  <a:pt x="104" y="0"/>
                                </a:moveTo>
                                <a:cubicBezTo>
                                  <a:pt x="101" y="0"/>
                                  <a:pt x="98" y="3"/>
                                  <a:pt x="98" y="6"/>
                                </a:cubicBezTo>
                                <a:cubicBezTo>
                                  <a:pt x="98" y="139"/>
                                  <a:pt x="98" y="139"/>
                                  <a:pt x="98" y="139"/>
                                </a:cubicBezTo>
                                <a:cubicBezTo>
                                  <a:pt x="98" y="142"/>
                                  <a:pt x="101" y="145"/>
                                  <a:pt x="104" y="145"/>
                                </a:cubicBezTo>
                                <a:cubicBezTo>
                                  <a:pt x="107" y="145"/>
                                  <a:pt x="109" y="142"/>
                                  <a:pt x="109" y="139"/>
                                </a:cubicBezTo>
                                <a:cubicBezTo>
                                  <a:pt x="109" y="6"/>
                                  <a:pt x="109" y="6"/>
                                  <a:pt x="109" y="6"/>
                                </a:cubicBezTo>
                                <a:cubicBezTo>
                                  <a:pt x="109" y="3"/>
                                  <a:pt x="107" y="0"/>
                                  <a:pt x="104" y="0"/>
                                </a:cubicBezTo>
                                <a:cubicBezTo>
                                  <a:pt x="104" y="0"/>
                                  <a:pt x="104" y="0"/>
                                  <a:pt x="104" y="0"/>
                                </a:cubicBezTo>
                                <a:close/>
                                <a:moveTo>
                                  <a:pt x="119" y="4"/>
                                </a:moveTo>
                                <a:cubicBezTo>
                                  <a:pt x="117" y="4"/>
                                  <a:pt x="116" y="5"/>
                                  <a:pt x="116" y="6"/>
                                </a:cubicBezTo>
                                <a:cubicBezTo>
                                  <a:pt x="116" y="139"/>
                                  <a:pt x="116" y="139"/>
                                  <a:pt x="116" y="139"/>
                                </a:cubicBezTo>
                                <a:cubicBezTo>
                                  <a:pt x="116" y="140"/>
                                  <a:pt x="117" y="141"/>
                                  <a:pt x="119" y="141"/>
                                </a:cubicBezTo>
                                <a:cubicBezTo>
                                  <a:pt x="120" y="141"/>
                                  <a:pt x="121" y="140"/>
                                  <a:pt x="121" y="139"/>
                                </a:cubicBezTo>
                                <a:cubicBezTo>
                                  <a:pt x="121" y="6"/>
                                  <a:pt x="121" y="6"/>
                                  <a:pt x="121" y="6"/>
                                </a:cubicBezTo>
                                <a:cubicBezTo>
                                  <a:pt x="121" y="5"/>
                                  <a:pt x="120" y="4"/>
                                  <a:pt x="119" y="4"/>
                                </a:cubicBezTo>
                                <a:cubicBezTo>
                                  <a:pt x="119" y="4"/>
                                  <a:pt x="119" y="4"/>
                                  <a:pt x="119" y="4"/>
                                </a:cubicBezTo>
                                <a:close/>
                                <a:moveTo>
                                  <a:pt x="131" y="4"/>
                                </a:moveTo>
                                <a:cubicBezTo>
                                  <a:pt x="130" y="4"/>
                                  <a:pt x="129" y="5"/>
                                  <a:pt x="129" y="6"/>
                                </a:cubicBezTo>
                                <a:cubicBezTo>
                                  <a:pt x="129" y="139"/>
                                  <a:pt x="129" y="139"/>
                                  <a:pt x="129" y="139"/>
                                </a:cubicBezTo>
                                <a:cubicBezTo>
                                  <a:pt x="129" y="140"/>
                                  <a:pt x="130" y="141"/>
                                  <a:pt x="131" y="141"/>
                                </a:cubicBezTo>
                                <a:cubicBezTo>
                                  <a:pt x="133" y="141"/>
                                  <a:pt x="134" y="140"/>
                                  <a:pt x="134" y="139"/>
                                </a:cubicBezTo>
                                <a:cubicBezTo>
                                  <a:pt x="134" y="6"/>
                                  <a:pt x="134" y="6"/>
                                  <a:pt x="134" y="6"/>
                                </a:cubicBezTo>
                                <a:cubicBezTo>
                                  <a:pt x="134" y="5"/>
                                  <a:pt x="133" y="4"/>
                                  <a:pt x="131" y="4"/>
                                </a:cubicBezTo>
                                <a:cubicBezTo>
                                  <a:pt x="131" y="4"/>
                                  <a:pt x="131" y="4"/>
                                  <a:pt x="131" y="4"/>
                                </a:cubicBezTo>
                                <a:close/>
                                <a:moveTo>
                                  <a:pt x="146" y="0"/>
                                </a:moveTo>
                                <a:cubicBezTo>
                                  <a:pt x="143" y="0"/>
                                  <a:pt x="140" y="3"/>
                                  <a:pt x="140" y="6"/>
                                </a:cubicBezTo>
                                <a:cubicBezTo>
                                  <a:pt x="140" y="139"/>
                                  <a:pt x="140" y="139"/>
                                  <a:pt x="140" y="139"/>
                                </a:cubicBezTo>
                                <a:cubicBezTo>
                                  <a:pt x="140" y="142"/>
                                  <a:pt x="143" y="145"/>
                                  <a:pt x="146" y="145"/>
                                </a:cubicBezTo>
                                <a:cubicBezTo>
                                  <a:pt x="149" y="145"/>
                                  <a:pt x="151" y="142"/>
                                  <a:pt x="151" y="139"/>
                                </a:cubicBezTo>
                                <a:cubicBezTo>
                                  <a:pt x="151" y="6"/>
                                  <a:pt x="151" y="6"/>
                                  <a:pt x="151" y="6"/>
                                </a:cubicBezTo>
                                <a:cubicBezTo>
                                  <a:pt x="151" y="3"/>
                                  <a:pt x="149" y="0"/>
                                  <a:pt x="146" y="0"/>
                                </a:cubicBez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lose/>
                                <a:moveTo>
                                  <a:pt x="79" y="1"/>
                                </a:moveTo>
                                <a:cubicBezTo>
                                  <a:pt x="58" y="1"/>
                                  <a:pt x="58" y="1"/>
                                  <a:pt x="58" y="1"/>
                                </a:cubicBezTo>
                                <a:cubicBezTo>
                                  <a:pt x="53" y="1"/>
                                  <a:pt x="49" y="5"/>
                                  <a:pt x="49" y="10"/>
                                </a:cubicBezTo>
                                <a:cubicBezTo>
                                  <a:pt x="49" y="134"/>
                                  <a:pt x="49" y="134"/>
                                  <a:pt x="49" y="134"/>
                                </a:cubicBezTo>
                                <a:cubicBezTo>
                                  <a:pt x="49" y="140"/>
                                  <a:pt x="53" y="144"/>
                                  <a:pt x="58" y="144"/>
                                </a:cubicBezTo>
                                <a:cubicBezTo>
                                  <a:pt x="79" y="144"/>
                                  <a:pt x="79" y="144"/>
                                  <a:pt x="79" y="144"/>
                                </a:cubicBezTo>
                                <a:cubicBezTo>
                                  <a:pt x="84" y="144"/>
                                  <a:pt x="88" y="140"/>
                                  <a:pt x="88" y="134"/>
                                </a:cubicBezTo>
                                <a:cubicBezTo>
                                  <a:pt x="88" y="10"/>
                                  <a:pt x="88" y="10"/>
                                  <a:pt x="88" y="10"/>
                                </a:cubicBezTo>
                                <a:cubicBezTo>
                                  <a:pt x="88" y="5"/>
                                  <a:pt x="84" y="1"/>
                                  <a:pt x="79" y="1"/>
                                </a:cubicBezTo>
                                <a:cubicBezTo>
                                  <a:pt x="79" y="1"/>
                                  <a:pt x="79" y="1"/>
                                  <a:pt x="79" y="1"/>
                                </a:cubicBezTo>
                                <a:close/>
                                <a:moveTo>
                                  <a:pt x="77" y="47"/>
                                </a:moveTo>
                                <a:cubicBezTo>
                                  <a:pt x="60" y="47"/>
                                  <a:pt x="60" y="47"/>
                                  <a:pt x="60" y="47"/>
                                </a:cubicBezTo>
                                <a:cubicBezTo>
                                  <a:pt x="58" y="47"/>
                                  <a:pt x="57" y="46"/>
                                  <a:pt x="57" y="44"/>
                                </a:cubicBezTo>
                                <a:cubicBezTo>
                                  <a:pt x="57" y="42"/>
                                  <a:pt x="58" y="40"/>
                                  <a:pt x="60" y="40"/>
                                </a:cubicBezTo>
                                <a:cubicBezTo>
                                  <a:pt x="77" y="40"/>
                                  <a:pt x="77" y="40"/>
                                  <a:pt x="77" y="40"/>
                                </a:cubicBezTo>
                                <a:cubicBezTo>
                                  <a:pt x="79" y="40"/>
                                  <a:pt x="80" y="42"/>
                                  <a:pt x="80" y="44"/>
                                </a:cubicBezTo>
                                <a:cubicBezTo>
                                  <a:pt x="80" y="46"/>
                                  <a:pt x="79" y="47"/>
                                  <a:pt x="77" y="47"/>
                                </a:cubicBezTo>
                                <a:cubicBezTo>
                                  <a:pt x="77" y="47"/>
                                  <a:pt x="77" y="47"/>
                                  <a:pt x="77" y="47"/>
                                </a:cubicBezTo>
                                <a:close/>
                                <a:moveTo>
                                  <a:pt x="77" y="33"/>
                                </a:moveTo>
                                <a:cubicBezTo>
                                  <a:pt x="60" y="33"/>
                                  <a:pt x="60" y="33"/>
                                  <a:pt x="60" y="33"/>
                                </a:cubicBezTo>
                                <a:cubicBezTo>
                                  <a:pt x="59" y="33"/>
                                  <a:pt x="57" y="31"/>
                                  <a:pt x="57" y="29"/>
                                </a:cubicBezTo>
                                <a:cubicBezTo>
                                  <a:pt x="57" y="27"/>
                                  <a:pt x="59" y="26"/>
                                  <a:pt x="60" y="26"/>
                                </a:cubicBezTo>
                                <a:cubicBezTo>
                                  <a:pt x="77" y="26"/>
                                  <a:pt x="77" y="26"/>
                                  <a:pt x="77" y="26"/>
                                </a:cubicBezTo>
                                <a:cubicBezTo>
                                  <a:pt x="79" y="26"/>
                                  <a:pt x="80" y="27"/>
                                  <a:pt x="80" y="29"/>
                                </a:cubicBezTo>
                                <a:cubicBezTo>
                                  <a:pt x="80" y="31"/>
                                  <a:pt x="79" y="33"/>
                                  <a:pt x="77" y="33"/>
                                </a:cubicBezTo>
                                <a:cubicBezTo>
                                  <a:pt x="77" y="33"/>
                                  <a:pt x="77" y="33"/>
                                  <a:pt x="77" y="33"/>
                                </a:cubicBezTo>
                                <a:close/>
                                <a:moveTo>
                                  <a:pt x="30" y="1"/>
                                </a:moveTo>
                                <a:cubicBezTo>
                                  <a:pt x="9" y="1"/>
                                  <a:pt x="9" y="1"/>
                                  <a:pt x="9" y="1"/>
                                </a:cubicBezTo>
                                <a:cubicBezTo>
                                  <a:pt x="4" y="1"/>
                                  <a:pt x="0" y="5"/>
                                  <a:pt x="0" y="10"/>
                                </a:cubicBezTo>
                                <a:cubicBezTo>
                                  <a:pt x="0" y="134"/>
                                  <a:pt x="0" y="134"/>
                                  <a:pt x="0" y="134"/>
                                </a:cubicBezTo>
                                <a:cubicBezTo>
                                  <a:pt x="0" y="140"/>
                                  <a:pt x="4" y="144"/>
                                  <a:pt x="9" y="144"/>
                                </a:cubicBezTo>
                                <a:cubicBezTo>
                                  <a:pt x="30" y="144"/>
                                  <a:pt x="30" y="144"/>
                                  <a:pt x="30" y="144"/>
                                </a:cubicBezTo>
                                <a:cubicBezTo>
                                  <a:pt x="35" y="144"/>
                                  <a:pt x="39" y="140"/>
                                  <a:pt x="39" y="134"/>
                                </a:cubicBezTo>
                                <a:cubicBezTo>
                                  <a:pt x="39" y="10"/>
                                  <a:pt x="39" y="10"/>
                                  <a:pt x="39" y="10"/>
                                </a:cubicBezTo>
                                <a:cubicBezTo>
                                  <a:pt x="39" y="5"/>
                                  <a:pt x="35" y="1"/>
                                  <a:pt x="30" y="1"/>
                                </a:cubicBezTo>
                                <a:cubicBezTo>
                                  <a:pt x="30" y="1"/>
                                  <a:pt x="30" y="1"/>
                                  <a:pt x="30" y="1"/>
                                </a:cubicBezTo>
                                <a:close/>
                                <a:moveTo>
                                  <a:pt x="28" y="47"/>
                                </a:moveTo>
                                <a:cubicBezTo>
                                  <a:pt x="11" y="47"/>
                                  <a:pt x="11" y="47"/>
                                  <a:pt x="11" y="47"/>
                                </a:cubicBezTo>
                                <a:cubicBezTo>
                                  <a:pt x="9" y="47"/>
                                  <a:pt x="8" y="46"/>
                                  <a:pt x="8" y="44"/>
                                </a:cubicBezTo>
                                <a:cubicBezTo>
                                  <a:pt x="8" y="42"/>
                                  <a:pt x="9" y="40"/>
                                  <a:pt x="11" y="40"/>
                                </a:cubicBezTo>
                                <a:cubicBezTo>
                                  <a:pt x="28" y="40"/>
                                  <a:pt x="28" y="40"/>
                                  <a:pt x="28" y="40"/>
                                </a:cubicBezTo>
                                <a:cubicBezTo>
                                  <a:pt x="30" y="40"/>
                                  <a:pt x="31" y="42"/>
                                  <a:pt x="31" y="44"/>
                                </a:cubicBezTo>
                                <a:cubicBezTo>
                                  <a:pt x="31" y="46"/>
                                  <a:pt x="30" y="47"/>
                                  <a:pt x="28" y="47"/>
                                </a:cubicBezTo>
                                <a:cubicBezTo>
                                  <a:pt x="28" y="47"/>
                                  <a:pt x="28" y="47"/>
                                  <a:pt x="28" y="47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9" y="33"/>
                                  <a:pt x="8" y="31"/>
                                  <a:pt x="8" y="29"/>
                                </a:cubicBezTo>
                                <a:cubicBezTo>
                                  <a:pt x="8" y="27"/>
                                  <a:pt x="9" y="26"/>
                                  <a:pt x="11" y="26"/>
                                </a:cubicBezTo>
                                <a:cubicBezTo>
                                  <a:pt x="28" y="26"/>
                                  <a:pt x="28" y="26"/>
                                  <a:pt x="28" y="26"/>
                                </a:cubicBezTo>
                                <a:cubicBezTo>
                                  <a:pt x="30" y="26"/>
                                  <a:pt x="31" y="27"/>
                                  <a:pt x="31" y="29"/>
                                </a:cubicBezTo>
                                <a:cubicBezTo>
                                  <a:pt x="31" y="31"/>
                                  <a:pt x="30" y="33"/>
                                  <a:pt x="28" y="33"/>
                                </a:cubicBez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lose/>
                                <a:moveTo>
                                  <a:pt x="28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3" name="任意多边形 143"/>
                        <wps:cNvSpPr>
                          <a:spLocks noChangeAspect="1"/>
                        </wps:cNvSpPr>
                        <wps:spPr>
                          <a:xfrm>
                            <a:off x="12301" y="22327"/>
                            <a:ext cx="347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8333731"/>
                              </a:cxn>
                              <a:cxn ang="0">
                                <a:pos x="49642406" y="3651152"/>
                              </a:cxn>
                              <a:cxn ang="0">
                                <a:pos x="136057015" y="20079316"/>
                              </a:cxn>
                              <a:cxn ang="0">
                                <a:pos x="150766979" y="27381622"/>
                              </a:cxn>
                              <a:cxn ang="0">
                                <a:pos x="233503420" y="1824901"/>
                              </a:cxn>
                              <a:cxn ang="0">
                                <a:pos x="296017383" y="31032775"/>
                              </a:cxn>
                              <a:cxn ang="0">
                                <a:pos x="299694198" y="208098172"/>
                              </a:cxn>
                              <a:cxn ang="0">
                                <a:pos x="279469012" y="230002391"/>
                              </a:cxn>
                              <a:cxn ang="0">
                                <a:pos x="270276977" y="235478446"/>
                              </a:cxn>
                              <a:cxn ang="0">
                                <a:pos x="207763013" y="224526336"/>
                              </a:cxn>
                              <a:cxn ang="0">
                                <a:pos x="174668978" y="237304697"/>
                              </a:cxn>
                              <a:cxn ang="0">
                                <a:pos x="152605386" y="242780751"/>
                              </a:cxn>
                              <a:cxn ang="0">
                                <a:pos x="121348404" y="237304697"/>
                              </a:cxn>
                              <a:cxn ang="0">
                                <a:pos x="101123219" y="226352587"/>
                              </a:cxn>
                              <a:cxn ang="0">
                                <a:pos x="29417220" y="235478446"/>
                              </a:cxn>
                              <a:cxn ang="0">
                                <a:pos x="18386778" y="231828642"/>
                              </a:cxn>
                              <a:cxn ang="0">
                                <a:pos x="0" y="209923074"/>
                              </a:cxn>
                              <a:cxn ang="0">
                                <a:pos x="0" y="122303501"/>
                              </a:cxn>
                              <a:cxn ang="0">
                                <a:pos x="16547017" y="195319812"/>
                              </a:cxn>
                              <a:cxn ang="0">
                                <a:pos x="112155015" y="180716550"/>
                              </a:cxn>
                              <a:cxn ang="0">
                                <a:pos x="141573590" y="189843757"/>
                              </a:cxn>
                              <a:cxn ang="0">
                                <a:pos x="141573590" y="47460939"/>
                              </a:cxn>
                              <a:cxn ang="0">
                                <a:pos x="136057015" y="36508829"/>
                              </a:cxn>
                              <a:cxn ang="0">
                                <a:pos x="53319220" y="18254414"/>
                              </a:cxn>
                              <a:cxn ang="0">
                                <a:pos x="14708610" y="41984884"/>
                              </a:cxn>
                              <a:cxn ang="0">
                                <a:pos x="14708610" y="195319812"/>
                              </a:cxn>
                              <a:cxn ang="0">
                                <a:pos x="284985587" y="191668659"/>
                              </a:cxn>
                              <a:cxn ang="0">
                                <a:pos x="281307419" y="38333731"/>
                              </a:cxn>
                              <a:cxn ang="0">
                                <a:pos x="194892810" y="20079316"/>
                              </a:cxn>
                              <a:cxn ang="0">
                                <a:pos x="156282200" y="41984884"/>
                              </a:cxn>
                              <a:cxn ang="0">
                                <a:pos x="156282200" y="189843757"/>
                              </a:cxn>
                              <a:cxn ang="0">
                                <a:pos x="172829218" y="182541452"/>
                              </a:cxn>
                              <a:cxn ang="0">
                                <a:pos x="264760402" y="188017506"/>
                              </a:cxn>
                              <a:cxn ang="0">
                                <a:pos x="18386778" y="208098172"/>
                              </a:cxn>
                              <a:cxn ang="0">
                                <a:pos x="29417220" y="219050282"/>
                              </a:cxn>
                              <a:cxn ang="0">
                                <a:pos x="113994776" y="213574227"/>
                              </a:cxn>
                              <a:cxn ang="0">
                                <a:pos x="136057015" y="228177489"/>
                              </a:cxn>
                              <a:cxn ang="0">
                                <a:pos x="163637182" y="226352587"/>
                              </a:cxn>
                              <a:cxn ang="0">
                                <a:pos x="187539182" y="211747976"/>
                              </a:cxn>
                              <a:cxn ang="0">
                                <a:pos x="264760402" y="219050282"/>
                              </a:cxn>
                              <a:cxn ang="0">
                                <a:pos x="279469012" y="208098172"/>
                              </a:cxn>
                              <a:cxn ang="0">
                                <a:pos x="211441181" y="193494910"/>
                              </a:cxn>
                              <a:cxn ang="0">
                                <a:pos x="154443793" y="209923074"/>
                              </a:cxn>
                              <a:cxn ang="0">
                                <a:pos x="139735183" y="206271921"/>
                              </a:cxn>
                              <a:cxn ang="0">
                                <a:pos x="73544405" y="195319812"/>
                              </a:cxn>
                              <a:cxn ang="0">
                                <a:pos x="18386778" y="208098172"/>
                              </a:cxn>
                            </a:cxnLst>
                            <a:rect l="0" t="0" r="0" b="0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4" name="任意多边形 144"/>
                        <wps:cNvSpPr>
                          <a:spLocks noChangeAspect="1"/>
                        </wps:cNvSpPr>
                        <wps:spPr>
                          <a:xfrm>
                            <a:off x="13201" y="22318"/>
                            <a:ext cx="265" cy="2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7792500" y="0"/>
                              </a:cxn>
                              <a:cxn ang="0">
                                <a:pos x="117792500" y="969252"/>
                              </a:cxn>
                              <a:cxn ang="0">
                                <a:pos x="117792500" y="116291577"/>
                              </a:cxn>
                              <a:cxn ang="0">
                                <a:pos x="112884479" y="124044902"/>
                              </a:cxn>
                              <a:cxn ang="0">
                                <a:pos x="109939666" y="124529182"/>
                              </a:cxn>
                              <a:cxn ang="0">
                                <a:pos x="92270791" y="124529182"/>
                              </a:cxn>
                              <a:cxn ang="0">
                                <a:pos x="91779989" y="124529182"/>
                              </a:cxn>
                              <a:cxn ang="0">
                                <a:pos x="91779989" y="62506731"/>
                              </a:cxn>
                              <a:cxn ang="0">
                                <a:pos x="100123625" y="62506731"/>
                              </a:cxn>
                              <a:cxn ang="0">
                                <a:pos x="100123625" y="62022451"/>
                              </a:cxn>
                              <a:cxn ang="0">
                                <a:pos x="100123625" y="56692602"/>
                              </a:cxn>
                              <a:cxn ang="0">
                                <a:pos x="100123625" y="969252"/>
                              </a:cxn>
                              <a:cxn ang="0">
                                <a:pos x="100123625" y="0"/>
                              </a:cxn>
                              <a:cxn ang="0">
                                <a:pos x="11779250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116291577"/>
                              </a:cxn>
                              <a:cxn ang="0">
                                <a:pos x="0" y="118714361"/>
                              </a:cxn>
                              <a:cxn ang="0">
                                <a:pos x="7852833" y="124529182"/>
                              </a:cxn>
                              <a:cxn ang="0">
                                <a:pos x="25521708" y="124529182"/>
                              </a:cxn>
                              <a:cxn ang="0">
                                <a:pos x="26012510" y="124529182"/>
                              </a:cxn>
                              <a:cxn ang="0">
                                <a:pos x="26012510" y="62506731"/>
                              </a:cxn>
                              <a:cxn ang="0">
                                <a:pos x="17668875" y="62506731"/>
                              </a:cxn>
                              <a:cxn ang="0">
                                <a:pos x="17668875" y="61537479"/>
                              </a:cxn>
                              <a:cxn ang="0">
                                <a:pos x="17668875" y="969252"/>
                              </a:cxn>
                              <a:cxn ang="0">
                                <a:pos x="17668875" y="0"/>
                              </a:cxn>
                              <a:cxn ang="0">
                                <a:pos x="0" y="0"/>
                              </a:cxn>
                              <a:cxn ang="0">
                                <a:pos x="69693895" y="0"/>
                              </a:cxn>
                              <a:cxn ang="0">
                                <a:pos x="69693895" y="969252"/>
                              </a:cxn>
                              <a:cxn ang="0">
                                <a:pos x="69693895" y="61537479"/>
                              </a:cxn>
                              <a:cxn ang="0">
                                <a:pos x="69693895" y="62506731"/>
                              </a:cxn>
                              <a:cxn ang="0">
                                <a:pos x="61841062" y="62506731"/>
                              </a:cxn>
                              <a:cxn ang="0">
                                <a:pos x="61841062" y="124529182"/>
                              </a:cxn>
                              <a:cxn ang="0">
                                <a:pos x="86381166" y="124529182"/>
                              </a:cxn>
                              <a:cxn ang="0">
                                <a:pos x="86381166" y="62506731"/>
                              </a:cxn>
                              <a:cxn ang="0">
                                <a:pos x="81963947" y="62506731"/>
                              </a:cxn>
                              <a:cxn ang="0">
                                <a:pos x="81963947" y="61537479"/>
                              </a:cxn>
                              <a:cxn ang="0">
                                <a:pos x="81963947" y="969252"/>
                              </a:cxn>
                              <a:cxn ang="0">
                                <a:pos x="81963947" y="0"/>
                              </a:cxn>
                              <a:cxn ang="0">
                                <a:pos x="69693895" y="0"/>
                              </a:cxn>
                              <a:cxn ang="0">
                                <a:pos x="35828552" y="0"/>
                              </a:cxn>
                              <a:cxn ang="0">
                                <a:pos x="35828552" y="969252"/>
                              </a:cxn>
                              <a:cxn ang="0">
                                <a:pos x="35828552" y="61537479"/>
                              </a:cxn>
                              <a:cxn ang="0">
                                <a:pos x="35828552" y="62506731"/>
                              </a:cxn>
                              <a:cxn ang="0">
                                <a:pos x="30920531" y="62506731"/>
                              </a:cxn>
                              <a:cxn ang="0">
                                <a:pos x="30920531" y="124529182"/>
                              </a:cxn>
                              <a:cxn ang="0">
                                <a:pos x="55951437" y="124529182"/>
                              </a:cxn>
                              <a:cxn ang="0">
                                <a:pos x="55951437" y="62506731"/>
                              </a:cxn>
                              <a:cxn ang="0">
                                <a:pos x="48098604" y="62506731"/>
                              </a:cxn>
                              <a:cxn ang="0">
                                <a:pos x="48098604" y="61537479"/>
                              </a:cxn>
                              <a:cxn ang="0">
                                <a:pos x="48098604" y="969252"/>
                              </a:cxn>
                              <a:cxn ang="0">
                                <a:pos x="48098604" y="0"/>
                              </a:cxn>
                              <a:cxn ang="0">
                                <a:pos x="35828552" y="0"/>
                              </a:cxn>
                            </a:cxnLst>
                            <a:rect l="0" t="0" r="0" b="0"/>
                            <a:pathLst>
                              <a:path w="240" h="257">
                                <a:moveTo>
                                  <a:pt x="240" y="0"/>
                                </a:moveTo>
                                <a:cubicBezTo>
                                  <a:pt x="240" y="1"/>
                                  <a:pt x="240" y="2"/>
                                  <a:pt x="240" y="2"/>
                                </a:cubicBezTo>
                                <a:cubicBezTo>
                                  <a:pt x="240" y="82"/>
                                  <a:pt x="240" y="161"/>
                                  <a:pt x="240" y="240"/>
                                </a:cubicBezTo>
                                <a:cubicBezTo>
                                  <a:pt x="240" y="248"/>
                                  <a:pt x="237" y="253"/>
                                  <a:pt x="230" y="256"/>
                                </a:cubicBezTo>
                                <a:cubicBezTo>
                                  <a:pt x="228" y="257"/>
                                  <a:pt x="226" y="257"/>
                                  <a:pt x="224" y="257"/>
                                </a:cubicBezTo>
                                <a:cubicBezTo>
                                  <a:pt x="212" y="257"/>
                                  <a:pt x="200" y="257"/>
                                  <a:pt x="188" y="257"/>
                                </a:cubicBezTo>
                                <a:cubicBezTo>
                                  <a:pt x="188" y="257"/>
                                  <a:pt x="187" y="257"/>
                                  <a:pt x="187" y="257"/>
                                </a:cubicBezTo>
                                <a:cubicBezTo>
                                  <a:pt x="187" y="214"/>
                                  <a:pt x="187" y="172"/>
                                  <a:pt x="187" y="129"/>
                                </a:cubicBezTo>
                                <a:cubicBezTo>
                                  <a:pt x="193" y="129"/>
                                  <a:pt x="198" y="129"/>
                                  <a:pt x="204" y="129"/>
                                </a:cubicBezTo>
                                <a:cubicBezTo>
                                  <a:pt x="204" y="129"/>
                                  <a:pt x="204" y="128"/>
                                  <a:pt x="204" y="128"/>
                                </a:cubicBezTo>
                                <a:cubicBezTo>
                                  <a:pt x="204" y="125"/>
                                  <a:pt x="204" y="121"/>
                                  <a:pt x="204" y="117"/>
                                </a:cubicBezTo>
                                <a:cubicBezTo>
                                  <a:pt x="204" y="79"/>
                                  <a:pt x="204" y="41"/>
                                  <a:pt x="204" y="2"/>
                                </a:cubicBezTo>
                                <a:cubicBezTo>
                                  <a:pt x="204" y="2"/>
                                  <a:pt x="204" y="1"/>
                                  <a:pt x="204" y="0"/>
                                </a:cubicBezTo>
                                <a:cubicBezTo>
                                  <a:pt x="216" y="0"/>
                                  <a:pt x="228" y="0"/>
                                  <a:pt x="240" y="0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80"/>
                                  <a:pt x="0" y="160"/>
                                  <a:pt x="0" y="240"/>
                                </a:cubicBezTo>
                                <a:cubicBezTo>
                                  <a:pt x="0" y="242"/>
                                  <a:pt x="0" y="243"/>
                                  <a:pt x="0" y="245"/>
                                </a:cubicBezTo>
                                <a:cubicBezTo>
                                  <a:pt x="2" y="252"/>
                                  <a:pt x="9" y="257"/>
                                  <a:pt x="16" y="257"/>
                                </a:cubicBezTo>
                                <a:cubicBezTo>
                                  <a:pt x="28" y="257"/>
                                  <a:pt x="40" y="257"/>
                                  <a:pt x="52" y="257"/>
                                </a:cubicBezTo>
                                <a:cubicBezTo>
                                  <a:pt x="52" y="257"/>
                                  <a:pt x="53" y="257"/>
                                  <a:pt x="53" y="257"/>
                                </a:cubicBezTo>
                                <a:cubicBezTo>
                                  <a:pt x="53" y="214"/>
                                  <a:pt x="53" y="172"/>
                                  <a:pt x="53" y="129"/>
                                </a:cubicBezTo>
                                <a:cubicBezTo>
                                  <a:pt x="47" y="129"/>
                                  <a:pt x="41" y="129"/>
                                  <a:pt x="36" y="129"/>
                                </a:cubicBezTo>
                                <a:cubicBezTo>
                                  <a:pt x="36" y="128"/>
                                  <a:pt x="36" y="128"/>
                                  <a:pt x="36" y="127"/>
                                </a:cubicBezTo>
                                <a:cubicBezTo>
                                  <a:pt x="36" y="85"/>
                                  <a:pt x="36" y="44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0"/>
                                </a:cubicBezTo>
                                <a:cubicBezTo>
                                  <a:pt x="24" y="0"/>
                                  <a:pt x="12" y="0"/>
                                  <a:pt x="0" y="0"/>
                                </a:cubicBezTo>
                                <a:close/>
                                <a:moveTo>
                                  <a:pt x="142" y="0"/>
                                </a:moveTo>
                                <a:cubicBezTo>
                                  <a:pt x="142" y="1"/>
                                  <a:pt x="142" y="1"/>
                                  <a:pt x="142" y="2"/>
                                </a:cubicBezTo>
                                <a:cubicBezTo>
                                  <a:pt x="142" y="44"/>
                                  <a:pt x="142" y="85"/>
                                  <a:pt x="142" y="127"/>
                                </a:cubicBezTo>
                                <a:cubicBezTo>
                                  <a:pt x="142" y="128"/>
                                  <a:pt x="142" y="128"/>
                                  <a:pt x="142" y="129"/>
                                </a:cubicBezTo>
                                <a:cubicBezTo>
                                  <a:pt x="137" y="129"/>
                                  <a:pt x="131" y="129"/>
                                  <a:pt x="126" y="129"/>
                                </a:cubicBezTo>
                                <a:cubicBezTo>
                                  <a:pt x="126" y="172"/>
                                  <a:pt x="126" y="214"/>
                                  <a:pt x="126" y="257"/>
                                </a:cubicBezTo>
                                <a:cubicBezTo>
                                  <a:pt x="143" y="257"/>
                                  <a:pt x="160" y="257"/>
                                  <a:pt x="176" y="257"/>
                                </a:cubicBezTo>
                                <a:cubicBezTo>
                                  <a:pt x="176" y="214"/>
                                  <a:pt x="176" y="172"/>
                                  <a:pt x="176" y="129"/>
                                </a:cubicBezTo>
                                <a:cubicBezTo>
                                  <a:pt x="173" y="129"/>
                                  <a:pt x="170" y="129"/>
                                  <a:pt x="167" y="129"/>
                                </a:cubicBezTo>
                                <a:cubicBezTo>
                                  <a:pt x="167" y="128"/>
                                  <a:pt x="167" y="128"/>
                                  <a:pt x="167" y="127"/>
                                </a:cubicBezTo>
                                <a:cubicBezTo>
                                  <a:pt x="167" y="85"/>
                                  <a:pt x="167" y="44"/>
                                  <a:pt x="167" y="2"/>
                                </a:cubicBezTo>
                                <a:cubicBezTo>
                                  <a:pt x="167" y="1"/>
                                  <a:pt x="167" y="1"/>
                                  <a:pt x="167" y="0"/>
                                </a:cubicBezTo>
                                <a:cubicBezTo>
                                  <a:pt x="159" y="0"/>
                                  <a:pt x="150" y="0"/>
                                  <a:pt x="142" y="0"/>
                                </a:cubicBezTo>
                                <a:close/>
                                <a:moveTo>
                                  <a:pt x="73" y="0"/>
                                </a:moveTo>
                                <a:cubicBezTo>
                                  <a:pt x="73" y="1"/>
                                  <a:pt x="73" y="2"/>
                                  <a:pt x="73" y="2"/>
                                </a:cubicBezTo>
                                <a:cubicBezTo>
                                  <a:pt x="73" y="44"/>
                                  <a:pt x="73" y="85"/>
                                  <a:pt x="73" y="127"/>
                                </a:cubicBezTo>
                                <a:cubicBezTo>
                                  <a:pt x="73" y="128"/>
                                  <a:pt x="73" y="128"/>
                                  <a:pt x="73" y="129"/>
                                </a:cubicBezTo>
                                <a:cubicBezTo>
                                  <a:pt x="69" y="129"/>
                                  <a:pt x="66" y="129"/>
                                  <a:pt x="63" y="129"/>
                                </a:cubicBezTo>
                                <a:cubicBezTo>
                                  <a:pt x="63" y="172"/>
                                  <a:pt x="63" y="214"/>
                                  <a:pt x="63" y="257"/>
                                </a:cubicBezTo>
                                <a:cubicBezTo>
                                  <a:pt x="80" y="257"/>
                                  <a:pt x="97" y="257"/>
                                  <a:pt x="114" y="257"/>
                                </a:cubicBezTo>
                                <a:cubicBezTo>
                                  <a:pt x="114" y="214"/>
                                  <a:pt x="114" y="172"/>
                                  <a:pt x="114" y="129"/>
                                </a:cubicBezTo>
                                <a:cubicBezTo>
                                  <a:pt x="109" y="129"/>
                                  <a:pt x="103" y="129"/>
                                  <a:pt x="98" y="129"/>
                                </a:cubicBezTo>
                                <a:cubicBezTo>
                                  <a:pt x="98" y="128"/>
                                  <a:pt x="98" y="128"/>
                                  <a:pt x="98" y="127"/>
                                </a:cubicBezTo>
                                <a:cubicBezTo>
                                  <a:pt x="98" y="85"/>
                                  <a:pt x="98" y="44"/>
                                  <a:pt x="98" y="2"/>
                                </a:cubicBezTo>
                                <a:cubicBezTo>
                                  <a:pt x="98" y="2"/>
                                  <a:pt x="98" y="1"/>
                                  <a:pt x="98" y="0"/>
                                </a:cubicBezTo>
                                <a:cubicBezTo>
                                  <a:pt x="89" y="0"/>
                                  <a:pt x="81" y="0"/>
                                  <a:pt x="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5" name="任意多边形 145"/>
                        <wps:cNvSpPr>
                          <a:spLocks noChangeAspect="1"/>
                        </wps:cNvSpPr>
                        <wps:spPr>
                          <a:xfrm>
                            <a:off x="14099" y="22319"/>
                            <a:ext cx="332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0168520" y="120484477"/>
                              </a:cxn>
                              <a:cxn ang="0">
                                <a:pos x="283332402" y="120484477"/>
                              </a:cxn>
                              <a:cxn ang="0">
                                <a:pos x="283332402" y="122282373"/>
                              </a:cxn>
                              <a:cxn ang="0">
                                <a:pos x="283332402" y="219390185"/>
                              </a:cxn>
                              <a:cxn ang="0">
                                <a:pos x="261676637" y="240968955"/>
                              </a:cxn>
                              <a:cxn ang="0">
                                <a:pos x="21655765" y="240968955"/>
                              </a:cxn>
                              <a:cxn ang="0">
                                <a:pos x="0" y="219390185"/>
                              </a:cxn>
                              <a:cxn ang="0">
                                <a:pos x="0" y="140265351"/>
                              </a:cxn>
                              <a:cxn ang="0">
                                <a:pos x="0" y="122282373"/>
                              </a:cxn>
                              <a:cxn ang="0">
                                <a:pos x="0" y="120484477"/>
                              </a:cxn>
                              <a:cxn ang="0">
                                <a:pos x="63163882" y="120484477"/>
                              </a:cxn>
                              <a:cxn ang="0">
                                <a:pos x="86624407" y="199607972"/>
                              </a:cxn>
                              <a:cxn ang="0">
                                <a:pos x="147982186" y="219390185"/>
                              </a:cxn>
                              <a:cxn ang="0">
                                <a:pos x="207536550" y="187020022"/>
                              </a:cxn>
                              <a:cxn ang="0">
                                <a:pos x="220168520" y="120484477"/>
                              </a:cxn>
                              <a:cxn ang="0">
                                <a:pos x="1804759" y="100703603"/>
                              </a:cxn>
                              <a:cxn ang="0">
                                <a:pos x="70381574" y="100703603"/>
                              </a:cxn>
                              <a:cxn ang="0">
                                <a:pos x="72186333" y="98905707"/>
                              </a:cxn>
                              <a:cxn ang="0">
                                <a:pos x="97451618" y="73729806"/>
                              </a:cxn>
                              <a:cxn ang="0">
                                <a:pos x="138959735" y="59342621"/>
                              </a:cxn>
                              <a:cxn ang="0">
                                <a:pos x="173247470" y="66535544"/>
                              </a:cxn>
                              <a:cxn ang="0">
                                <a:pos x="209341309" y="98905707"/>
                              </a:cxn>
                              <a:cxn ang="0">
                                <a:pos x="212950828" y="100703603"/>
                              </a:cxn>
                              <a:cxn ang="0">
                                <a:pos x="281527643" y="100703603"/>
                              </a:cxn>
                              <a:cxn ang="0">
                                <a:pos x="283332402" y="100703603"/>
                              </a:cxn>
                              <a:cxn ang="0">
                                <a:pos x="283332402" y="98905707"/>
                              </a:cxn>
                              <a:cxn ang="0">
                                <a:pos x="283332402" y="61141856"/>
                              </a:cxn>
                              <a:cxn ang="0">
                                <a:pos x="261676637" y="39561747"/>
                              </a:cxn>
                              <a:cxn ang="0">
                                <a:pos x="19851006" y="39561747"/>
                              </a:cxn>
                              <a:cxn ang="0">
                                <a:pos x="12633314" y="41360982"/>
                              </a:cxn>
                              <a:cxn ang="0">
                                <a:pos x="0" y="61141856"/>
                              </a:cxn>
                              <a:cxn ang="0">
                                <a:pos x="0" y="98905707"/>
                              </a:cxn>
                              <a:cxn ang="0">
                                <a:pos x="0" y="100703603"/>
                              </a:cxn>
                              <a:cxn ang="0">
                                <a:pos x="1804759" y="100703603"/>
                              </a:cxn>
                              <a:cxn ang="0">
                                <a:pos x="81210129" y="140265351"/>
                              </a:cxn>
                              <a:cxn ang="0">
                                <a:pos x="140764494" y="199607972"/>
                              </a:cxn>
                              <a:cxn ang="0">
                                <a:pos x="202122272" y="140265351"/>
                              </a:cxn>
                              <a:cxn ang="0">
                                <a:pos x="140764494" y="79123495"/>
                              </a:cxn>
                              <a:cxn ang="0">
                                <a:pos x="81210129" y="140265351"/>
                              </a:cxn>
                              <a:cxn ang="0">
                                <a:pos x="140764494" y="179827098"/>
                              </a:cxn>
                              <a:cxn ang="0">
                                <a:pos x="101061136" y="140265351"/>
                              </a:cxn>
                              <a:cxn ang="0">
                                <a:pos x="140764494" y="98905707"/>
                              </a:cxn>
                              <a:cxn ang="0">
                                <a:pos x="182271266" y="140265351"/>
                              </a:cxn>
                              <a:cxn ang="0">
                                <a:pos x="140764494" y="179827098"/>
                              </a:cxn>
                              <a:cxn ang="0">
                                <a:pos x="261676637" y="17982977"/>
                              </a:cxn>
                              <a:cxn ang="0">
                                <a:pos x="241825630" y="0"/>
                              </a:cxn>
                              <a:cxn ang="0">
                                <a:pos x="202122272" y="0"/>
                              </a:cxn>
                              <a:cxn ang="0">
                                <a:pos x="185880784" y="7192923"/>
                              </a:cxn>
                              <a:cxn ang="0">
                                <a:pos x="182271266" y="19780873"/>
                              </a:cxn>
                              <a:cxn ang="0">
                                <a:pos x="261676637" y="19780873"/>
                              </a:cxn>
                              <a:cxn ang="0">
                                <a:pos x="261676637" y="17982977"/>
                              </a:cxn>
                            </a:cxnLst>
                            <a:rect l="0" t="0" r="0" b="0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8" name="任意多边形 148"/>
                        <wps:cNvSpPr>
                          <a:spLocks noChangeAspect="1"/>
                        </wps:cNvSpPr>
                        <wps:spPr>
                          <a:xfrm>
                            <a:off x="9601" y="20945"/>
                            <a:ext cx="340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22415304" y="99468047"/>
                              </a:cxn>
                              <a:cxn ang="0">
                                <a:pos x="214327180" y="109006159"/>
                              </a:cxn>
                              <a:cxn ang="0">
                                <a:pos x="214327180" y="215288477"/>
                              </a:cxn>
                              <a:cxn ang="0">
                                <a:pos x="194108029" y="235726622"/>
                              </a:cxn>
                              <a:cxn ang="0">
                                <a:pos x="40439462" y="235726622"/>
                              </a:cxn>
                              <a:cxn ang="0">
                                <a:pos x="16175088" y="215288477"/>
                              </a:cxn>
                              <a:cxn ang="0">
                                <a:pos x="16175088" y="58590591"/>
                              </a:cxn>
                              <a:cxn ang="0">
                                <a:pos x="40439462" y="35427439"/>
                              </a:cxn>
                              <a:cxn ang="0">
                                <a:pos x="128057718" y="35427439"/>
                              </a:cxn>
                              <a:cxn ang="0">
                                <a:pos x="137493477" y="27251248"/>
                              </a:cxn>
                              <a:cxn ang="0">
                                <a:pos x="128057718" y="19076223"/>
                              </a:cxn>
                              <a:cxn ang="0">
                                <a:pos x="40439462" y="19076223"/>
                              </a:cxn>
                              <a:cxn ang="0">
                                <a:pos x="0" y="58590591"/>
                              </a:cxn>
                              <a:cxn ang="0">
                                <a:pos x="0" y="215288477"/>
                              </a:cxn>
                              <a:cxn ang="0">
                                <a:pos x="40439462" y="252077837"/>
                              </a:cxn>
                              <a:cxn ang="0">
                                <a:pos x="194108029" y="252077837"/>
                              </a:cxn>
                              <a:cxn ang="0">
                                <a:pos x="230503429" y="215288477"/>
                              </a:cxn>
                              <a:cxn ang="0">
                                <a:pos x="230503429" y="109006159"/>
                              </a:cxn>
                              <a:cxn ang="0">
                                <a:pos x="222415304" y="99468047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227807001" y="9538111"/>
                              </a:cxn>
                              <a:cxn ang="0">
                                <a:pos x="191411600" y="9538111"/>
                              </a:cxn>
                              <a:cxn ang="0">
                                <a:pos x="167148387" y="38152447"/>
                              </a:cxn>
                              <a:cxn ang="0">
                                <a:pos x="57962185" y="143071678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57962185" y="147158607"/>
                              </a:cxn>
                              <a:cxn ang="0">
                                <a:pos x="41787096" y="201662270"/>
                              </a:cxn>
                              <a:cxn ang="0">
                                <a:pos x="52570489" y="212563469"/>
                              </a:cxn>
                              <a:cxn ang="0">
                                <a:pos x="103793344" y="193487245"/>
                              </a:cxn>
                              <a:cxn ang="0">
                                <a:pos x="105142139" y="194849166"/>
                              </a:cxn>
                              <a:cxn ang="0">
                                <a:pos x="107837406" y="194849166"/>
                              </a:cxn>
                              <a:cxn ang="0">
                                <a:pos x="211631912" y="83117998"/>
                              </a:cxn>
                              <a:cxn ang="0">
                                <a:pos x="239939188" y="59953679"/>
                              </a:cxn>
                              <a:cxn ang="0">
                                <a:pos x="239939188" y="21801231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71442006" y="166234830"/>
                              </a:cxn>
                              <a:cxn ang="0">
                                <a:pos x="86270622" y="181224125"/>
                              </a:cxn>
                              <a:cxn ang="0">
                                <a:pos x="64702676" y="189399150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79530131" y="149883615"/>
                              </a:cxn>
                              <a:cxn ang="0">
                                <a:pos x="176584145" y="51778655"/>
                              </a:cxn>
                              <a:cxn ang="0">
                                <a:pos x="198152091" y="73579887"/>
                              </a:cxn>
                              <a:cxn ang="0">
                                <a:pos x="101098076" y="171686014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11631912" y="64041775"/>
                              </a:cxn>
                              <a:cxn ang="0">
                                <a:pos x="186019904" y="38152447"/>
                              </a:cxn>
                              <a:cxn ang="0">
                                <a:pos x="203543787" y="21801231"/>
                              </a:cxn>
                              <a:cxn ang="0">
                                <a:pos x="208935483" y="19076223"/>
                              </a:cxn>
                              <a:cxn ang="0">
                                <a:pos x="215674813" y="21801231"/>
                              </a:cxn>
                              <a:cxn ang="0">
                                <a:pos x="227807001" y="3406435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  <a:cxn ang="0">
                                <a:pos x="227807001" y="46327471"/>
                              </a:cxn>
                            </a:cxnLst>
                            <a:rect l="0" t="0" r="0" b="0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49" name="任意多边形 149"/>
                        <wps:cNvSpPr>
                          <a:spLocks noChangeAspect="1"/>
                        </wps:cNvSpPr>
                        <wps:spPr>
                          <a:xfrm>
                            <a:off x="10650" y="20945"/>
                            <a:ext cx="167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8439205" y="2018380"/>
                              </a:cxn>
                              <a:cxn ang="0">
                                <a:pos x="106431072" y="0"/>
                              </a:cxn>
                              <a:cxn ang="0">
                                <a:pos x="102414805" y="0"/>
                              </a:cxn>
                              <a:cxn ang="0">
                                <a:pos x="48195202" y="0"/>
                              </a:cxn>
                              <a:cxn ang="0">
                                <a:pos x="44178935" y="0"/>
                              </a:cxn>
                              <a:cxn ang="0">
                                <a:pos x="42170802" y="2018380"/>
                              </a:cxn>
                              <a:cxn ang="0">
                                <a:pos x="4016266" y="42387419"/>
                              </a:cxn>
                              <a:cxn ang="0">
                                <a:pos x="0" y="44405800"/>
                              </a:cxn>
                              <a:cxn ang="0">
                                <a:pos x="0" y="48442562"/>
                              </a:cxn>
                              <a:cxn ang="0">
                                <a:pos x="0" y="203863575"/>
                              </a:cxn>
                              <a:cxn ang="0">
                                <a:pos x="0" y="207900336"/>
                              </a:cxn>
                              <a:cxn ang="0">
                                <a:pos x="2008133" y="209918717"/>
                              </a:cxn>
                              <a:cxn ang="0">
                                <a:pos x="68276536" y="296713358"/>
                              </a:cxn>
                              <a:cxn ang="0">
                                <a:pos x="76309070" y="306805263"/>
                              </a:cxn>
                              <a:cxn ang="0">
                                <a:pos x="82333471" y="296713358"/>
                              </a:cxn>
                              <a:cxn ang="0">
                                <a:pos x="148601874" y="209918717"/>
                              </a:cxn>
                              <a:cxn ang="0">
                                <a:pos x="150610008" y="207900336"/>
                              </a:cxn>
                              <a:cxn ang="0">
                                <a:pos x="150610008" y="203863575"/>
                              </a:cxn>
                              <a:cxn ang="0">
                                <a:pos x="150610008" y="48442562"/>
                              </a:cxn>
                              <a:cxn ang="0">
                                <a:pos x="150610008" y="44405800"/>
                              </a:cxn>
                              <a:cxn ang="0">
                                <a:pos x="148601874" y="42387419"/>
                              </a:cxn>
                              <a:cxn ang="0">
                                <a:pos x="108439205" y="2018380"/>
                              </a:cxn>
                              <a:cxn ang="0">
                                <a:pos x="56227736" y="18165428"/>
                              </a:cxn>
                              <a:cxn ang="0">
                                <a:pos x="96390405" y="18165428"/>
                              </a:cxn>
                              <a:cxn ang="0">
                                <a:pos x="96390405" y="159457774"/>
                              </a:cxn>
                              <a:cxn ang="0">
                                <a:pos x="56227736" y="159457774"/>
                              </a:cxn>
                              <a:cxn ang="0">
                                <a:pos x="56227736" y="18165428"/>
                              </a:cxn>
                              <a:cxn ang="0">
                                <a:pos x="18073200" y="52479324"/>
                              </a:cxn>
                              <a:cxn ang="0">
                                <a:pos x="42170802" y="28258753"/>
                              </a:cxn>
                              <a:cxn ang="0">
                                <a:pos x="42170802" y="163494536"/>
                              </a:cxn>
                              <a:cxn ang="0">
                                <a:pos x="18073200" y="185698146"/>
                              </a:cxn>
                              <a:cxn ang="0">
                                <a:pos x="18073200" y="52479324"/>
                              </a:cxn>
                              <a:cxn ang="0">
                                <a:pos x="94382271" y="252307557"/>
                              </a:cxn>
                              <a:cxn ang="0">
                                <a:pos x="76309070" y="242214232"/>
                              </a:cxn>
                              <a:cxn ang="0">
                                <a:pos x="58235869" y="252307557"/>
                              </a:cxn>
                              <a:cxn ang="0">
                                <a:pos x="20081334" y="203863575"/>
                              </a:cxn>
                              <a:cxn ang="0">
                                <a:pos x="52211469" y="173587861"/>
                              </a:cxn>
                              <a:cxn ang="0">
                                <a:pos x="100406672" y="173587861"/>
                              </a:cxn>
                              <a:cxn ang="0">
                                <a:pos x="130528673" y="203863575"/>
                              </a:cxn>
                              <a:cxn ang="0">
                                <a:pos x="94382271" y="252307557"/>
                              </a:cxn>
                              <a:cxn ang="0">
                                <a:pos x="132536807" y="185698146"/>
                              </a:cxn>
                              <a:cxn ang="0">
                                <a:pos x="110447339" y="163494536"/>
                              </a:cxn>
                              <a:cxn ang="0">
                                <a:pos x="110447339" y="28258753"/>
                              </a:cxn>
                              <a:cxn ang="0">
                                <a:pos x="132536807" y="52479324"/>
                              </a:cxn>
                              <a:cxn ang="0">
                                <a:pos x="132536807" y="185698146"/>
                              </a:cxn>
                            </a:cxnLst>
                            <a:rect l="0" t="0" r="0" b="0"/>
                            <a:pathLst>
                              <a:path w="75" h="152">
                                <a:moveTo>
                                  <a:pt x="54" y="1"/>
                                </a:move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1"/>
                                  <a:pt x="21" y="1"/>
                                  <a:pt x="21" y="1"/>
                                </a:cubicBezTo>
                                <a:cubicBezTo>
                                  <a:pt x="2" y="21"/>
                                  <a:pt x="2" y="21"/>
                                  <a:pt x="2" y="21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0" y="103"/>
                                  <a:pt x="0" y="103"/>
                                  <a:pt x="0" y="103"/>
                                </a:cubicBezTo>
                                <a:cubicBezTo>
                                  <a:pt x="1" y="104"/>
                                  <a:pt x="1" y="104"/>
                                  <a:pt x="1" y="104"/>
                                </a:cubicBezTo>
                                <a:cubicBezTo>
                                  <a:pt x="34" y="147"/>
                                  <a:pt x="34" y="147"/>
                                  <a:pt x="34" y="147"/>
                                </a:cubicBezTo>
                                <a:cubicBezTo>
                                  <a:pt x="38" y="152"/>
                                  <a:pt x="38" y="152"/>
                                  <a:pt x="38" y="152"/>
                                </a:cubicBezTo>
                                <a:cubicBezTo>
                                  <a:pt x="41" y="147"/>
                                  <a:pt x="41" y="147"/>
                                  <a:pt x="41" y="147"/>
                                </a:cubicBezTo>
                                <a:cubicBezTo>
                                  <a:pt x="74" y="104"/>
                                  <a:pt x="74" y="104"/>
                                  <a:pt x="74" y="104"/>
                                </a:cubicBezTo>
                                <a:cubicBezTo>
                                  <a:pt x="75" y="103"/>
                                  <a:pt x="75" y="103"/>
                                  <a:pt x="75" y="103"/>
                                </a:cubicBezTo>
                                <a:cubicBezTo>
                                  <a:pt x="75" y="101"/>
                                  <a:pt x="75" y="101"/>
                                  <a:pt x="75" y="101"/>
                                </a:cubicBezTo>
                                <a:cubicBezTo>
                                  <a:pt x="75" y="24"/>
                                  <a:pt x="75" y="24"/>
                                  <a:pt x="75" y="24"/>
                                </a:cubicBezTo>
                                <a:cubicBezTo>
                                  <a:pt x="75" y="22"/>
                                  <a:pt x="75" y="22"/>
                                  <a:pt x="75" y="22"/>
                                </a:cubicBezTo>
                                <a:cubicBezTo>
                                  <a:pt x="74" y="21"/>
                                  <a:pt x="74" y="21"/>
                                  <a:pt x="74" y="21"/>
                                </a:cubicBezTo>
                                <a:lnTo>
                                  <a:pt x="54" y="1"/>
                                </a:lnTo>
                                <a:close/>
                                <a:moveTo>
                                  <a:pt x="28" y="9"/>
                                </a:moveTo>
                                <a:cubicBezTo>
                                  <a:pt x="48" y="9"/>
                                  <a:pt x="48" y="9"/>
                                  <a:pt x="48" y="9"/>
                                </a:cubicBezTo>
                                <a:cubicBezTo>
                                  <a:pt x="48" y="79"/>
                                  <a:pt x="48" y="79"/>
                                  <a:pt x="48" y="79"/>
                                </a:cubicBezTo>
                                <a:cubicBezTo>
                                  <a:pt x="28" y="79"/>
                                  <a:pt x="28" y="79"/>
                                  <a:pt x="28" y="79"/>
                                </a:cubicBezTo>
                                <a:lnTo>
                                  <a:pt x="28" y="9"/>
                                </a:lnTo>
                                <a:close/>
                                <a:moveTo>
                                  <a:pt x="9" y="26"/>
                                </a:move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9" y="92"/>
                                  <a:pt x="9" y="92"/>
                                  <a:pt x="9" y="92"/>
                                </a:cubicBezTo>
                                <a:lnTo>
                                  <a:pt x="9" y="26"/>
                                </a:lnTo>
                                <a:close/>
                                <a:moveTo>
                                  <a:pt x="47" y="125"/>
                                </a:moveTo>
                                <a:cubicBezTo>
                                  <a:pt x="46" y="122"/>
                                  <a:pt x="42" y="120"/>
                                  <a:pt x="38" y="120"/>
                                </a:cubicBezTo>
                                <a:cubicBezTo>
                                  <a:pt x="33" y="120"/>
                                  <a:pt x="30" y="122"/>
                                  <a:pt x="29" y="125"/>
                                </a:cubicBezTo>
                                <a:cubicBezTo>
                                  <a:pt x="10" y="101"/>
                                  <a:pt x="10" y="101"/>
                                  <a:pt x="10" y="101"/>
                                </a:cubicBezTo>
                                <a:cubicBezTo>
                                  <a:pt x="26" y="86"/>
                                  <a:pt x="26" y="86"/>
                                  <a:pt x="26" y="86"/>
                                </a:cubicBezTo>
                                <a:cubicBezTo>
                                  <a:pt x="50" y="86"/>
                                  <a:pt x="50" y="86"/>
                                  <a:pt x="50" y="86"/>
                                </a:cubicBezTo>
                                <a:cubicBezTo>
                                  <a:pt x="65" y="101"/>
                                  <a:pt x="65" y="101"/>
                                  <a:pt x="65" y="101"/>
                                </a:cubicBezTo>
                                <a:lnTo>
                                  <a:pt x="47" y="125"/>
                                </a:lnTo>
                                <a:close/>
                                <a:moveTo>
                                  <a:pt x="66" y="92"/>
                                </a:moveTo>
                                <a:cubicBezTo>
                                  <a:pt x="55" y="81"/>
                                  <a:pt x="55" y="81"/>
                                  <a:pt x="55" y="81"/>
                                </a:cubicBezTo>
                                <a:cubicBezTo>
                                  <a:pt x="55" y="14"/>
                                  <a:pt x="55" y="14"/>
                                  <a:pt x="55" y="14"/>
                                </a:cubicBezTo>
                                <a:cubicBezTo>
                                  <a:pt x="66" y="26"/>
                                  <a:pt x="66" y="26"/>
                                  <a:pt x="66" y="26"/>
                                </a:cubicBezTo>
                                <a:lnTo>
                                  <a:pt x="66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50" name="任意多边形 150"/>
                        <wps:cNvSpPr>
                          <a:spLocks noChangeAspect="1"/>
                        </wps:cNvSpPr>
                        <wps:spPr>
                          <a:xfrm>
                            <a:off x="11471" y="20933"/>
                            <a:ext cx="340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0764232" y="0"/>
                              </a:cxn>
                              <a:cxn ang="0">
                                <a:pos x="723868845" y="113853515"/>
                              </a:cxn>
                              <a:cxn ang="0">
                                <a:pos x="701246573" y="182165625"/>
                              </a:cxn>
                              <a:cxn ang="0">
                                <a:pos x="656005403" y="227707031"/>
                              </a:cxn>
                              <a:cxn ang="0">
                                <a:pos x="497659620" y="68312109"/>
                              </a:cxn>
                              <a:cxn ang="0">
                                <a:pos x="542900790" y="22770703"/>
                              </a:cxn>
                              <a:cxn ang="0">
                                <a:pos x="610764232" y="0"/>
                              </a:cxn>
                              <a:cxn ang="0">
                                <a:pos x="45241170" y="523726171"/>
                              </a:cxn>
                              <a:cxn ang="0">
                                <a:pos x="0" y="728662500"/>
                              </a:cxn>
                              <a:cxn ang="0">
                                <a:pos x="203586953" y="683121093"/>
                              </a:cxn>
                              <a:cxn ang="0">
                                <a:pos x="622075368" y="261863085"/>
                              </a:cxn>
                              <a:cxn ang="0">
                                <a:pos x="463729585" y="102468164"/>
                              </a:cxn>
                              <a:cxn ang="0">
                                <a:pos x="45241170" y="523726171"/>
                              </a:cxn>
                              <a:cxn ang="0">
                                <a:pos x="508970756" y="261863085"/>
                              </a:cxn>
                              <a:cxn ang="0">
                                <a:pos x="192279190" y="580652929"/>
                              </a:cxn>
                              <a:cxn ang="0">
                                <a:pos x="147034646" y="535111523"/>
                              </a:cxn>
                              <a:cxn ang="0">
                                <a:pos x="463729585" y="216321679"/>
                              </a:cxn>
                              <a:cxn ang="0">
                                <a:pos x="508970756" y="261863085"/>
                              </a:cxn>
                            </a:cxnLst>
                            <a:rect l="0" t="0" r="0" b="0"/>
                            <a:pathLst>
                              <a:path w="64" h="64">
                                <a:moveTo>
                                  <a:pt x="54" y="0"/>
                                </a:moveTo>
                                <a:cubicBezTo>
                                  <a:pt x="60" y="0"/>
                                  <a:pt x="64" y="4"/>
                                  <a:pt x="64" y="10"/>
                                </a:cubicBezTo>
                                <a:cubicBezTo>
                                  <a:pt x="64" y="12"/>
                                  <a:pt x="63" y="14"/>
                                  <a:pt x="62" y="16"/>
                                </a:cubicBezTo>
                                <a:cubicBezTo>
                                  <a:pt x="58" y="20"/>
                                  <a:pt x="58" y="20"/>
                                  <a:pt x="58" y="20"/>
                                </a:cubicBezTo>
                                <a:cubicBezTo>
                                  <a:pt x="44" y="6"/>
                                  <a:pt x="44" y="6"/>
                                  <a:pt x="44" y="6"/>
                                </a:cubicBezTo>
                                <a:cubicBezTo>
                                  <a:pt x="48" y="2"/>
                                  <a:pt x="48" y="2"/>
                                  <a:pt x="48" y="2"/>
                                </a:cubicBezTo>
                                <a:cubicBezTo>
                                  <a:pt x="50" y="1"/>
                                  <a:pt x="52" y="0"/>
                                  <a:pt x="54" y="0"/>
                                </a:cubicBezTo>
                                <a:close/>
                                <a:moveTo>
                                  <a:pt x="4" y="46"/>
                                </a:move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55" y="23"/>
                                  <a:pt x="55" y="23"/>
                                  <a:pt x="55" y="23"/>
                                </a:cubicBezTo>
                                <a:cubicBezTo>
                                  <a:pt x="41" y="9"/>
                                  <a:pt x="41" y="9"/>
                                  <a:pt x="41" y="9"/>
                                </a:cubicBezTo>
                                <a:lnTo>
                                  <a:pt x="4" y="46"/>
                                </a:lnTo>
                                <a:close/>
                                <a:moveTo>
                                  <a:pt x="45" y="23"/>
                                </a:move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3" y="47"/>
                                  <a:pt x="13" y="47"/>
                                  <a:pt x="13" y="47"/>
                                </a:cubicBezTo>
                                <a:cubicBezTo>
                                  <a:pt x="41" y="19"/>
                                  <a:pt x="41" y="19"/>
                                  <a:pt x="41" y="19"/>
                                </a:cubicBezTo>
                                <a:lnTo>
                                  <a:pt x="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g:grpSp>
                        <wpg:cNvPr id="153" name="组合 153"/>
                        <wpg:cNvGrpSpPr>
                          <a:grpSpLocks noChangeAspect="1"/>
                        </wpg:cNvGrpSpPr>
                        <wpg:grpSpPr>
                          <a:xfrm>
                            <a:off x="12301" y="20935"/>
                            <a:ext cx="340" cy="340"/>
                            <a:chOff x="2952728" y="2755895"/>
                            <a:chExt cx="241300" cy="241301"/>
                          </a:xfrm>
                          <a:effectLst/>
                        </wpg:grpSpPr>
                        <wps:wsp>
                          <wps:cNvPr id="87" name="任意多边形 151"/>
                          <wps:cNvSpPr>
                            <a:spLocks noChangeAspect="1"/>
                          </wps:cNvSpPr>
                          <wps:spPr>
                            <a:xfrm>
                              <a:off x="3111478" y="2755895"/>
                              <a:ext cx="82550" cy="841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2550" y="68840"/>
                                </a:cxn>
                                <a:cxn ang="0">
                                  <a:pos x="15009" y="0"/>
                                </a:cxn>
                                <a:cxn ang="0">
                                  <a:pos x="7504" y="3824"/>
                                </a:cxn>
                                <a:cxn ang="0">
                                  <a:pos x="0" y="22946"/>
                                </a:cxn>
                                <a:cxn ang="0">
                                  <a:pos x="60036" y="84138"/>
                                </a:cxn>
                                <a:cxn ang="0">
                                  <a:pos x="78797" y="76489"/>
                                </a:cxn>
                                <a:cxn ang="0">
                                  <a:pos x="82550" y="68840"/>
                                </a:cxn>
                              </a:cxnLst>
                              <a:rect l="0" t="0" r="0" b="0"/>
                              <a:pathLst>
                                <a:path w="22" h="22">
                                  <a:moveTo>
                                    <a:pt x="22" y="18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3" y="0"/>
                                    <a:pt x="2" y="0"/>
                                    <a:pt x="2" y="1"/>
                                  </a:cubicBezTo>
                                  <a:cubicBezTo>
                                    <a:pt x="0" y="6"/>
                                    <a:pt x="0" y="6"/>
                                    <a:pt x="0" y="6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21" y="20"/>
                                    <a:pt x="21" y="20"/>
                                    <a:pt x="21" y="20"/>
                                  </a:cubicBezTo>
                                  <a:cubicBezTo>
                                    <a:pt x="22" y="20"/>
                                    <a:pt x="22" y="19"/>
                                    <a:pt x="2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anchor="t" upright="1"/>
                        </wps:wsp>
                        <wps:wsp>
                          <wps:cNvPr id="88" name="任意多边形 152"/>
                          <wps:cNvSpPr>
                            <a:spLocks noChangeAspect="1"/>
                          </wps:cNvSpPr>
                          <wps:spPr>
                            <a:xfrm>
                              <a:off x="2952728" y="2786058"/>
                              <a:ext cx="211138" cy="2111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3272" y="0"/>
                                </a:cxn>
                                <a:cxn ang="0">
                                  <a:pos x="82947" y="7540"/>
                                </a:cxn>
                                <a:cxn ang="0">
                                  <a:pos x="75406" y="15081"/>
                                </a:cxn>
                                <a:cxn ang="0">
                                  <a:pos x="75406" y="15081"/>
                                </a:cxn>
                                <a:cxn ang="0">
                                  <a:pos x="0" y="173434"/>
                                </a:cxn>
                                <a:cxn ang="0">
                                  <a:pos x="15081" y="188516"/>
                                </a:cxn>
                                <a:cxn ang="0">
                                  <a:pos x="79176" y="124420"/>
                                </a:cxn>
                                <a:cxn ang="0">
                                  <a:pos x="75406" y="113109"/>
                                </a:cxn>
                                <a:cxn ang="0">
                                  <a:pos x="98028" y="90487"/>
                                </a:cxn>
                                <a:cxn ang="0">
                                  <a:pos x="120650" y="113109"/>
                                </a:cxn>
                                <a:cxn ang="0">
                                  <a:pos x="98028" y="135731"/>
                                </a:cxn>
                                <a:cxn ang="0">
                                  <a:pos x="86717" y="131961"/>
                                </a:cxn>
                                <a:cxn ang="0">
                                  <a:pos x="22621" y="196056"/>
                                </a:cxn>
                                <a:cxn ang="0">
                                  <a:pos x="37703" y="211138"/>
                                </a:cxn>
                                <a:cxn ang="0">
                                  <a:pos x="196056" y="135731"/>
                                </a:cxn>
                                <a:cxn ang="0">
                                  <a:pos x="196056" y="135731"/>
                                </a:cxn>
                                <a:cxn ang="0">
                                  <a:pos x="203597" y="128190"/>
                                </a:cxn>
                                <a:cxn ang="0">
                                  <a:pos x="211138" y="67865"/>
                                </a:cxn>
                                <a:cxn ang="0">
                                  <a:pos x="143272" y="0"/>
                                </a:cxn>
                              </a:cxnLst>
                              <a:rect l="0" t="0" r="0" b="0"/>
                              <a:pathLst>
                                <a:path w="56" h="56">
                                  <a:moveTo>
                                    <a:pt x="38" y="0"/>
                                  </a:moveTo>
                                  <a:cubicBezTo>
                                    <a:pt x="22" y="2"/>
                                    <a:pt x="22" y="2"/>
                                    <a:pt x="22" y="2"/>
                                  </a:cubicBezTo>
                                  <a:cubicBezTo>
                                    <a:pt x="21" y="2"/>
                                    <a:pt x="20" y="2"/>
                                    <a:pt x="20" y="4"/>
                                  </a:cubicBezTo>
                                  <a:cubicBezTo>
                                    <a:pt x="20" y="4"/>
                                    <a:pt x="20" y="4"/>
                                    <a:pt x="20" y="4"/>
                                  </a:cubicBezTo>
                                  <a:cubicBezTo>
                                    <a:pt x="15" y="25"/>
                                    <a:pt x="0" y="46"/>
                                    <a:pt x="0" y="46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21" y="33"/>
                                    <a:pt x="21" y="33"/>
                                    <a:pt x="21" y="33"/>
                                  </a:cubicBezTo>
                                  <a:cubicBezTo>
                                    <a:pt x="20" y="32"/>
                                    <a:pt x="20" y="31"/>
                                    <a:pt x="20" y="30"/>
                                  </a:cubicBezTo>
                                  <a:cubicBezTo>
                                    <a:pt x="20" y="27"/>
                                    <a:pt x="23" y="24"/>
                                    <a:pt x="26" y="24"/>
                                  </a:cubicBezTo>
                                  <a:cubicBezTo>
                                    <a:pt x="29" y="24"/>
                                    <a:pt x="32" y="27"/>
                                    <a:pt x="32" y="30"/>
                                  </a:cubicBezTo>
                                  <a:cubicBezTo>
                                    <a:pt x="32" y="33"/>
                                    <a:pt x="29" y="36"/>
                                    <a:pt x="26" y="36"/>
                                  </a:cubicBezTo>
                                  <a:cubicBezTo>
                                    <a:pt x="25" y="36"/>
                                    <a:pt x="24" y="36"/>
                                    <a:pt x="23" y="35"/>
                                  </a:cubicBezTo>
                                  <a:cubicBezTo>
                                    <a:pt x="6" y="52"/>
                                    <a:pt x="6" y="52"/>
                                    <a:pt x="6" y="52"/>
                                  </a:cubicBezTo>
                                  <a:cubicBezTo>
                                    <a:pt x="10" y="56"/>
                                    <a:pt x="10" y="56"/>
                                    <a:pt x="10" y="56"/>
                                  </a:cubicBezTo>
                                  <a:cubicBezTo>
                                    <a:pt x="10" y="56"/>
                                    <a:pt x="31" y="41"/>
                                    <a:pt x="52" y="36"/>
                                  </a:cubicBezTo>
                                  <a:cubicBezTo>
                                    <a:pt x="52" y="36"/>
                                    <a:pt x="52" y="36"/>
                                    <a:pt x="52" y="36"/>
                                  </a:cubicBezTo>
                                  <a:cubicBezTo>
                                    <a:pt x="54" y="36"/>
                                    <a:pt x="54" y="35"/>
                                    <a:pt x="54" y="34"/>
                                  </a:cubicBezTo>
                                  <a:cubicBezTo>
                                    <a:pt x="56" y="18"/>
                                    <a:pt x="56" y="18"/>
                                    <a:pt x="56" y="18"/>
                                  </a:cubicBezTo>
                                  <a:cubicBezTo>
                                    <a:pt x="38" y="0"/>
                                    <a:pt x="38" y="0"/>
                                    <a:pt x="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  <a:effectLst/>
                          </wps:spPr>
                          <wps:bodyPr vert="horz" wrap="square" anchor="t" upright="1"/>
                        </wps:wsp>
                      </wpg:grpSp>
                      <wps:wsp>
                        <wps:cNvPr id="154" name="任意多边形 154"/>
                        <wps:cNvSpPr>
                          <a:spLocks noChangeAspect="1"/>
                        </wps:cNvSpPr>
                        <wps:spPr>
                          <a:xfrm>
                            <a:off x="13143" y="20853"/>
                            <a:ext cx="347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9309" y="20240"/>
                              </a:cxn>
                              <a:cxn ang="0">
                                <a:pos x="215247" y="33734"/>
                              </a:cxn>
                              <a:cxn ang="0">
                                <a:pos x="211186" y="40481"/>
                              </a:cxn>
                              <a:cxn ang="0">
                                <a:pos x="177342" y="10795"/>
                              </a:cxn>
                              <a:cxn ang="0">
                                <a:pos x="189526" y="1349"/>
                              </a:cxn>
                              <a:cxn ang="0">
                                <a:pos x="207125" y="5397"/>
                              </a:cxn>
                              <a:cxn ang="0">
                                <a:pos x="108300" y="124142"/>
                              </a:cxn>
                              <a:cxn ang="0">
                                <a:pos x="117777" y="106600"/>
                              </a:cxn>
                              <a:cxn ang="0">
                                <a:pos x="136729" y="75565"/>
                              </a:cxn>
                              <a:cxn ang="0">
                                <a:pos x="201710" y="55324"/>
                              </a:cxn>
                              <a:cxn ang="0">
                                <a:pos x="165158" y="114696"/>
                              </a:cxn>
                              <a:cxn ang="0">
                                <a:pos x="150267" y="140335"/>
                              </a:cxn>
                              <a:cxn ang="0">
                                <a:pos x="143498" y="149780"/>
                              </a:cxn>
                              <a:cxn ang="0">
                                <a:pos x="134022" y="156527"/>
                              </a:cxn>
                              <a:cxn ang="0">
                                <a:pos x="116423" y="165973"/>
                              </a:cxn>
                              <a:cxn ang="0">
                                <a:pos x="104239" y="170021"/>
                              </a:cxn>
                              <a:cxn ang="0">
                                <a:pos x="102885" y="157876"/>
                              </a:cxn>
                              <a:cxn ang="0">
                                <a:pos x="104239" y="138985"/>
                              </a:cxn>
                              <a:cxn ang="0">
                                <a:pos x="105593" y="128190"/>
                              </a:cxn>
                              <a:cxn ang="0">
                                <a:pos x="170573" y="130889"/>
                              </a:cxn>
                              <a:cxn ang="0">
                                <a:pos x="194941" y="163274"/>
                              </a:cxn>
                              <a:cxn ang="0">
                                <a:pos x="166512" y="199707"/>
                              </a:cxn>
                              <a:cxn ang="0">
                                <a:pos x="96117" y="215900"/>
                              </a:cxn>
                              <a:cxn ang="0">
                                <a:pos x="27075" y="201056"/>
                              </a:cxn>
                              <a:cxn ang="0">
                                <a:pos x="0" y="164623"/>
                              </a:cxn>
                              <a:cxn ang="0">
                                <a:pos x="25721" y="126841"/>
                              </a:cxn>
                              <a:cxn ang="0">
                                <a:pos x="100178" y="110648"/>
                              </a:cxn>
                              <a:cxn ang="0">
                                <a:pos x="66334" y="132238"/>
                              </a:cxn>
                              <a:cxn ang="0">
                                <a:pos x="33844" y="151130"/>
                              </a:cxn>
                              <a:cxn ang="0">
                                <a:pos x="36551" y="176768"/>
                              </a:cxn>
                              <a:cxn ang="0">
                                <a:pos x="73103" y="191611"/>
                              </a:cxn>
                              <a:cxn ang="0">
                                <a:pos x="127253" y="190261"/>
                              </a:cxn>
                              <a:cxn ang="0">
                                <a:pos x="163805" y="172720"/>
                              </a:cxn>
                              <a:cxn ang="0">
                                <a:pos x="165158" y="152479"/>
                              </a:cxn>
                              <a:cxn ang="0">
                                <a:pos x="170573" y="130889"/>
                              </a:cxn>
                              <a:cxn ang="0">
                                <a:pos x="170573" y="130889"/>
                              </a:cxn>
                            </a:cxnLst>
                            <a:rect l="0" t="0" r="0" b="0"/>
                            <a:pathLst>
                              <a:path w="163" h="160">
                                <a:moveTo>
                                  <a:pt x="159" y="10"/>
                                </a:moveTo>
                                <a:cubicBezTo>
                                  <a:pt x="161" y="11"/>
                                  <a:pt x="161" y="13"/>
                                  <a:pt x="162" y="15"/>
                                </a:cubicBezTo>
                                <a:cubicBezTo>
                                  <a:pt x="163" y="17"/>
                                  <a:pt x="162" y="19"/>
                                  <a:pt x="161" y="22"/>
                                </a:cubicBezTo>
                                <a:cubicBezTo>
                                  <a:pt x="160" y="23"/>
                                  <a:pt x="160" y="24"/>
                                  <a:pt x="159" y="25"/>
                                </a:cubicBezTo>
                                <a:cubicBezTo>
                                  <a:pt x="158" y="26"/>
                                  <a:pt x="158" y="27"/>
                                  <a:pt x="157" y="27"/>
                                </a:cubicBezTo>
                                <a:cubicBezTo>
                                  <a:pt x="157" y="28"/>
                                  <a:pt x="156" y="29"/>
                                  <a:pt x="156" y="30"/>
                                </a:cubicBezTo>
                                <a:cubicBezTo>
                                  <a:pt x="128" y="12"/>
                                  <a:pt x="128" y="12"/>
                                  <a:pt x="128" y="12"/>
                                </a:cubicBezTo>
                                <a:cubicBezTo>
                                  <a:pt x="129" y="11"/>
                                  <a:pt x="130" y="10"/>
                                  <a:pt x="131" y="8"/>
                                </a:cubicBezTo>
                                <a:cubicBezTo>
                                  <a:pt x="132" y="7"/>
                                  <a:pt x="132" y="6"/>
                                  <a:pt x="133" y="5"/>
                                </a:cubicBezTo>
                                <a:cubicBezTo>
                                  <a:pt x="135" y="2"/>
                                  <a:pt x="137" y="1"/>
                                  <a:pt x="140" y="1"/>
                                </a:cubicBezTo>
                                <a:cubicBezTo>
                                  <a:pt x="142" y="0"/>
                                  <a:pt x="144" y="0"/>
                                  <a:pt x="146" y="1"/>
                                </a:cubicBezTo>
                                <a:cubicBezTo>
                                  <a:pt x="148" y="1"/>
                                  <a:pt x="150" y="2"/>
                                  <a:pt x="153" y="4"/>
                                </a:cubicBezTo>
                                <a:cubicBezTo>
                                  <a:pt x="156" y="6"/>
                                  <a:pt x="158" y="8"/>
                                  <a:pt x="159" y="10"/>
                                </a:cubicBezTo>
                                <a:close/>
                                <a:moveTo>
                                  <a:pt x="80" y="92"/>
                                </a:moveTo>
                                <a:cubicBezTo>
                                  <a:pt x="80" y="91"/>
                                  <a:pt x="81" y="90"/>
                                  <a:pt x="82" y="87"/>
                                </a:cubicBezTo>
                                <a:cubicBezTo>
                                  <a:pt x="84" y="85"/>
                                  <a:pt x="85" y="82"/>
                                  <a:pt x="87" y="79"/>
                                </a:cubicBezTo>
                                <a:cubicBezTo>
                                  <a:pt x="89" y="76"/>
                                  <a:pt x="92" y="72"/>
                                  <a:pt x="94" y="68"/>
                                </a:cubicBezTo>
                                <a:cubicBezTo>
                                  <a:pt x="96" y="64"/>
                                  <a:pt x="99" y="60"/>
                                  <a:pt x="101" y="56"/>
                                </a:cubicBezTo>
                                <a:cubicBezTo>
                                  <a:pt x="107" y="46"/>
                                  <a:pt x="114" y="36"/>
                                  <a:pt x="121" y="24"/>
                                </a:cubicBezTo>
                                <a:cubicBezTo>
                                  <a:pt x="149" y="41"/>
                                  <a:pt x="149" y="41"/>
                                  <a:pt x="149" y="41"/>
                                </a:cubicBezTo>
                                <a:cubicBezTo>
                                  <a:pt x="142" y="53"/>
                                  <a:pt x="135" y="63"/>
                                  <a:pt x="130" y="73"/>
                                </a:cubicBezTo>
                                <a:cubicBezTo>
                                  <a:pt x="127" y="77"/>
                                  <a:pt x="125" y="81"/>
                                  <a:pt x="122" y="85"/>
                                </a:cubicBezTo>
                                <a:cubicBezTo>
                                  <a:pt x="120" y="89"/>
                                  <a:pt x="118" y="93"/>
                                  <a:pt x="116" y="96"/>
                                </a:cubicBezTo>
                                <a:cubicBezTo>
                                  <a:pt x="114" y="99"/>
                                  <a:pt x="112" y="102"/>
                                  <a:pt x="111" y="104"/>
                                </a:cubicBezTo>
                                <a:cubicBezTo>
                                  <a:pt x="110" y="106"/>
                                  <a:pt x="109" y="107"/>
                                  <a:pt x="109" y="107"/>
                                </a:cubicBezTo>
                                <a:cubicBezTo>
                                  <a:pt x="108" y="108"/>
                                  <a:pt x="107" y="109"/>
                                  <a:pt x="106" y="111"/>
                                </a:cubicBezTo>
                                <a:cubicBezTo>
                                  <a:pt x="106" y="112"/>
                                  <a:pt x="105" y="113"/>
                                  <a:pt x="104" y="113"/>
                                </a:cubicBezTo>
                                <a:cubicBezTo>
                                  <a:pt x="102" y="114"/>
                                  <a:pt x="101" y="115"/>
                                  <a:pt x="99" y="116"/>
                                </a:cubicBezTo>
                                <a:cubicBezTo>
                                  <a:pt x="97" y="117"/>
                                  <a:pt x="95" y="119"/>
                                  <a:pt x="93" y="120"/>
                                </a:cubicBezTo>
                                <a:cubicBezTo>
                                  <a:pt x="90" y="121"/>
                                  <a:pt x="88" y="122"/>
                                  <a:pt x="86" y="123"/>
                                </a:cubicBezTo>
                                <a:cubicBezTo>
                                  <a:pt x="85" y="124"/>
                                  <a:pt x="83" y="125"/>
                                  <a:pt x="82" y="126"/>
                                </a:cubicBezTo>
                                <a:cubicBezTo>
                                  <a:pt x="80" y="127"/>
                                  <a:pt x="78" y="127"/>
                                  <a:pt x="77" y="126"/>
                                </a:cubicBezTo>
                                <a:cubicBezTo>
                                  <a:pt x="76" y="126"/>
                                  <a:pt x="76" y="124"/>
                                  <a:pt x="76" y="122"/>
                                </a:cubicBezTo>
                                <a:cubicBezTo>
                                  <a:pt x="76" y="121"/>
                                  <a:pt x="76" y="119"/>
                                  <a:pt x="76" y="117"/>
                                </a:cubicBezTo>
                                <a:cubicBezTo>
                                  <a:pt x="76" y="115"/>
                                  <a:pt x="76" y="112"/>
                                  <a:pt x="76" y="110"/>
                                </a:cubicBezTo>
                                <a:cubicBezTo>
                                  <a:pt x="76" y="107"/>
                                  <a:pt x="76" y="105"/>
                                  <a:pt x="77" y="103"/>
                                </a:cubicBezTo>
                                <a:cubicBezTo>
                                  <a:pt x="77" y="101"/>
                                  <a:pt x="77" y="99"/>
                                  <a:pt x="77" y="99"/>
                                </a:cubicBezTo>
                                <a:cubicBezTo>
                                  <a:pt x="77" y="97"/>
                                  <a:pt x="78" y="96"/>
                                  <a:pt x="78" y="95"/>
                                </a:cubicBezTo>
                                <a:cubicBezTo>
                                  <a:pt x="78" y="94"/>
                                  <a:pt x="79" y="93"/>
                                  <a:pt x="80" y="92"/>
                                </a:cubicBezTo>
                                <a:close/>
                                <a:moveTo>
                                  <a:pt x="126" y="97"/>
                                </a:moveTo>
                                <a:cubicBezTo>
                                  <a:pt x="131" y="100"/>
                                  <a:pt x="135" y="103"/>
                                  <a:pt x="139" y="107"/>
                                </a:cubicBezTo>
                                <a:cubicBezTo>
                                  <a:pt x="142" y="111"/>
                                  <a:pt x="144" y="116"/>
                                  <a:pt x="144" y="121"/>
                                </a:cubicBezTo>
                                <a:cubicBezTo>
                                  <a:pt x="144" y="126"/>
                                  <a:pt x="142" y="131"/>
                                  <a:pt x="139" y="136"/>
                                </a:cubicBezTo>
                                <a:cubicBezTo>
                                  <a:pt x="135" y="141"/>
                                  <a:pt x="130" y="145"/>
                                  <a:pt x="123" y="148"/>
                                </a:cubicBezTo>
                                <a:cubicBezTo>
                                  <a:pt x="117" y="152"/>
                                  <a:pt x="109" y="155"/>
                                  <a:pt x="100" y="157"/>
                                </a:cubicBezTo>
                                <a:cubicBezTo>
                                  <a:pt x="91" y="159"/>
                                  <a:pt x="82" y="160"/>
                                  <a:pt x="71" y="160"/>
                                </a:cubicBezTo>
                                <a:cubicBezTo>
                                  <a:pt x="61" y="160"/>
                                  <a:pt x="51" y="159"/>
                                  <a:pt x="42" y="157"/>
                                </a:cubicBezTo>
                                <a:cubicBezTo>
                                  <a:pt x="33" y="155"/>
                                  <a:pt x="26" y="152"/>
                                  <a:pt x="20" y="149"/>
                                </a:cubicBezTo>
                                <a:cubicBezTo>
                                  <a:pt x="13" y="145"/>
                                  <a:pt x="8" y="141"/>
                                  <a:pt x="5" y="137"/>
                                </a:cubicBezTo>
                                <a:cubicBezTo>
                                  <a:pt x="1" y="132"/>
                                  <a:pt x="0" y="127"/>
                                  <a:pt x="0" y="122"/>
                                </a:cubicBezTo>
                                <a:cubicBezTo>
                                  <a:pt x="0" y="116"/>
                                  <a:pt x="1" y="111"/>
                                  <a:pt x="5" y="106"/>
                                </a:cubicBezTo>
                                <a:cubicBezTo>
                                  <a:pt x="8" y="102"/>
                                  <a:pt x="13" y="97"/>
                                  <a:pt x="19" y="94"/>
                                </a:cubicBezTo>
                                <a:cubicBezTo>
                                  <a:pt x="26" y="90"/>
                                  <a:pt x="34" y="87"/>
                                  <a:pt x="43" y="85"/>
                                </a:cubicBezTo>
                                <a:cubicBezTo>
                                  <a:pt x="52" y="83"/>
                                  <a:pt x="62" y="82"/>
                                  <a:pt x="74" y="82"/>
                                </a:cubicBezTo>
                                <a:cubicBezTo>
                                  <a:pt x="68" y="95"/>
                                  <a:pt x="68" y="95"/>
                                  <a:pt x="68" y="95"/>
                                </a:cubicBezTo>
                                <a:cubicBezTo>
                                  <a:pt x="61" y="95"/>
                                  <a:pt x="55" y="96"/>
                                  <a:pt x="49" y="98"/>
                                </a:cubicBezTo>
                                <a:cubicBezTo>
                                  <a:pt x="44" y="99"/>
                                  <a:pt x="39" y="101"/>
                                  <a:pt x="35" y="104"/>
                                </a:cubicBezTo>
                                <a:cubicBezTo>
                                  <a:pt x="31" y="106"/>
                                  <a:pt x="27" y="109"/>
                                  <a:pt x="25" y="112"/>
                                </a:cubicBezTo>
                                <a:cubicBezTo>
                                  <a:pt x="23" y="115"/>
                                  <a:pt x="22" y="118"/>
                                  <a:pt x="22" y="121"/>
                                </a:cubicBezTo>
                                <a:cubicBezTo>
                                  <a:pt x="23" y="125"/>
                                  <a:pt x="24" y="128"/>
                                  <a:pt x="27" y="131"/>
                                </a:cubicBezTo>
                                <a:cubicBezTo>
                                  <a:pt x="30" y="133"/>
                                  <a:pt x="34" y="136"/>
                                  <a:pt x="38" y="138"/>
                                </a:cubicBezTo>
                                <a:cubicBezTo>
                                  <a:pt x="43" y="139"/>
                                  <a:pt x="48" y="141"/>
                                  <a:pt x="54" y="142"/>
                                </a:cubicBezTo>
                                <a:cubicBezTo>
                                  <a:pt x="60" y="143"/>
                                  <a:pt x="66" y="143"/>
                                  <a:pt x="72" y="143"/>
                                </a:cubicBezTo>
                                <a:cubicBezTo>
                                  <a:pt x="80" y="143"/>
                                  <a:pt x="87" y="143"/>
                                  <a:pt x="94" y="141"/>
                                </a:cubicBezTo>
                                <a:cubicBezTo>
                                  <a:pt x="100" y="140"/>
                                  <a:pt x="106" y="138"/>
                                  <a:pt x="110" y="136"/>
                                </a:cubicBezTo>
                                <a:cubicBezTo>
                                  <a:pt x="115" y="134"/>
                                  <a:pt x="118" y="131"/>
                                  <a:pt x="121" y="128"/>
                                </a:cubicBezTo>
                                <a:cubicBezTo>
                                  <a:pt x="123" y="125"/>
                                  <a:pt x="124" y="122"/>
                                  <a:pt x="124" y="119"/>
                                </a:cubicBezTo>
                                <a:cubicBezTo>
                                  <a:pt x="124" y="117"/>
                                  <a:pt x="124" y="115"/>
                                  <a:pt x="122" y="113"/>
                                </a:cubicBezTo>
                                <a:cubicBezTo>
                                  <a:pt x="121" y="112"/>
                                  <a:pt x="120" y="111"/>
                                  <a:pt x="118" y="109"/>
                                </a:cubicBezTo>
                                <a:lnTo>
                                  <a:pt x="126" y="97"/>
                                </a:lnTo>
                                <a:close/>
                                <a:moveTo>
                                  <a:pt x="126" y="97"/>
                                </a:moveTo>
                                <a:cubicBezTo>
                                  <a:pt x="126" y="97"/>
                                  <a:pt x="126" y="97"/>
                                  <a:pt x="126" y="97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91" name="任意多边形 155"/>
                        <wps:cNvSpPr>
                          <a:spLocks noChangeAspect="1"/>
                        </wps:cNvSpPr>
                        <wps:spPr>
                          <a:xfrm>
                            <a:off x="14078" y="20910"/>
                            <a:ext cx="317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630" y="104664"/>
                              </a:cxn>
                              <a:cxn ang="0">
                                <a:pos x="149623" y="95171"/>
                              </a:cxn>
                              <a:cxn ang="0">
                                <a:pos x="51989" y="95171"/>
                              </a:cxn>
                              <a:cxn ang="0">
                                <a:pos x="42470" y="104907"/>
                              </a:cxn>
                              <a:cxn ang="0">
                                <a:pos x="51989" y="114643"/>
                              </a:cxn>
                              <a:cxn ang="0">
                                <a:pos x="149867" y="114643"/>
                              </a:cxn>
                              <a:cxn ang="0">
                                <a:pos x="159630" y="104907"/>
                              </a:cxn>
                              <a:cxn ang="0">
                                <a:pos x="159630" y="104664"/>
                              </a:cxn>
                              <a:cxn ang="0">
                                <a:pos x="78350" y="28965"/>
                              </a:cxn>
                              <a:cxn ang="0">
                                <a:pos x="123750" y="28965"/>
                              </a:cxn>
                              <a:cxn ang="0">
                                <a:pos x="136442" y="14604"/>
                              </a:cxn>
                              <a:cxn ang="0">
                                <a:pos x="123506" y="0"/>
                              </a:cxn>
                              <a:cxn ang="0">
                                <a:pos x="78350" y="0"/>
                              </a:cxn>
                              <a:cxn ang="0">
                                <a:pos x="65414" y="14604"/>
                              </a:cxn>
                              <a:cxn ang="0">
                                <a:pos x="78350" y="28965"/>
                              </a:cxn>
                              <a:cxn ang="0">
                                <a:pos x="149867" y="58903"/>
                              </a:cxn>
                              <a:cxn ang="0">
                                <a:pos x="51989" y="58903"/>
                              </a:cxn>
                              <a:cxn ang="0">
                                <a:pos x="42470" y="68640"/>
                              </a:cxn>
                              <a:cxn ang="0">
                                <a:pos x="51989" y="78376"/>
                              </a:cxn>
                              <a:cxn ang="0">
                                <a:pos x="149867" y="78376"/>
                              </a:cxn>
                              <a:cxn ang="0">
                                <a:pos x="159630" y="68640"/>
                              </a:cxn>
                              <a:cxn ang="0">
                                <a:pos x="149867" y="58903"/>
                              </a:cxn>
                              <a:cxn ang="0">
                                <a:pos x="149623" y="134602"/>
                              </a:cxn>
                              <a:cxn ang="0">
                                <a:pos x="51989" y="134602"/>
                              </a:cxn>
                              <a:cxn ang="0">
                                <a:pos x="42470" y="144339"/>
                              </a:cxn>
                              <a:cxn ang="0">
                                <a:pos x="51989" y="154075"/>
                              </a:cxn>
                              <a:cxn ang="0">
                                <a:pos x="149867" y="154075"/>
                              </a:cxn>
                              <a:cxn ang="0">
                                <a:pos x="159630" y="144339"/>
                              </a:cxn>
                              <a:cxn ang="0">
                                <a:pos x="159630" y="144095"/>
                              </a:cxn>
                              <a:cxn ang="0">
                                <a:pos x="149623" y="134602"/>
                              </a:cxn>
                              <a:cxn ang="0">
                                <a:pos x="194046" y="15091"/>
                              </a:cxn>
                              <a:cxn ang="0">
                                <a:pos x="172567" y="6328"/>
                              </a:cxn>
                              <a:cxn ang="0">
                                <a:pos x="159630" y="6328"/>
                              </a:cxn>
                              <a:cxn ang="0">
                                <a:pos x="148646" y="15334"/>
                              </a:cxn>
                              <a:cxn ang="0">
                                <a:pos x="159630" y="25557"/>
                              </a:cxn>
                              <a:cxn ang="0">
                                <a:pos x="172567" y="25557"/>
                              </a:cxn>
                              <a:cxn ang="0">
                                <a:pos x="182574" y="35780"/>
                              </a:cxn>
                              <a:cxn ang="0">
                                <a:pos x="182574" y="186691"/>
                              </a:cxn>
                              <a:cxn ang="0">
                                <a:pos x="172567" y="196671"/>
                              </a:cxn>
                              <a:cxn ang="0">
                                <a:pos x="32463" y="196671"/>
                              </a:cxn>
                              <a:cxn ang="0">
                                <a:pos x="19038" y="186691"/>
                              </a:cxn>
                              <a:cxn ang="0">
                                <a:pos x="19038" y="35780"/>
                              </a:cxn>
                              <a:cxn ang="0">
                                <a:pos x="29045" y="25557"/>
                              </a:cxn>
                              <a:cxn ang="0">
                                <a:pos x="45399" y="25557"/>
                              </a:cxn>
                              <a:cxn ang="0">
                                <a:pos x="53454" y="15334"/>
                              </a:cxn>
                              <a:cxn ang="0">
                                <a:pos x="45399" y="6328"/>
                              </a:cxn>
                              <a:cxn ang="0">
                                <a:pos x="29045" y="6328"/>
                              </a:cxn>
                              <a:cxn ang="0">
                                <a:pos x="0" y="36023"/>
                              </a:cxn>
                              <a:cxn ang="0">
                                <a:pos x="0" y="185231"/>
                              </a:cxn>
                              <a:cxn ang="0">
                                <a:pos x="30510" y="215900"/>
                              </a:cxn>
                              <a:cxn ang="0">
                                <a:pos x="171102" y="215900"/>
                              </a:cxn>
                              <a:cxn ang="0">
                                <a:pos x="201613" y="185231"/>
                              </a:cxn>
                              <a:cxn ang="0">
                                <a:pos x="201613" y="36023"/>
                              </a:cxn>
                              <a:cxn ang="0">
                                <a:pos x="194046" y="15091"/>
                              </a:cxn>
                              <a:cxn ang="0">
                                <a:pos x="194046" y="15091"/>
                              </a:cxn>
                              <a:cxn ang="0">
                                <a:pos x="194046" y="15091"/>
                              </a:cxn>
                            </a:cxnLst>
                            <a:rect l="0" t="0" r="0" b="0"/>
                            <a:pathLst>
                              <a:path w="826" h="887">
                                <a:moveTo>
                                  <a:pt x="654" y="430"/>
                                </a:moveTo>
                                <a:cubicBezTo>
                                  <a:pt x="652" y="408"/>
                                  <a:pt x="634" y="391"/>
                                  <a:pt x="613" y="391"/>
                                </a:cubicBezTo>
                                <a:cubicBezTo>
                                  <a:pt x="213" y="391"/>
                                  <a:pt x="213" y="391"/>
                                  <a:pt x="213" y="391"/>
                                </a:cubicBezTo>
                                <a:cubicBezTo>
                                  <a:pt x="192" y="391"/>
                                  <a:pt x="174" y="409"/>
                                  <a:pt x="174" y="431"/>
                                </a:cubicBezTo>
                                <a:cubicBezTo>
                                  <a:pt x="174" y="453"/>
                                  <a:pt x="192" y="471"/>
                                  <a:pt x="213" y="471"/>
                                </a:cubicBezTo>
                                <a:cubicBezTo>
                                  <a:pt x="614" y="471"/>
                                  <a:pt x="614" y="471"/>
                                  <a:pt x="614" y="471"/>
                                </a:cubicBezTo>
                                <a:cubicBezTo>
                                  <a:pt x="635" y="471"/>
                                  <a:pt x="654" y="453"/>
                                  <a:pt x="654" y="431"/>
                                </a:cubicBezTo>
                                <a:cubicBezTo>
                                  <a:pt x="654" y="430"/>
                                  <a:pt x="654" y="430"/>
                                  <a:pt x="654" y="430"/>
                                </a:cubicBezTo>
                                <a:close/>
                                <a:moveTo>
                                  <a:pt x="321" y="119"/>
                                </a:moveTo>
                                <a:cubicBezTo>
                                  <a:pt x="507" y="119"/>
                                  <a:pt x="507" y="119"/>
                                  <a:pt x="507" y="119"/>
                                </a:cubicBezTo>
                                <a:cubicBezTo>
                                  <a:pt x="535" y="119"/>
                                  <a:pt x="559" y="92"/>
                                  <a:pt x="559" y="60"/>
                                </a:cubicBezTo>
                                <a:cubicBezTo>
                                  <a:pt x="559" y="27"/>
                                  <a:pt x="535" y="0"/>
                                  <a:pt x="506" y="0"/>
                                </a:cubicBezTo>
                                <a:cubicBezTo>
                                  <a:pt x="321" y="0"/>
                                  <a:pt x="321" y="0"/>
                                  <a:pt x="321" y="0"/>
                                </a:cubicBezTo>
                                <a:cubicBezTo>
                                  <a:pt x="292" y="0"/>
                                  <a:pt x="268" y="27"/>
                                  <a:pt x="268" y="60"/>
                                </a:cubicBezTo>
                                <a:cubicBezTo>
                                  <a:pt x="268" y="92"/>
                                  <a:pt x="292" y="119"/>
                                  <a:pt x="321" y="119"/>
                                </a:cubicBezTo>
                                <a:close/>
                                <a:moveTo>
                                  <a:pt x="614" y="242"/>
                                </a:moveTo>
                                <a:cubicBezTo>
                                  <a:pt x="213" y="242"/>
                                  <a:pt x="213" y="242"/>
                                  <a:pt x="213" y="242"/>
                                </a:cubicBezTo>
                                <a:cubicBezTo>
                                  <a:pt x="192" y="242"/>
                                  <a:pt x="174" y="260"/>
                                  <a:pt x="174" y="282"/>
                                </a:cubicBezTo>
                                <a:cubicBezTo>
                                  <a:pt x="174" y="304"/>
                                  <a:pt x="192" y="322"/>
                                  <a:pt x="213" y="322"/>
                                </a:cubicBezTo>
                                <a:cubicBezTo>
                                  <a:pt x="614" y="322"/>
                                  <a:pt x="614" y="322"/>
                                  <a:pt x="614" y="322"/>
                                </a:cubicBezTo>
                                <a:cubicBezTo>
                                  <a:pt x="635" y="322"/>
                                  <a:pt x="654" y="304"/>
                                  <a:pt x="654" y="282"/>
                                </a:cubicBezTo>
                                <a:cubicBezTo>
                                  <a:pt x="654" y="260"/>
                                  <a:pt x="635" y="242"/>
                                  <a:pt x="614" y="242"/>
                                </a:cubicBezTo>
                                <a:close/>
                                <a:moveTo>
                                  <a:pt x="613" y="553"/>
                                </a:moveTo>
                                <a:cubicBezTo>
                                  <a:pt x="213" y="553"/>
                                  <a:pt x="213" y="553"/>
                                  <a:pt x="213" y="553"/>
                                </a:cubicBezTo>
                                <a:cubicBezTo>
                                  <a:pt x="192" y="553"/>
                                  <a:pt x="174" y="571"/>
                                  <a:pt x="174" y="593"/>
                                </a:cubicBezTo>
                                <a:cubicBezTo>
                                  <a:pt x="174" y="614"/>
                                  <a:pt x="192" y="633"/>
                                  <a:pt x="213" y="633"/>
                                </a:cubicBezTo>
                                <a:cubicBezTo>
                                  <a:pt x="614" y="633"/>
                                  <a:pt x="614" y="633"/>
                                  <a:pt x="614" y="633"/>
                                </a:cubicBezTo>
                                <a:cubicBezTo>
                                  <a:pt x="635" y="633"/>
                                  <a:pt x="654" y="614"/>
                                  <a:pt x="654" y="593"/>
                                </a:cubicBezTo>
                                <a:cubicBezTo>
                                  <a:pt x="654" y="592"/>
                                  <a:pt x="654" y="592"/>
                                  <a:pt x="654" y="592"/>
                                </a:cubicBezTo>
                                <a:cubicBezTo>
                                  <a:pt x="652" y="569"/>
                                  <a:pt x="634" y="553"/>
                                  <a:pt x="613" y="553"/>
                                </a:cubicBezTo>
                                <a:close/>
                                <a:moveTo>
                                  <a:pt x="795" y="62"/>
                                </a:moveTo>
                                <a:cubicBezTo>
                                  <a:pt x="774" y="39"/>
                                  <a:pt x="743" y="26"/>
                                  <a:pt x="707" y="26"/>
                                </a:cubicBezTo>
                                <a:cubicBezTo>
                                  <a:pt x="654" y="26"/>
                                  <a:pt x="654" y="26"/>
                                  <a:pt x="654" y="26"/>
                                </a:cubicBezTo>
                                <a:cubicBezTo>
                                  <a:pt x="632" y="26"/>
                                  <a:pt x="609" y="40"/>
                                  <a:pt x="609" y="63"/>
                                </a:cubicBezTo>
                                <a:cubicBezTo>
                                  <a:pt x="609" y="84"/>
                                  <a:pt x="631" y="105"/>
                                  <a:pt x="654" y="105"/>
                                </a:cubicBezTo>
                                <a:cubicBezTo>
                                  <a:pt x="707" y="105"/>
                                  <a:pt x="707" y="105"/>
                                  <a:pt x="707" y="105"/>
                                </a:cubicBezTo>
                                <a:cubicBezTo>
                                  <a:pt x="732" y="105"/>
                                  <a:pt x="748" y="122"/>
                                  <a:pt x="748" y="147"/>
                                </a:cubicBezTo>
                                <a:cubicBezTo>
                                  <a:pt x="748" y="767"/>
                                  <a:pt x="748" y="767"/>
                                  <a:pt x="748" y="767"/>
                                </a:cubicBezTo>
                                <a:cubicBezTo>
                                  <a:pt x="748" y="792"/>
                                  <a:pt x="732" y="808"/>
                                  <a:pt x="707" y="808"/>
                                </a:cubicBezTo>
                                <a:cubicBezTo>
                                  <a:pt x="133" y="808"/>
                                  <a:pt x="133" y="808"/>
                                  <a:pt x="133" y="808"/>
                                </a:cubicBezTo>
                                <a:cubicBezTo>
                                  <a:pt x="107" y="808"/>
                                  <a:pt x="78" y="791"/>
                                  <a:pt x="78" y="767"/>
                                </a:cubicBezTo>
                                <a:cubicBezTo>
                                  <a:pt x="78" y="147"/>
                                  <a:pt x="78" y="147"/>
                                  <a:pt x="78" y="147"/>
                                </a:cubicBezTo>
                                <a:cubicBezTo>
                                  <a:pt x="78" y="122"/>
                                  <a:pt x="94" y="105"/>
                                  <a:pt x="119" y="105"/>
                                </a:cubicBezTo>
                                <a:cubicBezTo>
                                  <a:pt x="186" y="105"/>
                                  <a:pt x="186" y="105"/>
                                  <a:pt x="186" y="105"/>
                                </a:cubicBezTo>
                                <a:cubicBezTo>
                                  <a:pt x="206" y="105"/>
                                  <a:pt x="219" y="88"/>
                                  <a:pt x="219" y="63"/>
                                </a:cubicBezTo>
                                <a:cubicBezTo>
                                  <a:pt x="219" y="40"/>
                                  <a:pt x="207" y="26"/>
                                  <a:pt x="186" y="26"/>
                                </a:cubicBezTo>
                                <a:cubicBezTo>
                                  <a:pt x="119" y="26"/>
                                  <a:pt x="119" y="26"/>
                                  <a:pt x="119" y="26"/>
                                </a:cubicBezTo>
                                <a:cubicBezTo>
                                  <a:pt x="45" y="26"/>
                                  <a:pt x="0" y="72"/>
                                  <a:pt x="0" y="148"/>
                                </a:cubicBezTo>
                                <a:cubicBezTo>
                                  <a:pt x="0" y="761"/>
                                  <a:pt x="0" y="761"/>
                                  <a:pt x="0" y="761"/>
                                </a:cubicBezTo>
                                <a:cubicBezTo>
                                  <a:pt x="0" y="838"/>
                                  <a:pt x="49" y="887"/>
                                  <a:pt x="125" y="887"/>
                                </a:cubicBezTo>
                                <a:cubicBezTo>
                                  <a:pt x="701" y="887"/>
                                  <a:pt x="701" y="887"/>
                                  <a:pt x="701" y="887"/>
                                </a:cubicBezTo>
                                <a:cubicBezTo>
                                  <a:pt x="782" y="887"/>
                                  <a:pt x="826" y="842"/>
                                  <a:pt x="826" y="761"/>
                                </a:cubicBezTo>
                                <a:cubicBezTo>
                                  <a:pt x="826" y="148"/>
                                  <a:pt x="826" y="148"/>
                                  <a:pt x="826" y="148"/>
                                </a:cubicBezTo>
                                <a:cubicBezTo>
                                  <a:pt x="826" y="113"/>
                                  <a:pt x="815" y="83"/>
                                  <a:pt x="795" y="62"/>
                                </a:cubicBezTo>
                                <a:close/>
                                <a:moveTo>
                                  <a:pt x="795" y="62"/>
                                </a:moveTo>
                                <a:cubicBezTo>
                                  <a:pt x="795" y="62"/>
                                  <a:pt x="795" y="62"/>
                                  <a:pt x="795" y="62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224" name="任意多边形 158"/>
                        <wps:cNvSpPr>
                          <a:spLocks noChangeAspect="1"/>
                        </wps:cNvSpPr>
                        <wps:spPr>
                          <a:xfrm>
                            <a:off x="7651" y="23519"/>
                            <a:ext cx="28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2" y="23"/>
                              </a:cxn>
                              <a:cxn ang="0">
                                <a:pos x="92" y="69"/>
                              </a:cxn>
                              <a:cxn ang="0">
                                <a:pos x="69" y="92"/>
                              </a:cxn>
                              <a:cxn ang="0">
                                <a:pos x="29" y="92"/>
                              </a:cxn>
                              <a:cxn ang="0">
                                <a:pos x="25" y="93"/>
                              </a:cxn>
                              <a:cxn ang="0">
                                <a:pos x="15" y="88"/>
                              </a:cxn>
                              <a:cxn ang="0">
                                <a:pos x="15" y="71"/>
                              </a:cxn>
                              <a:cxn ang="0">
                                <a:pos x="14" y="67"/>
                              </a:cxn>
                              <a:cxn ang="0">
                                <a:pos x="15" y="61"/>
                              </a:cxn>
                              <a:cxn ang="0">
                                <a:pos x="59" y="16"/>
                              </a:cxn>
                              <a:cxn ang="0">
                                <a:pos x="63" y="15"/>
                              </a:cxn>
                              <a:cxn ang="0">
                                <a:pos x="78" y="29"/>
                              </a:cxn>
                              <a:cxn ang="0">
                                <a:pos x="63" y="44"/>
                              </a:cxn>
                              <a:cxn ang="0">
                                <a:pos x="51" y="36"/>
                              </a:cxn>
                              <a:cxn ang="0">
                                <a:pos x="34" y="53"/>
                              </a:cxn>
                              <a:cxn ang="0">
                                <a:pos x="43" y="67"/>
                              </a:cxn>
                              <a:cxn ang="0">
                                <a:pos x="29" y="81"/>
                              </a:cxn>
                              <a:cxn ang="0">
                                <a:pos x="19" y="77"/>
                              </a:cxn>
                              <a:cxn ang="0">
                                <a:pos x="19" y="85"/>
                              </a:cxn>
                              <a:cxn ang="0">
                                <a:pos x="23" y="87"/>
                              </a:cxn>
                              <a:cxn ang="0">
                                <a:pos x="23" y="87"/>
                              </a:cxn>
                              <a:cxn ang="0">
                                <a:pos x="69" y="87"/>
                              </a:cxn>
                              <a:cxn ang="0">
                                <a:pos x="86" y="69"/>
                              </a:cxn>
                              <a:cxn ang="0">
                                <a:pos x="86" y="23"/>
                              </a:cxn>
                              <a:cxn ang="0">
                                <a:pos x="69" y="6"/>
                              </a:cxn>
                              <a:cxn ang="0">
                                <a:pos x="23" y="6"/>
                              </a:cxn>
                              <a:cxn ang="0">
                                <a:pos x="6" y="23"/>
                              </a:cxn>
                              <a:cxn ang="0">
                                <a:pos x="6" y="69"/>
                              </a:cxn>
                              <a:cxn ang="0">
                                <a:pos x="0" y="69"/>
                              </a:cxn>
                              <a:cxn ang="0">
                                <a:pos x="0" y="23"/>
                              </a:cxn>
                              <a:cxn ang="0">
                                <a:pos x="23" y="0"/>
                              </a:cxn>
                              <a:cxn ang="0">
                                <a:pos x="69" y="0"/>
                              </a:cxn>
                              <a:cxn ang="0">
                                <a:pos x="92" y="23"/>
                              </a:cxn>
                              <a:cxn ang="0">
                                <a:pos x="92" y="23"/>
                              </a:cxn>
                              <a:cxn ang="0">
                                <a:pos x="92" y="23"/>
                              </a:cxn>
                            </a:cxnLst>
                            <a:rect l="0" t="0" r="0" b="0"/>
                            <a:pathLst>
                              <a:path w="92" h="93">
                                <a:moveTo>
                                  <a:pt x="92" y="23"/>
                                </a:moveTo>
                                <a:cubicBezTo>
                                  <a:pt x="92" y="69"/>
                                  <a:pt x="92" y="69"/>
                                  <a:pt x="92" y="69"/>
                                </a:cubicBezTo>
                                <a:cubicBezTo>
                                  <a:pt x="92" y="82"/>
                                  <a:pt x="82" y="92"/>
                                  <a:pt x="69" y="92"/>
                                </a:cubicBezTo>
                                <a:cubicBezTo>
                                  <a:pt x="29" y="92"/>
                                  <a:pt x="29" y="92"/>
                                  <a:pt x="29" y="92"/>
                                </a:cubicBezTo>
                                <a:cubicBezTo>
                                  <a:pt x="28" y="93"/>
                                  <a:pt x="26" y="93"/>
                                  <a:pt x="25" y="93"/>
                                </a:cubicBezTo>
                                <a:cubicBezTo>
                                  <a:pt x="20" y="93"/>
                                  <a:pt x="17" y="91"/>
                                  <a:pt x="15" y="88"/>
                                </a:cubicBezTo>
                                <a:cubicBezTo>
                                  <a:pt x="11" y="83"/>
                                  <a:pt x="13" y="76"/>
                                  <a:pt x="15" y="71"/>
                                </a:cubicBezTo>
                                <a:cubicBezTo>
                                  <a:pt x="15" y="69"/>
                                  <a:pt x="14" y="68"/>
                                  <a:pt x="14" y="67"/>
                                </a:cubicBezTo>
                                <a:cubicBezTo>
                                  <a:pt x="14" y="65"/>
                                  <a:pt x="15" y="63"/>
                                  <a:pt x="15" y="61"/>
                                </a:cubicBezTo>
                                <a:cubicBezTo>
                                  <a:pt x="18" y="49"/>
                                  <a:pt x="28" y="22"/>
                                  <a:pt x="59" y="16"/>
                                </a:cubicBezTo>
                                <a:cubicBezTo>
                                  <a:pt x="60" y="15"/>
                                  <a:pt x="62" y="15"/>
                                  <a:pt x="63" y="15"/>
                                </a:cubicBezTo>
                                <a:cubicBezTo>
                                  <a:pt x="71" y="15"/>
                                  <a:pt x="78" y="21"/>
                                  <a:pt x="78" y="29"/>
                                </a:cubicBezTo>
                                <a:cubicBezTo>
                                  <a:pt x="78" y="37"/>
                                  <a:pt x="71" y="44"/>
                                  <a:pt x="63" y="44"/>
                                </a:cubicBezTo>
                                <a:cubicBezTo>
                                  <a:pt x="58" y="44"/>
                                  <a:pt x="53" y="40"/>
                                  <a:pt x="51" y="36"/>
                                </a:cubicBezTo>
                                <a:cubicBezTo>
                                  <a:pt x="45" y="39"/>
                                  <a:pt x="38" y="45"/>
                                  <a:pt x="34" y="53"/>
                                </a:cubicBezTo>
                                <a:cubicBezTo>
                                  <a:pt x="39" y="56"/>
                                  <a:pt x="43" y="61"/>
                                  <a:pt x="43" y="67"/>
                                </a:cubicBezTo>
                                <a:cubicBezTo>
                                  <a:pt x="43" y="75"/>
                                  <a:pt x="37" y="81"/>
                                  <a:pt x="29" y="81"/>
                                </a:cubicBezTo>
                                <a:cubicBezTo>
                                  <a:pt x="25" y="81"/>
                                  <a:pt x="22" y="80"/>
                                  <a:pt x="19" y="77"/>
                                </a:cubicBezTo>
                                <a:cubicBezTo>
                                  <a:pt x="18" y="80"/>
                                  <a:pt x="18" y="83"/>
                                  <a:pt x="19" y="85"/>
                                </a:cubicBezTo>
                                <a:cubicBezTo>
                                  <a:pt x="20" y="86"/>
                                  <a:pt x="21" y="86"/>
                                  <a:pt x="23" y="87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ubicBezTo>
                                  <a:pt x="69" y="87"/>
                                  <a:pt x="69" y="87"/>
                                  <a:pt x="69" y="87"/>
                                </a:cubicBezTo>
                                <a:cubicBezTo>
                                  <a:pt x="78" y="87"/>
                                  <a:pt x="86" y="79"/>
                                  <a:pt x="86" y="69"/>
                                </a:cubicBezTo>
                                <a:cubicBezTo>
                                  <a:pt x="86" y="23"/>
                                  <a:pt x="86" y="23"/>
                                  <a:pt x="86" y="23"/>
                                </a:cubicBezTo>
                                <a:cubicBezTo>
                                  <a:pt x="86" y="14"/>
                                  <a:pt x="78" y="6"/>
                                  <a:pt x="69" y="6"/>
                                </a:cubicBezTo>
                                <a:cubicBezTo>
                                  <a:pt x="23" y="6"/>
                                  <a:pt x="23" y="6"/>
                                  <a:pt x="23" y="6"/>
                                </a:cubicBezTo>
                                <a:cubicBezTo>
                                  <a:pt x="13" y="6"/>
                                  <a:pt x="6" y="14"/>
                                  <a:pt x="6" y="23"/>
                                </a:cubicBezTo>
                                <a:cubicBezTo>
                                  <a:pt x="6" y="69"/>
                                  <a:pt x="6" y="69"/>
                                  <a:pt x="6" y="69"/>
                                </a:cubicBezTo>
                                <a:cubicBezTo>
                                  <a:pt x="0" y="69"/>
                                  <a:pt x="0" y="69"/>
                                  <a:pt x="0" y="69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11"/>
                                  <a:pt x="10" y="0"/>
                                  <a:pt x="23" y="0"/>
                                </a:cubicBezTo>
                                <a:cubicBezTo>
                                  <a:pt x="69" y="0"/>
                                  <a:pt x="69" y="0"/>
                                  <a:pt x="69" y="0"/>
                                </a:cubicBezTo>
                                <a:cubicBezTo>
                                  <a:pt x="82" y="0"/>
                                  <a:pt x="92" y="11"/>
                                  <a:pt x="92" y="23"/>
                                </a:cubicBezTo>
                                <a:close/>
                                <a:moveTo>
                                  <a:pt x="92" y="23"/>
                                </a:moveTo>
                                <a:cubicBezTo>
                                  <a:pt x="92" y="23"/>
                                  <a:pt x="92" y="23"/>
                                  <a:pt x="92" y="23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225" name="任意多边形 159"/>
                        <wps:cNvSpPr>
                          <a:spLocks noChangeAspect="1"/>
                        </wps:cNvSpPr>
                        <wps:spPr>
                          <a:xfrm>
                            <a:off x="8551" y="23495"/>
                            <a:ext cx="35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" y="0"/>
                              </a:cxn>
                              <a:cxn ang="0">
                                <a:pos x="0" y="21"/>
                              </a:cxn>
                              <a:cxn ang="0">
                                <a:pos x="3" y="44"/>
                              </a:cxn>
                              <a:cxn ang="0">
                                <a:pos x="29" y="35"/>
                              </a:cxn>
                              <a:cxn ang="0">
                                <a:pos x="87" y="26"/>
                              </a:cxn>
                              <a:cxn ang="0">
                                <a:pos x="89" y="36"/>
                              </a:cxn>
                              <a:cxn ang="0">
                                <a:pos x="115" y="42"/>
                              </a:cxn>
                              <a:cxn ang="0">
                                <a:pos x="114" y="17"/>
                              </a:cxn>
                              <a:cxn ang="0">
                                <a:pos x="108" y="71"/>
                              </a:cxn>
                              <a:cxn ang="0">
                                <a:pos x="80" y="42"/>
                              </a:cxn>
                              <a:cxn ang="0">
                                <a:pos x="44" y="23"/>
                              </a:cxn>
                              <a:cxn ang="0">
                                <a:pos x="11" y="63"/>
                              </a:cxn>
                              <a:cxn ang="0">
                                <a:pos x="6" y="88"/>
                              </a:cxn>
                              <a:cxn ang="0">
                                <a:pos x="105" y="93"/>
                              </a:cxn>
                              <a:cxn ang="0">
                                <a:pos x="45" y="80"/>
                              </a:cxn>
                              <a:cxn ang="0">
                                <a:pos x="34" y="75"/>
                              </a:cxn>
                              <a:cxn ang="0">
                                <a:pos x="45" y="80"/>
                              </a:cxn>
                              <a:cxn ang="0">
                                <a:pos x="34" y="69"/>
                              </a:cxn>
                              <a:cxn ang="0">
                                <a:pos x="45" y="63"/>
                              </a:cxn>
                              <a:cxn ang="0">
                                <a:pos x="45" y="58"/>
                              </a:cxn>
                              <a:cxn ang="0">
                                <a:pos x="34" y="52"/>
                              </a:cxn>
                              <a:cxn ang="0">
                                <a:pos x="45" y="58"/>
                              </a:cxn>
                              <a:cxn ang="0">
                                <a:pos x="50" y="80"/>
                              </a:cxn>
                              <a:cxn ang="0">
                                <a:pos x="61" y="75"/>
                              </a:cxn>
                              <a:cxn ang="0">
                                <a:pos x="61" y="69"/>
                              </a:cxn>
                              <a:cxn ang="0">
                                <a:pos x="50" y="63"/>
                              </a:cxn>
                              <a:cxn ang="0">
                                <a:pos x="61" y="69"/>
                              </a:cxn>
                              <a:cxn ang="0">
                                <a:pos x="50" y="58"/>
                              </a:cxn>
                              <a:cxn ang="0">
                                <a:pos x="61" y="52"/>
                              </a:cxn>
                              <a:cxn ang="0">
                                <a:pos x="78" y="80"/>
                              </a:cxn>
                              <a:cxn ang="0">
                                <a:pos x="66" y="75"/>
                              </a:cxn>
                              <a:cxn ang="0">
                                <a:pos x="78" y="80"/>
                              </a:cxn>
                              <a:cxn ang="0">
                                <a:pos x="66" y="69"/>
                              </a:cxn>
                              <a:cxn ang="0">
                                <a:pos x="78" y="63"/>
                              </a:cxn>
                              <a:cxn ang="0">
                                <a:pos x="78" y="58"/>
                              </a:cxn>
                              <a:cxn ang="0">
                                <a:pos x="66" y="52"/>
                              </a:cxn>
                              <a:cxn ang="0">
                                <a:pos x="78" y="58"/>
                              </a:cxn>
                              <a:cxn ang="0">
                                <a:pos x="78" y="58"/>
                              </a:cxn>
                            </a:cxnLst>
                            <a:rect l="0" t="0" r="0" b="0"/>
                            <a:pathLst>
                              <a:path w="115" h="93">
                                <a:moveTo>
                                  <a:pt x="114" y="17"/>
                                </a:moveTo>
                                <a:cubicBezTo>
                                  <a:pt x="114" y="17"/>
                                  <a:pt x="101" y="0"/>
                                  <a:pt x="58" y="0"/>
                                </a:cubicBezTo>
                                <a:cubicBezTo>
                                  <a:pt x="15" y="0"/>
                                  <a:pt x="2" y="17"/>
                                  <a:pt x="2" y="17"/>
                                </a:cubicBezTo>
                                <a:cubicBezTo>
                                  <a:pt x="1" y="18"/>
                                  <a:pt x="0" y="20"/>
                                  <a:pt x="0" y="21"/>
                                </a:cubicBez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0" y="44"/>
                                  <a:pt x="1" y="44"/>
                                  <a:pt x="3" y="44"/>
                                </a:cubicBezTo>
                                <a:cubicBezTo>
                                  <a:pt x="27" y="38"/>
                                  <a:pt x="27" y="38"/>
                                  <a:pt x="27" y="38"/>
                                </a:cubicBezTo>
                                <a:cubicBezTo>
                                  <a:pt x="28" y="37"/>
                                  <a:pt x="29" y="36"/>
                                  <a:pt x="29" y="35"/>
                                </a:cubicBezTo>
                                <a:cubicBezTo>
                                  <a:pt x="29" y="26"/>
                                  <a:pt x="29" y="26"/>
                                  <a:pt x="29" y="26"/>
                                </a:cubicBezTo>
                                <a:cubicBezTo>
                                  <a:pt x="29" y="9"/>
                                  <a:pt x="87" y="10"/>
                                  <a:pt x="87" y="26"/>
                                </a:cubicBezTo>
                                <a:cubicBezTo>
                                  <a:pt x="87" y="33"/>
                                  <a:pt x="87" y="33"/>
                                  <a:pt x="87" y="33"/>
                                </a:cubicBezTo>
                                <a:cubicBezTo>
                                  <a:pt x="87" y="34"/>
                                  <a:pt x="88" y="36"/>
                                  <a:pt x="89" y="36"/>
                                </a:cubicBezTo>
                                <a:cubicBezTo>
                                  <a:pt x="113" y="44"/>
                                  <a:pt x="113" y="44"/>
                                  <a:pt x="113" y="44"/>
                                </a:cubicBezTo>
                                <a:cubicBezTo>
                                  <a:pt x="114" y="44"/>
                                  <a:pt x="115" y="44"/>
                                  <a:pt x="115" y="42"/>
                                </a:cubicBezTo>
                                <a:cubicBezTo>
                                  <a:pt x="115" y="21"/>
                                  <a:pt x="115" y="21"/>
                                  <a:pt x="115" y="21"/>
                                </a:cubicBezTo>
                                <a:cubicBezTo>
                                  <a:pt x="115" y="20"/>
                                  <a:pt x="115" y="18"/>
                                  <a:pt x="114" y="17"/>
                                </a:cubicBezTo>
                                <a:close/>
                                <a:moveTo>
                                  <a:pt x="109" y="88"/>
                                </a:moveTo>
                                <a:cubicBezTo>
                                  <a:pt x="108" y="71"/>
                                  <a:pt x="108" y="71"/>
                                  <a:pt x="108" y="71"/>
                                </a:cubicBezTo>
                                <a:cubicBezTo>
                                  <a:pt x="108" y="68"/>
                                  <a:pt x="106" y="65"/>
                                  <a:pt x="104" y="63"/>
                                </a:cubicBezTo>
                                <a:cubicBezTo>
                                  <a:pt x="80" y="42"/>
                                  <a:pt x="80" y="42"/>
                                  <a:pt x="80" y="42"/>
                                </a:cubicBezTo>
                                <a:cubicBezTo>
                                  <a:pt x="80" y="42"/>
                                  <a:pt x="79" y="23"/>
                                  <a:pt x="71" y="23"/>
                                </a:cubicBezTo>
                                <a:cubicBezTo>
                                  <a:pt x="44" y="23"/>
                                  <a:pt x="44" y="23"/>
                                  <a:pt x="44" y="23"/>
                                </a:cubicBezTo>
                                <a:cubicBezTo>
                                  <a:pt x="35" y="23"/>
                                  <a:pt x="36" y="41"/>
                                  <a:pt x="36" y="41"/>
                                </a:cubicBezTo>
                                <a:cubicBezTo>
                                  <a:pt x="34" y="42"/>
                                  <a:pt x="11" y="63"/>
                                  <a:pt x="11" y="63"/>
                                </a:cubicBezTo>
                                <a:cubicBezTo>
                                  <a:pt x="9" y="65"/>
                                  <a:pt x="8" y="68"/>
                                  <a:pt x="7" y="71"/>
                                </a:cubicBezTo>
                                <a:cubicBezTo>
                                  <a:pt x="6" y="88"/>
                                  <a:pt x="6" y="88"/>
                                  <a:pt x="6" y="88"/>
                                </a:cubicBezTo>
                                <a:cubicBezTo>
                                  <a:pt x="6" y="91"/>
                                  <a:pt x="8" y="93"/>
                                  <a:pt x="11" y="93"/>
                                </a:cubicBezTo>
                                <a:cubicBezTo>
                                  <a:pt x="105" y="93"/>
                                  <a:pt x="105" y="93"/>
                                  <a:pt x="105" y="93"/>
                                </a:cubicBezTo>
                                <a:cubicBezTo>
                                  <a:pt x="107" y="93"/>
                                  <a:pt x="109" y="91"/>
                                  <a:pt x="109" y="88"/>
                                </a:cubicBezTo>
                                <a:close/>
                                <a:moveTo>
                                  <a:pt x="45" y="80"/>
                                </a:moveTo>
                                <a:cubicBezTo>
                                  <a:pt x="34" y="80"/>
                                  <a:pt x="34" y="80"/>
                                  <a:pt x="34" y="80"/>
                                </a:cubicBezTo>
                                <a:cubicBezTo>
                                  <a:pt x="34" y="75"/>
                                  <a:pt x="34" y="75"/>
                                  <a:pt x="34" y="75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45" y="80"/>
                                  <a:pt x="45" y="80"/>
                                  <a:pt x="45" y="80"/>
                                </a:cubicBezTo>
                                <a:close/>
                                <a:moveTo>
                                  <a:pt x="45" y="69"/>
                                </a:moveTo>
                                <a:cubicBezTo>
                                  <a:pt x="34" y="69"/>
                                  <a:pt x="34" y="69"/>
                                  <a:pt x="34" y="69"/>
                                </a:cubicBezTo>
                                <a:cubicBezTo>
                                  <a:pt x="34" y="63"/>
                                  <a:pt x="34" y="63"/>
                                  <a:pt x="34" y="63"/>
                                </a:cubicBez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45" y="69"/>
                                  <a:pt x="45" y="69"/>
                                  <a:pt x="45" y="69"/>
                                </a:cubicBezTo>
                                <a:close/>
                                <a:moveTo>
                                  <a:pt x="45" y="58"/>
                                </a:move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4" y="52"/>
                                  <a:pt x="34" y="52"/>
                                  <a:pt x="34" y="52"/>
                                </a:cubicBezTo>
                                <a:cubicBezTo>
                                  <a:pt x="45" y="52"/>
                                  <a:pt x="45" y="52"/>
                                  <a:pt x="45" y="52"/>
                                </a:cubicBezTo>
                                <a:cubicBezTo>
                                  <a:pt x="45" y="58"/>
                                  <a:pt x="45" y="58"/>
                                  <a:pt x="45" y="58"/>
                                </a:cubicBezTo>
                                <a:close/>
                                <a:moveTo>
                                  <a:pt x="61" y="80"/>
                                </a:move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50" y="75"/>
                                  <a:pt x="50" y="75"/>
                                  <a:pt x="50" y="75"/>
                                </a:cubicBezTo>
                                <a:cubicBezTo>
                                  <a:pt x="61" y="75"/>
                                  <a:pt x="61" y="75"/>
                                  <a:pt x="61" y="75"/>
                                </a:cubicBezTo>
                                <a:cubicBezTo>
                                  <a:pt x="61" y="80"/>
                                  <a:pt x="61" y="80"/>
                                  <a:pt x="61" y="80"/>
                                </a:cubicBezTo>
                                <a:close/>
                                <a:moveTo>
                                  <a:pt x="61" y="69"/>
                                </a:moveTo>
                                <a:cubicBezTo>
                                  <a:pt x="50" y="69"/>
                                  <a:pt x="50" y="69"/>
                                  <a:pt x="50" y="69"/>
                                </a:cubicBezTo>
                                <a:cubicBezTo>
                                  <a:pt x="50" y="63"/>
                                  <a:pt x="50" y="63"/>
                                  <a:pt x="50" y="63"/>
                                </a:cubicBezTo>
                                <a:cubicBezTo>
                                  <a:pt x="61" y="63"/>
                                  <a:pt x="61" y="63"/>
                                  <a:pt x="61" y="63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lose/>
                                <a:moveTo>
                                  <a:pt x="61" y="58"/>
                                </a:moveTo>
                                <a:cubicBezTo>
                                  <a:pt x="50" y="58"/>
                                  <a:pt x="50" y="58"/>
                                  <a:pt x="50" y="58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61" y="52"/>
                                  <a:pt x="61" y="52"/>
                                  <a:pt x="61" y="52"/>
                                </a:cubicBezTo>
                                <a:cubicBezTo>
                                  <a:pt x="61" y="58"/>
                                  <a:pt x="61" y="58"/>
                                  <a:pt x="61" y="58"/>
                                </a:cubicBezTo>
                                <a:close/>
                                <a:moveTo>
                                  <a:pt x="78" y="80"/>
                                </a:moveTo>
                                <a:cubicBezTo>
                                  <a:pt x="66" y="80"/>
                                  <a:pt x="66" y="80"/>
                                  <a:pt x="66" y="80"/>
                                </a:cubicBezTo>
                                <a:cubicBezTo>
                                  <a:pt x="66" y="75"/>
                                  <a:pt x="66" y="75"/>
                                  <a:pt x="66" y="75"/>
                                </a:cubicBezTo>
                                <a:cubicBezTo>
                                  <a:pt x="78" y="75"/>
                                  <a:pt x="78" y="75"/>
                                  <a:pt x="78" y="75"/>
                                </a:cubicBezTo>
                                <a:cubicBezTo>
                                  <a:pt x="78" y="80"/>
                                  <a:pt x="78" y="80"/>
                                  <a:pt x="78" y="80"/>
                                </a:cubicBezTo>
                                <a:close/>
                                <a:moveTo>
                                  <a:pt x="78" y="69"/>
                                </a:moveTo>
                                <a:cubicBezTo>
                                  <a:pt x="66" y="69"/>
                                  <a:pt x="66" y="69"/>
                                  <a:pt x="66" y="69"/>
                                </a:cubicBezTo>
                                <a:cubicBezTo>
                                  <a:pt x="66" y="63"/>
                                  <a:pt x="66" y="63"/>
                                  <a:pt x="66" y="63"/>
                                </a:cubicBezTo>
                                <a:cubicBezTo>
                                  <a:pt x="78" y="63"/>
                                  <a:pt x="78" y="63"/>
                                  <a:pt x="78" y="63"/>
                                </a:cubicBezTo>
                                <a:cubicBezTo>
                                  <a:pt x="78" y="69"/>
                                  <a:pt x="78" y="69"/>
                                  <a:pt x="78" y="69"/>
                                </a:cubicBezTo>
                                <a:close/>
                                <a:moveTo>
                                  <a:pt x="78" y="58"/>
                                </a:move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78" y="52"/>
                                  <a:pt x="78" y="52"/>
                                  <a:pt x="78" y="52"/>
                                </a:cubicBezTo>
                                <a:cubicBezTo>
                                  <a:pt x="78" y="58"/>
                                  <a:pt x="78" y="58"/>
                                  <a:pt x="78" y="58"/>
                                </a:cubicBezTo>
                                <a:close/>
                                <a:moveTo>
                                  <a:pt x="78" y="58"/>
                                </a:moveTo>
                                <a:cubicBezTo>
                                  <a:pt x="78" y="58"/>
                                  <a:pt x="78" y="58"/>
                                  <a:pt x="78" y="58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0" name="任意多边形 160"/>
                        <wps:cNvSpPr>
                          <a:spLocks noChangeAspect="1"/>
                        </wps:cNvSpPr>
                        <wps:spPr>
                          <a:xfrm>
                            <a:off x="9589" y="23530"/>
                            <a:ext cx="282" cy="2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rect l="0" t="0" r="0" b="0"/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1" name="任意多边形 161"/>
                        <wps:cNvSpPr/>
                        <wps:spPr>
                          <a:xfrm>
                            <a:off x="10512" y="23495"/>
                            <a:ext cx="282" cy="3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2" y="0"/>
                              </a:cxn>
                              <a:cxn ang="0">
                                <a:pos x="11" y="0"/>
                              </a:cxn>
                              <a:cxn ang="0">
                                <a:pos x="0" y="12"/>
                              </a:cxn>
                              <a:cxn ang="0">
                                <a:pos x="0" y="27"/>
                              </a:cxn>
                              <a:cxn ang="0">
                                <a:pos x="2" y="27"/>
                              </a:cxn>
                              <a:cxn ang="0">
                                <a:pos x="7" y="32"/>
                              </a:cxn>
                              <a:cxn ang="0">
                                <a:pos x="2" y="37"/>
                              </a:cxn>
                              <a:cxn ang="0">
                                <a:pos x="0" y="37"/>
                              </a:cxn>
                              <a:cxn ang="0">
                                <a:pos x="0" y="52"/>
                              </a:cxn>
                              <a:cxn ang="0">
                                <a:pos x="2" y="52"/>
                              </a:cxn>
                              <a:cxn ang="0">
                                <a:pos x="7" y="57"/>
                              </a:cxn>
                              <a:cxn ang="0">
                                <a:pos x="2" y="62"/>
                              </a:cxn>
                              <a:cxn ang="0">
                                <a:pos x="0" y="62"/>
                              </a:cxn>
                              <a:cxn ang="0">
                                <a:pos x="0" y="76"/>
                              </a:cxn>
                              <a:cxn ang="0">
                                <a:pos x="2" y="76"/>
                              </a:cxn>
                              <a:cxn ang="0">
                                <a:pos x="7" y="81"/>
                              </a:cxn>
                              <a:cxn ang="0">
                                <a:pos x="2" y="86"/>
                              </a:cxn>
                              <a:cxn ang="0">
                                <a:pos x="0" y="86"/>
                              </a:cxn>
                              <a:cxn ang="0">
                                <a:pos x="0" y="101"/>
                              </a:cxn>
                              <a:cxn ang="0">
                                <a:pos x="11" y="113"/>
                              </a:cxn>
                              <a:cxn ang="0">
                                <a:pos x="92" y="113"/>
                              </a:cxn>
                              <a:cxn ang="0">
                                <a:pos x="103" y="101"/>
                              </a:cxn>
                              <a:cxn ang="0">
                                <a:pos x="103" y="12"/>
                              </a:cxn>
                              <a:cxn ang="0">
                                <a:pos x="92" y="0"/>
                              </a:cxn>
                              <a:cxn ang="0">
                                <a:pos x="76" y="94"/>
                              </a:cxn>
                              <a:cxn ang="0">
                                <a:pos x="43" y="67"/>
                              </a:cxn>
                              <a:cxn ang="0">
                                <a:pos x="37" y="25"/>
                              </a:cxn>
                              <a:cxn ang="0">
                                <a:pos x="53" y="28"/>
                              </a:cxn>
                              <a:cxn ang="0">
                                <a:pos x="49" y="43"/>
                              </a:cxn>
                              <a:cxn ang="0">
                                <a:pos x="53" y="61"/>
                              </a:cxn>
                              <a:cxn ang="0">
                                <a:pos x="67" y="75"/>
                              </a:cxn>
                              <a:cxn ang="0">
                                <a:pos x="82" y="78"/>
                              </a:cxn>
                              <a:cxn ang="0">
                                <a:pos x="76" y="94"/>
                              </a:cxn>
                              <a:cxn ang="0">
                                <a:pos x="76" y="94"/>
                              </a:cxn>
                              <a:cxn ang="0">
                                <a:pos x="76" y="94"/>
                              </a:cxn>
                            </a:cxnLst>
                            <a:rect l="0" t="0" r="0" b="0"/>
                            <a:pathLst>
                              <a:path w="103" h="113">
                                <a:moveTo>
                                  <a:pt x="92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5" y="0"/>
                                  <a:pt x="0" y="5"/>
                                  <a:pt x="0" y="1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5" y="27"/>
                                  <a:pt x="7" y="29"/>
                                  <a:pt x="7" y="32"/>
                                </a:cubicBezTo>
                                <a:cubicBezTo>
                                  <a:pt x="7" y="35"/>
                                  <a:pt x="5" y="37"/>
                                  <a:pt x="2" y="37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2" y="52"/>
                                  <a:pt x="2" y="52"/>
                                  <a:pt x="2" y="52"/>
                                </a:cubicBezTo>
                                <a:cubicBezTo>
                                  <a:pt x="5" y="52"/>
                                  <a:pt x="7" y="54"/>
                                  <a:pt x="7" y="57"/>
                                </a:cubicBezTo>
                                <a:cubicBezTo>
                                  <a:pt x="7" y="59"/>
                                  <a:pt x="5" y="62"/>
                                  <a:pt x="2" y="62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2" y="76"/>
                                  <a:pt x="2" y="76"/>
                                  <a:pt x="2" y="76"/>
                                </a:cubicBezTo>
                                <a:cubicBezTo>
                                  <a:pt x="5" y="76"/>
                                  <a:pt x="7" y="79"/>
                                  <a:pt x="7" y="81"/>
                                </a:cubicBezTo>
                                <a:cubicBezTo>
                                  <a:pt x="7" y="84"/>
                                  <a:pt x="5" y="86"/>
                                  <a:pt x="2" y="86"/>
                                </a:cubicBez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0" y="108"/>
                                  <a:pt x="5" y="113"/>
                                  <a:pt x="11" y="113"/>
                                </a:cubicBezTo>
                                <a:cubicBezTo>
                                  <a:pt x="92" y="113"/>
                                  <a:pt x="92" y="113"/>
                                  <a:pt x="92" y="113"/>
                                </a:cubicBezTo>
                                <a:cubicBezTo>
                                  <a:pt x="99" y="113"/>
                                  <a:pt x="103" y="108"/>
                                  <a:pt x="103" y="101"/>
                                </a:cubicBezTo>
                                <a:cubicBezTo>
                                  <a:pt x="103" y="12"/>
                                  <a:pt x="103" y="12"/>
                                  <a:pt x="103" y="12"/>
                                </a:cubicBezTo>
                                <a:cubicBezTo>
                                  <a:pt x="103" y="5"/>
                                  <a:pt x="99" y="0"/>
                                  <a:pt x="92" y="0"/>
                                </a:cubicBezTo>
                                <a:close/>
                                <a:moveTo>
                                  <a:pt x="76" y="94"/>
                                </a:moveTo>
                                <a:cubicBezTo>
                                  <a:pt x="71" y="97"/>
                                  <a:pt x="55" y="88"/>
                                  <a:pt x="43" y="67"/>
                                </a:cubicBezTo>
                                <a:cubicBezTo>
                                  <a:pt x="31" y="46"/>
                                  <a:pt x="31" y="28"/>
                                  <a:pt x="37" y="25"/>
                                </a:cubicBezTo>
                                <a:cubicBezTo>
                                  <a:pt x="42" y="22"/>
                                  <a:pt x="48" y="17"/>
                                  <a:pt x="53" y="28"/>
                                </a:cubicBezTo>
                                <a:cubicBezTo>
                                  <a:pt x="58" y="38"/>
                                  <a:pt x="54" y="40"/>
                                  <a:pt x="49" y="43"/>
                                </a:cubicBezTo>
                                <a:cubicBezTo>
                                  <a:pt x="45" y="45"/>
                                  <a:pt x="49" y="53"/>
                                  <a:pt x="53" y="61"/>
                                </a:cubicBezTo>
                                <a:cubicBezTo>
                                  <a:pt x="58" y="69"/>
                                  <a:pt x="63" y="77"/>
                                  <a:pt x="67" y="75"/>
                                </a:cubicBezTo>
                                <a:cubicBezTo>
                                  <a:pt x="72" y="72"/>
                                  <a:pt x="75" y="69"/>
                                  <a:pt x="82" y="78"/>
                                </a:cubicBezTo>
                                <a:cubicBezTo>
                                  <a:pt x="89" y="88"/>
                                  <a:pt x="81" y="91"/>
                                  <a:pt x="76" y="94"/>
                                </a:cubicBezTo>
                                <a:close/>
                                <a:moveTo>
                                  <a:pt x="76" y="94"/>
                                </a:moveTo>
                                <a:cubicBezTo>
                                  <a:pt x="76" y="94"/>
                                  <a:pt x="76" y="94"/>
                                  <a:pt x="76" y="94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2" name="任意多边形 162"/>
                        <wps:cNvSpPr>
                          <a:spLocks noChangeAspect="1"/>
                        </wps:cNvSpPr>
                        <wps:spPr>
                          <a:xfrm>
                            <a:off x="11390" y="23481"/>
                            <a:ext cx="480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5371516" y="352788747"/>
                              </a:cxn>
                              <a:cxn ang="0">
                                <a:pos x="309858861" y="439947169"/>
                              </a:cxn>
                              <a:cxn ang="0">
                                <a:pos x="544346206" y="352788747"/>
                              </a:cxn>
                              <a:cxn ang="0">
                                <a:pos x="309858861" y="70558564"/>
                              </a:cxn>
                              <a:cxn ang="0">
                                <a:pos x="75371516" y="352788747"/>
                              </a:cxn>
                              <a:cxn ang="0">
                                <a:pos x="309858861" y="107911300"/>
                              </a:cxn>
                              <a:cxn ang="0">
                                <a:pos x="406165433" y="207522672"/>
                              </a:cxn>
                              <a:cxn ang="0">
                                <a:pos x="309858861" y="307132007"/>
                              </a:cxn>
                              <a:cxn ang="0">
                                <a:pos x="209364869" y="207522672"/>
                              </a:cxn>
                              <a:cxn ang="0">
                                <a:pos x="309858861" y="107911300"/>
                              </a:cxn>
                              <a:cxn ang="0">
                                <a:pos x="519223731" y="182618811"/>
                              </a:cxn>
                              <a:cxn ang="0">
                                <a:pos x="309858861" y="49805685"/>
                              </a:cxn>
                              <a:cxn ang="0">
                                <a:pos x="104681412" y="182618811"/>
                              </a:cxn>
                              <a:cxn ang="0">
                                <a:pos x="37684735" y="182618811"/>
                              </a:cxn>
                              <a:cxn ang="0">
                                <a:pos x="309858861" y="0"/>
                              </a:cxn>
                              <a:cxn ang="0">
                                <a:pos x="582032987" y="182618811"/>
                              </a:cxn>
                              <a:cxn ang="0">
                                <a:pos x="519223731" y="182618811"/>
                              </a:cxn>
                              <a:cxn ang="0">
                                <a:pos x="519223731" y="182618811"/>
                              </a:cxn>
                              <a:cxn ang="0">
                                <a:pos x="519223731" y="182618811"/>
                              </a:cxn>
                            </a:cxnLst>
                            <a:rect l="0" t="0" r="0" b="0"/>
                            <a:pathLst>
                              <a:path w="149" h="106">
                                <a:moveTo>
                                  <a:pt x="18" y="85"/>
                                </a:moveTo>
                                <a:cubicBezTo>
                                  <a:pt x="18" y="106"/>
                                  <a:pt x="27" y="106"/>
                                  <a:pt x="74" y="106"/>
                                </a:cubicBezTo>
                                <a:cubicBezTo>
                                  <a:pt x="120" y="106"/>
                                  <a:pt x="130" y="106"/>
                                  <a:pt x="130" y="85"/>
                                </a:cubicBezTo>
                                <a:cubicBezTo>
                                  <a:pt x="130" y="62"/>
                                  <a:pt x="105" y="17"/>
                                  <a:pt x="74" y="17"/>
                                </a:cubicBezTo>
                                <a:cubicBezTo>
                                  <a:pt x="43" y="17"/>
                                  <a:pt x="18" y="62"/>
                                  <a:pt x="18" y="85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87" y="26"/>
                                  <a:pt x="97" y="37"/>
                                  <a:pt x="97" y="50"/>
                                </a:cubicBezTo>
                                <a:cubicBezTo>
                                  <a:pt x="97" y="64"/>
                                  <a:pt x="87" y="74"/>
                                  <a:pt x="74" y="74"/>
                                </a:cubicBezTo>
                                <a:cubicBezTo>
                                  <a:pt x="60" y="74"/>
                                  <a:pt x="50" y="64"/>
                                  <a:pt x="50" y="50"/>
                                </a:cubicBezTo>
                                <a:cubicBezTo>
                                  <a:pt x="50" y="37"/>
                                  <a:pt x="60" y="26"/>
                                  <a:pt x="74" y="26"/>
                                </a:cubicBezTo>
                                <a:close/>
                                <a:moveTo>
                                  <a:pt x="124" y="44"/>
                                </a:moveTo>
                                <a:cubicBezTo>
                                  <a:pt x="114" y="28"/>
                                  <a:pt x="97" y="12"/>
                                  <a:pt x="74" y="12"/>
                                </a:cubicBezTo>
                                <a:cubicBezTo>
                                  <a:pt x="51" y="12"/>
                                  <a:pt x="33" y="30"/>
                                  <a:pt x="25" y="44"/>
                                </a:cubicBezTo>
                                <a:cubicBezTo>
                                  <a:pt x="21" y="51"/>
                                  <a:pt x="12" y="50"/>
                                  <a:pt x="9" y="44"/>
                                </a:cubicBezTo>
                                <a:cubicBezTo>
                                  <a:pt x="7" y="39"/>
                                  <a:pt x="0" y="0"/>
                                  <a:pt x="74" y="0"/>
                                </a:cubicBezTo>
                                <a:cubicBezTo>
                                  <a:pt x="149" y="0"/>
                                  <a:pt x="141" y="41"/>
                                  <a:pt x="139" y="44"/>
                                </a:cubicBezTo>
                                <a:cubicBezTo>
                                  <a:pt x="134" y="51"/>
                                  <a:pt x="125" y="47"/>
                                  <a:pt x="124" y="44"/>
                                </a:cubicBezTo>
                                <a:close/>
                                <a:moveTo>
                                  <a:pt x="124" y="44"/>
                                </a:moveTo>
                                <a:cubicBezTo>
                                  <a:pt x="124" y="44"/>
                                  <a:pt x="124" y="44"/>
                                  <a:pt x="124" y="44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3" name="任意多边形 163"/>
                        <wps:cNvSpPr>
                          <a:spLocks noChangeAspect="1"/>
                        </wps:cNvSpPr>
                        <wps:spPr>
                          <a:xfrm>
                            <a:off x="12359" y="23461"/>
                            <a:ext cx="340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3633" y="183628"/>
                              </a:cxn>
                              <a:cxn ang="0">
                                <a:pos x="73633" y="184083"/>
                              </a:cxn>
                              <a:cxn ang="0">
                                <a:pos x="69997" y="184083"/>
                              </a:cxn>
                              <a:cxn ang="0">
                                <a:pos x="69088" y="184083"/>
                              </a:cxn>
                              <a:cxn ang="0">
                                <a:pos x="38634" y="154084"/>
                              </a:cxn>
                              <a:cxn ang="0">
                                <a:pos x="46816" y="132267"/>
                              </a:cxn>
                              <a:cxn ang="0">
                                <a:pos x="68178" y="122267"/>
                              </a:cxn>
                              <a:cxn ang="0">
                                <a:pos x="69088" y="122267"/>
                              </a:cxn>
                              <a:cxn ang="0">
                                <a:pos x="87269" y="128176"/>
                              </a:cxn>
                              <a:cxn ang="0">
                                <a:pos x="109540" y="117267"/>
                              </a:cxn>
                              <a:cxn ang="0">
                                <a:pos x="114086" y="94541"/>
                              </a:cxn>
                              <a:cxn ang="0">
                                <a:pos x="109540" y="90450"/>
                              </a:cxn>
                              <a:cxn ang="0">
                                <a:pos x="108631" y="89541"/>
                              </a:cxn>
                              <a:cxn ang="0">
                                <a:pos x="100904" y="70451"/>
                              </a:cxn>
                              <a:cxn ang="0">
                                <a:pos x="130903" y="39089"/>
                              </a:cxn>
                              <a:cxn ang="0">
                                <a:pos x="131812" y="39089"/>
                              </a:cxn>
                              <a:cxn ang="0">
                                <a:pos x="161356" y="62724"/>
                              </a:cxn>
                              <a:cxn ang="0">
                                <a:pos x="139539" y="141812"/>
                              </a:cxn>
                              <a:cxn ang="0">
                                <a:pos x="73633" y="183628"/>
                              </a:cxn>
                              <a:cxn ang="0">
                                <a:pos x="72269" y="168174"/>
                              </a:cxn>
                              <a:cxn ang="0">
                                <a:pos x="127267" y="132721"/>
                              </a:cxn>
                              <a:cxn ang="0">
                                <a:pos x="146357" y="66815"/>
                              </a:cxn>
                              <a:cxn ang="0">
                                <a:pos x="131812" y="54088"/>
                              </a:cxn>
                              <a:cxn ang="0">
                                <a:pos x="116358" y="69997"/>
                              </a:cxn>
                              <a:cxn ang="0">
                                <a:pos x="120449" y="79542"/>
                              </a:cxn>
                              <a:cxn ang="0">
                                <a:pos x="120449" y="79996"/>
                              </a:cxn>
                              <a:cxn ang="0">
                                <a:pos x="123176" y="82269"/>
                              </a:cxn>
                              <a:cxn ang="0">
                                <a:pos x="124994" y="83632"/>
                              </a:cxn>
                              <a:cxn ang="0">
                                <a:pos x="121813" y="126812"/>
                              </a:cxn>
                              <a:cxn ang="0">
                                <a:pos x="91814" y="144539"/>
                              </a:cxn>
                              <a:cxn ang="0">
                                <a:pos x="80451" y="142266"/>
                              </a:cxn>
                              <a:cxn ang="0">
                                <a:pos x="78633" y="140903"/>
                              </a:cxn>
                              <a:cxn ang="0">
                                <a:pos x="69088" y="137721"/>
                              </a:cxn>
                              <a:cxn ang="0">
                                <a:pos x="58179" y="142721"/>
                              </a:cxn>
                              <a:cxn ang="0">
                                <a:pos x="54088" y="153629"/>
                              </a:cxn>
                              <a:cxn ang="0">
                                <a:pos x="69088" y="168174"/>
                              </a:cxn>
                              <a:cxn ang="0">
                                <a:pos x="69088" y="168174"/>
                              </a:cxn>
                              <a:cxn ang="0">
                                <a:pos x="69997" y="168174"/>
                              </a:cxn>
                              <a:cxn ang="0">
                                <a:pos x="72269" y="168174"/>
                              </a:cxn>
                              <a:cxn ang="0">
                                <a:pos x="107722" y="215900"/>
                              </a:cxn>
                              <a:cxn ang="0">
                                <a:pos x="65906" y="207264"/>
                              </a:cxn>
                              <a:cxn ang="0">
                                <a:pos x="61815" y="197264"/>
                              </a:cxn>
                              <a:cxn ang="0">
                                <a:pos x="72269" y="193173"/>
                              </a:cxn>
                              <a:cxn ang="0">
                                <a:pos x="107722" y="200446"/>
                              </a:cxn>
                              <a:cxn ang="0">
                                <a:pos x="200446" y="107722"/>
                              </a:cxn>
                              <a:cxn ang="0">
                                <a:pos x="107722" y="15453"/>
                              </a:cxn>
                              <a:cxn ang="0">
                                <a:pos x="15453" y="107722"/>
                              </a:cxn>
                              <a:cxn ang="0">
                                <a:pos x="29544" y="156811"/>
                              </a:cxn>
                              <a:cxn ang="0">
                                <a:pos x="26817" y="167720"/>
                              </a:cxn>
                              <a:cxn ang="0">
                                <a:pos x="16362" y="164993"/>
                              </a:cxn>
                              <a:cxn ang="0">
                                <a:pos x="0" y="107722"/>
                              </a:cxn>
                              <a:cxn ang="0">
                                <a:pos x="107722" y="0"/>
                              </a:cxn>
                              <a:cxn ang="0">
                                <a:pos x="215900" y="107722"/>
                              </a:cxn>
                              <a:cxn ang="0">
                                <a:pos x="107722" y="215900"/>
                              </a:cxn>
                              <a:cxn ang="0">
                                <a:pos x="107722" y="215900"/>
                              </a:cxn>
                              <a:cxn ang="0">
                                <a:pos x="107722" y="215900"/>
                              </a:cxn>
                            </a:cxnLst>
                            <a:rect l="0" t="0" r="0" b="0"/>
                            <a:pathLst>
                              <a:path w="475" h="475">
                                <a:moveTo>
                                  <a:pt x="162" y="404"/>
                                </a:moveTo>
                                <a:cubicBezTo>
                                  <a:pt x="162" y="405"/>
                                  <a:pt x="162" y="405"/>
                                  <a:pt x="162" y="405"/>
                                </a:cubicBezTo>
                                <a:cubicBezTo>
                                  <a:pt x="158" y="405"/>
                                  <a:pt x="156" y="405"/>
                                  <a:pt x="154" y="405"/>
                                </a:cubicBezTo>
                                <a:cubicBezTo>
                                  <a:pt x="152" y="405"/>
                                  <a:pt x="152" y="405"/>
                                  <a:pt x="152" y="405"/>
                                </a:cubicBezTo>
                                <a:cubicBezTo>
                                  <a:pt x="116" y="405"/>
                                  <a:pt x="86" y="376"/>
                                  <a:pt x="85" y="339"/>
                                </a:cubicBezTo>
                                <a:cubicBezTo>
                                  <a:pt x="84" y="321"/>
                                  <a:pt x="91" y="304"/>
                                  <a:pt x="103" y="291"/>
                                </a:cubicBezTo>
                                <a:cubicBezTo>
                                  <a:pt x="116" y="278"/>
                                  <a:pt x="132" y="270"/>
                                  <a:pt x="150" y="269"/>
                                </a:cubicBezTo>
                                <a:cubicBezTo>
                                  <a:pt x="150" y="269"/>
                                  <a:pt x="152" y="269"/>
                                  <a:pt x="152" y="269"/>
                                </a:cubicBezTo>
                                <a:cubicBezTo>
                                  <a:pt x="167" y="269"/>
                                  <a:pt x="180" y="274"/>
                                  <a:pt x="192" y="282"/>
                                </a:cubicBezTo>
                                <a:cubicBezTo>
                                  <a:pt x="208" y="288"/>
                                  <a:pt x="224" y="280"/>
                                  <a:pt x="241" y="258"/>
                                </a:cubicBezTo>
                                <a:cubicBezTo>
                                  <a:pt x="257" y="237"/>
                                  <a:pt x="260" y="220"/>
                                  <a:pt x="251" y="208"/>
                                </a:cubicBezTo>
                                <a:cubicBezTo>
                                  <a:pt x="247" y="205"/>
                                  <a:pt x="244" y="203"/>
                                  <a:pt x="241" y="199"/>
                                </a:cubicBezTo>
                                <a:cubicBezTo>
                                  <a:pt x="240" y="199"/>
                                  <a:pt x="240" y="198"/>
                                  <a:pt x="239" y="197"/>
                                </a:cubicBezTo>
                                <a:cubicBezTo>
                                  <a:pt x="229" y="186"/>
                                  <a:pt x="223" y="170"/>
                                  <a:pt x="222" y="155"/>
                                </a:cubicBezTo>
                                <a:cubicBezTo>
                                  <a:pt x="221" y="118"/>
                                  <a:pt x="251" y="87"/>
                                  <a:pt x="288" y="86"/>
                                </a:cubicBezTo>
                                <a:cubicBezTo>
                                  <a:pt x="288" y="86"/>
                                  <a:pt x="289" y="86"/>
                                  <a:pt x="290" y="86"/>
                                </a:cubicBezTo>
                                <a:cubicBezTo>
                                  <a:pt x="321" y="86"/>
                                  <a:pt x="348" y="108"/>
                                  <a:pt x="355" y="138"/>
                                </a:cubicBezTo>
                                <a:cubicBezTo>
                                  <a:pt x="361" y="155"/>
                                  <a:pt x="375" y="222"/>
                                  <a:pt x="307" y="312"/>
                                </a:cubicBezTo>
                                <a:cubicBezTo>
                                  <a:pt x="245" y="395"/>
                                  <a:pt x="185" y="404"/>
                                  <a:pt x="162" y="404"/>
                                </a:cubicBezTo>
                                <a:close/>
                                <a:moveTo>
                                  <a:pt x="159" y="370"/>
                                </a:moveTo>
                                <a:cubicBezTo>
                                  <a:pt x="169" y="371"/>
                                  <a:pt x="222" y="369"/>
                                  <a:pt x="280" y="292"/>
                                </a:cubicBezTo>
                                <a:cubicBezTo>
                                  <a:pt x="339" y="213"/>
                                  <a:pt x="326" y="157"/>
                                  <a:pt x="322" y="147"/>
                                </a:cubicBezTo>
                                <a:cubicBezTo>
                                  <a:pt x="319" y="130"/>
                                  <a:pt x="305" y="119"/>
                                  <a:pt x="290" y="119"/>
                                </a:cubicBezTo>
                                <a:cubicBezTo>
                                  <a:pt x="270" y="120"/>
                                  <a:pt x="256" y="135"/>
                                  <a:pt x="256" y="154"/>
                                </a:cubicBezTo>
                                <a:cubicBezTo>
                                  <a:pt x="256" y="164"/>
                                  <a:pt x="261" y="171"/>
                                  <a:pt x="265" y="175"/>
                                </a:cubicBezTo>
                                <a:cubicBezTo>
                                  <a:pt x="265" y="175"/>
                                  <a:pt x="265" y="175"/>
                                  <a:pt x="265" y="176"/>
                                </a:cubicBezTo>
                                <a:cubicBezTo>
                                  <a:pt x="267" y="178"/>
                                  <a:pt x="269" y="180"/>
                                  <a:pt x="271" y="181"/>
                                </a:cubicBezTo>
                                <a:cubicBezTo>
                                  <a:pt x="273" y="182"/>
                                  <a:pt x="274" y="183"/>
                                  <a:pt x="275" y="184"/>
                                </a:cubicBezTo>
                                <a:cubicBezTo>
                                  <a:pt x="285" y="196"/>
                                  <a:pt x="305" y="228"/>
                                  <a:pt x="268" y="279"/>
                                </a:cubicBezTo>
                                <a:cubicBezTo>
                                  <a:pt x="243" y="311"/>
                                  <a:pt x="219" y="318"/>
                                  <a:pt x="202" y="318"/>
                                </a:cubicBezTo>
                                <a:cubicBezTo>
                                  <a:pt x="193" y="318"/>
                                  <a:pt x="185" y="316"/>
                                  <a:pt x="177" y="313"/>
                                </a:cubicBezTo>
                                <a:cubicBezTo>
                                  <a:pt x="175" y="312"/>
                                  <a:pt x="174" y="311"/>
                                  <a:pt x="173" y="310"/>
                                </a:cubicBezTo>
                                <a:cubicBezTo>
                                  <a:pt x="169" y="307"/>
                                  <a:pt x="162" y="303"/>
                                  <a:pt x="152" y="303"/>
                                </a:cubicBezTo>
                                <a:cubicBezTo>
                                  <a:pt x="142" y="303"/>
                                  <a:pt x="134" y="307"/>
                                  <a:pt x="128" y="314"/>
                                </a:cubicBezTo>
                                <a:cubicBezTo>
                                  <a:pt x="122" y="320"/>
                                  <a:pt x="119" y="329"/>
                                  <a:pt x="119" y="338"/>
                                </a:cubicBezTo>
                                <a:cubicBezTo>
                                  <a:pt x="119" y="356"/>
                                  <a:pt x="134" y="370"/>
                                  <a:pt x="152" y="370"/>
                                </a:cubicBezTo>
                                <a:cubicBezTo>
                                  <a:pt x="152" y="370"/>
                                  <a:pt x="152" y="370"/>
                                  <a:pt x="152" y="370"/>
                                </a:cubicBezTo>
                                <a:cubicBezTo>
                                  <a:pt x="153" y="370"/>
                                  <a:pt x="154" y="370"/>
                                  <a:pt x="154" y="370"/>
                                </a:cubicBezTo>
                                <a:cubicBezTo>
                                  <a:pt x="156" y="370"/>
                                  <a:pt x="158" y="370"/>
                                  <a:pt x="159" y="370"/>
                                </a:cubicBezTo>
                                <a:close/>
                                <a:moveTo>
                                  <a:pt x="237" y="475"/>
                                </a:moveTo>
                                <a:cubicBezTo>
                                  <a:pt x="205" y="475"/>
                                  <a:pt x="174" y="469"/>
                                  <a:pt x="145" y="456"/>
                                </a:cubicBezTo>
                                <a:cubicBezTo>
                                  <a:pt x="137" y="453"/>
                                  <a:pt x="133" y="443"/>
                                  <a:pt x="136" y="434"/>
                                </a:cubicBezTo>
                                <a:cubicBezTo>
                                  <a:pt x="140" y="426"/>
                                  <a:pt x="150" y="422"/>
                                  <a:pt x="159" y="425"/>
                                </a:cubicBezTo>
                                <a:cubicBezTo>
                                  <a:pt x="183" y="436"/>
                                  <a:pt x="210" y="441"/>
                                  <a:pt x="237" y="441"/>
                                </a:cubicBezTo>
                                <a:cubicBezTo>
                                  <a:pt x="350" y="441"/>
                                  <a:pt x="441" y="350"/>
                                  <a:pt x="441" y="237"/>
                                </a:cubicBezTo>
                                <a:cubicBezTo>
                                  <a:pt x="441" y="125"/>
                                  <a:pt x="350" y="34"/>
                                  <a:pt x="237" y="34"/>
                                </a:cubicBezTo>
                                <a:cubicBezTo>
                                  <a:pt x="125" y="34"/>
                                  <a:pt x="34" y="125"/>
                                  <a:pt x="34" y="237"/>
                                </a:cubicBezTo>
                                <a:cubicBezTo>
                                  <a:pt x="34" y="276"/>
                                  <a:pt x="45" y="313"/>
                                  <a:pt x="65" y="345"/>
                                </a:cubicBezTo>
                                <a:cubicBezTo>
                                  <a:pt x="70" y="353"/>
                                  <a:pt x="67" y="364"/>
                                  <a:pt x="59" y="369"/>
                                </a:cubicBezTo>
                                <a:cubicBezTo>
                                  <a:pt x="52" y="374"/>
                                  <a:pt x="41" y="371"/>
                                  <a:pt x="36" y="363"/>
                                </a:cubicBezTo>
                                <a:cubicBezTo>
                                  <a:pt x="12" y="326"/>
                                  <a:pt x="0" y="282"/>
                                  <a:pt x="0" y="237"/>
                                </a:cubicBezTo>
                                <a:cubicBezTo>
                                  <a:pt x="0" y="106"/>
                                  <a:pt x="106" y="0"/>
                                  <a:pt x="237" y="0"/>
                                </a:cubicBezTo>
                                <a:cubicBezTo>
                                  <a:pt x="368" y="0"/>
                                  <a:pt x="475" y="106"/>
                                  <a:pt x="475" y="237"/>
                                </a:cubicBezTo>
                                <a:cubicBezTo>
                                  <a:pt x="475" y="368"/>
                                  <a:pt x="368" y="475"/>
                                  <a:pt x="237" y="475"/>
                                </a:cubicBezTo>
                                <a:close/>
                                <a:moveTo>
                                  <a:pt x="237" y="475"/>
                                </a:moveTo>
                                <a:cubicBezTo>
                                  <a:pt x="237" y="475"/>
                                  <a:pt x="237" y="475"/>
                                  <a:pt x="237" y="475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4" name="任意多边形 164"/>
                        <wps:cNvSpPr>
                          <a:spLocks noChangeAspect="1"/>
                        </wps:cNvSpPr>
                        <wps:spPr>
                          <a:xfrm>
                            <a:off x="13182" y="23482"/>
                            <a:ext cx="359" cy="3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" y="0"/>
                              </a:cxn>
                              <a:cxn ang="0">
                                <a:pos x="0" y="56"/>
                              </a:cxn>
                              <a:cxn ang="0">
                                <a:pos x="56" y="113"/>
                              </a:cxn>
                              <a:cxn ang="0">
                                <a:pos x="113" y="56"/>
                              </a:cxn>
                              <a:cxn ang="0">
                                <a:pos x="56" y="0"/>
                              </a:cxn>
                              <a:cxn ang="0">
                                <a:pos x="56" y="104"/>
                              </a:cxn>
                              <a:cxn ang="0">
                                <a:pos x="8" y="56"/>
                              </a:cxn>
                              <a:cxn ang="0">
                                <a:pos x="56" y="8"/>
                              </a:cxn>
                              <a:cxn ang="0">
                                <a:pos x="105" y="56"/>
                              </a:cxn>
                              <a:cxn ang="0">
                                <a:pos x="56" y="104"/>
                              </a:cxn>
                              <a:cxn ang="0">
                                <a:pos x="74" y="86"/>
                              </a:cxn>
                              <a:cxn ang="0">
                                <a:pos x="77" y="84"/>
                              </a:cxn>
                              <a:cxn ang="0">
                                <a:pos x="71" y="76"/>
                              </a:cxn>
                              <a:cxn ang="0">
                                <a:pos x="65" y="67"/>
                              </a:cxn>
                              <a:cxn ang="0">
                                <a:pos x="61" y="69"/>
                              </a:cxn>
                              <a:cxn ang="0">
                                <a:pos x="48" y="44"/>
                              </a:cxn>
                              <a:cxn ang="0">
                                <a:pos x="52" y="42"/>
                              </a:cxn>
                              <a:cxn ang="0">
                                <a:pos x="47" y="33"/>
                              </a:cxn>
                              <a:cxn ang="0">
                                <a:pos x="43" y="23"/>
                              </a:cxn>
                              <a:cxn ang="0">
                                <a:pos x="41" y="25"/>
                              </a:cxn>
                              <a:cxn ang="0">
                                <a:pos x="35" y="35"/>
                              </a:cxn>
                              <a:cxn ang="0">
                                <a:pos x="35" y="35"/>
                              </a:cxn>
                              <a:cxn ang="0">
                                <a:pos x="35" y="35"/>
                              </a:cxn>
                              <a:cxn ang="0">
                                <a:pos x="35" y="38"/>
                              </a:cxn>
                              <a:cxn ang="0">
                                <a:pos x="35" y="38"/>
                              </a:cxn>
                              <a:cxn ang="0">
                                <a:pos x="35" y="38"/>
                              </a:cxn>
                              <a:cxn ang="0">
                                <a:pos x="60" y="83"/>
                              </a:cxn>
                              <a:cxn ang="0">
                                <a:pos x="60" y="83"/>
                              </a:cxn>
                              <a:cxn ang="0">
                                <a:pos x="62" y="85"/>
                              </a:cxn>
                              <a:cxn ang="0">
                                <a:pos x="74" y="86"/>
                              </a:cxn>
                              <a:cxn ang="0">
                                <a:pos x="74" y="86"/>
                              </a:cxn>
                              <a:cxn ang="0">
                                <a:pos x="79" y="83"/>
                              </a:cxn>
                              <a:cxn ang="0">
                                <a:pos x="73" y="74"/>
                              </a:cxn>
                              <a:cxn ang="0">
                                <a:pos x="68" y="66"/>
                              </a:cxn>
                              <a:cxn ang="0">
                                <a:pos x="71" y="64"/>
                              </a:cxn>
                              <a:cxn ang="0">
                                <a:pos x="82" y="81"/>
                              </a:cxn>
                              <a:cxn ang="0">
                                <a:pos x="79" y="83"/>
                              </a:cxn>
                              <a:cxn ang="0">
                                <a:pos x="54" y="41"/>
                              </a:cxn>
                              <a:cxn ang="0">
                                <a:pos x="50" y="32"/>
                              </a:cxn>
                              <a:cxn ang="0">
                                <a:pos x="46" y="22"/>
                              </a:cxn>
                              <a:cxn ang="0">
                                <a:pos x="48" y="20"/>
                              </a:cxn>
                              <a:cxn ang="0">
                                <a:pos x="57" y="39"/>
                              </a:cxn>
                              <a:cxn ang="0">
                                <a:pos x="54" y="41"/>
                              </a:cxn>
                              <a:cxn ang="0">
                                <a:pos x="54" y="41"/>
                              </a:cxn>
                              <a:cxn ang="0">
                                <a:pos x="54" y="41"/>
                              </a:cxn>
                            </a:cxnLst>
                            <a:rect l="0" t="0" r="0" b="0"/>
                            <a:pathLst>
                              <a:path w="113" h="113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7"/>
                                  <a:pt x="25" y="113"/>
                                  <a:pt x="56" y="113"/>
                                </a:cubicBezTo>
                                <a:cubicBezTo>
                                  <a:pt x="88" y="113"/>
                                  <a:pt x="113" y="87"/>
                                  <a:pt x="113" y="56"/>
                                </a:cubicBezTo>
                                <a:cubicBezTo>
                                  <a:pt x="113" y="25"/>
                                  <a:pt x="88" y="0"/>
                                  <a:pt x="56" y="0"/>
                                </a:cubicBezTo>
                                <a:close/>
                                <a:moveTo>
                                  <a:pt x="56" y="104"/>
                                </a:moveTo>
                                <a:cubicBezTo>
                                  <a:pt x="30" y="104"/>
                                  <a:pt x="8" y="83"/>
                                  <a:pt x="8" y="56"/>
                                </a:cubicBezTo>
                                <a:cubicBezTo>
                                  <a:pt x="8" y="29"/>
                                  <a:pt x="30" y="8"/>
                                  <a:pt x="56" y="8"/>
                                </a:cubicBezTo>
                                <a:cubicBezTo>
                                  <a:pt x="83" y="8"/>
                                  <a:pt x="105" y="29"/>
                                  <a:pt x="105" y="56"/>
                                </a:cubicBezTo>
                                <a:cubicBezTo>
                                  <a:pt x="105" y="83"/>
                                  <a:pt x="83" y="104"/>
                                  <a:pt x="56" y="104"/>
                                </a:cubicBezTo>
                                <a:close/>
                                <a:moveTo>
                                  <a:pt x="74" y="86"/>
                                </a:moveTo>
                                <a:cubicBezTo>
                                  <a:pt x="77" y="84"/>
                                  <a:pt x="77" y="84"/>
                                  <a:pt x="77" y="84"/>
                                </a:cubicBezTo>
                                <a:cubicBezTo>
                                  <a:pt x="75" y="81"/>
                                  <a:pt x="73" y="78"/>
                                  <a:pt x="71" y="76"/>
                                </a:cubicBezTo>
                                <a:cubicBezTo>
                                  <a:pt x="69" y="73"/>
                                  <a:pt x="67" y="70"/>
                                  <a:pt x="65" y="67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ubicBezTo>
                                  <a:pt x="56" y="62"/>
                                  <a:pt x="51" y="53"/>
                                  <a:pt x="48" y="44"/>
                                </a:cubicBezTo>
                                <a:cubicBezTo>
                                  <a:pt x="52" y="42"/>
                                  <a:pt x="52" y="42"/>
                                  <a:pt x="52" y="42"/>
                                </a:cubicBezTo>
                                <a:cubicBezTo>
                                  <a:pt x="50" y="39"/>
                                  <a:pt x="49" y="36"/>
                                  <a:pt x="47" y="33"/>
                                </a:cubicBezTo>
                                <a:cubicBezTo>
                                  <a:pt x="46" y="30"/>
                                  <a:pt x="44" y="27"/>
                                  <a:pt x="43" y="23"/>
                                </a:cubicBezTo>
                                <a:cubicBezTo>
                                  <a:pt x="41" y="25"/>
                                  <a:pt x="41" y="25"/>
                                  <a:pt x="41" y="25"/>
                                </a:cubicBezTo>
                                <a:cubicBezTo>
                                  <a:pt x="36" y="27"/>
                                  <a:pt x="34" y="31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5"/>
                                  <a:pt x="35" y="35"/>
                                  <a:pt x="35" y="35"/>
                                </a:cubicBezTo>
                                <a:cubicBezTo>
                                  <a:pt x="35" y="36"/>
                                  <a:pt x="35" y="37"/>
                                  <a:pt x="35" y="38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35" y="38"/>
                                  <a:pt x="35" y="38"/>
                                  <a:pt x="35" y="38"/>
                                </a:cubicBezTo>
                                <a:cubicBezTo>
                                  <a:pt x="40" y="55"/>
                                  <a:pt x="48" y="70"/>
                                  <a:pt x="60" y="83"/>
                                </a:cubicBezTo>
                                <a:cubicBezTo>
                                  <a:pt x="60" y="83"/>
                                  <a:pt x="60" y="83"/>
                                  <a:pt x="60" y="83"/>
                                </a:cubicBezTo>
                                <a:cubicBezTo>
                                  <a:pt x="61" y="84"/>
                                  <a:pt x="61" y="84"/>
                                  <a:pt x="62" y="85"/>
                                </a:cubicBezTo>
                                <a:cubicBezTo>
                                  <a:pt x="65" y="88"/>
                                  <a:pt x="69" y="88"/>
                                  <a:pt x="74" y="86"/>
                                </a:cubicBezTo>
                                <a:cubicBezTo>
                                  <a:pt x="74" y="86"/>
                                  <a:pt x="74" y="86"/>
                                  <a:pt x="74" y="86"/>
                                </a:cubicBezTo>
                                <a:close/>
                                <a:moveTo>
                                  <a:pt x="79" y="83"/>
                                </a:moveTo>
                                <a:cubicBezTo>
                                  <a:pt x="77" y="80"/>
                                  <a:pt x="75" y="77"/>
                                  <a:pt x="73" y="74"/>
                                </a:cubicBezTo>
                                <a:cubicBezTo>
                                  <a:pt x="71" y="71"/>
                                  <a:pt x="69" y="69"/>
                                  <a:pt x="68" y="66"/>
                                </a:cubicBezTo>
                                <a:cubicBezTo>
                                  <a:pt x="71" y="64"/>
                                  <a:pt x="71" y="64"/>
                                  <a:pt x="71" y="64"/>
                                </a:cubicBezTo>
                                <a:cubicBezTo>
                                  <a:pt x="73" y="64"/>
                                  <a:pt x="80" y="73"/>
                                  <a:pt x="82" y="81"/>
                                </a:cubicBezTo>
                                <a:cubicBezTo>
                                  <a:pt x="79" y="83"/>
                                  <a:pt x="79" y="83"/>
                                  <a:pt x="79" y="83"/>
                                </a:cubicBezTo>
                                <a:close/>
                                <a:moveTo>
                                  <a:pt x="54" y="41"/>
                                </a:moveTo>
                                <a:cubicBezTo>
                                  <a:pt x="52" y="38"/>
                                  <a:pt x="51" y="35"/>
                                  <a:pt x="50" y="32"/>
                                </a:cubicBezTo>
                                <a:cubicBezTo>
                                  <a:pt x="48" y="29"/>
                                  <a:pt x="47" y="25"/>
                                  <a:pt x="46" y="22"/>
                                </a:cubicBezTo>
                                <a:cubicBezTo>
                                  <a:pt x="48" y="20"/>
                                  <a:pt x="48" y="20"/>
                                  <a:pt x="48" y="20"/>
                                </a:cubicBezTo>
                                <a:cubicBezTo>
                                  <a:pt x="52" y="23"/>
                                  <a:pt x="57" y="36"/>
                                  <a:pt x="57" y="39"/>
                                </a:cubicBezTo>
                                <a:cubicBezTo>
                                  <a:pt x="54" y="41"/>
                                  <a:pt x="54" y="41"/>
                                  <a:pt x="54" y="41"/>
                                </a:cubicBezTo>
                                <a:close/>
                                <a:moveTo>
                                  <a:pt x="54" y="41"/>
                                </a:moveTo>
                                <a:cubicBezTo>
                                  <a:pt x="54" y="41"/>
                                  <a:pt x="54" y="41"/>
                                  <a:pt x="54" y="41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5" name="任意多边形 165"/>
                        <wps:cNvSpPr>
                          <a:spLocks noChangeAspect="1"/>
                        </wps:cNvSpPr>
                        <wps:spPr>
                          <a:xfrm>
                            <a:off x="7636" y="24761"/>
                            <a:ext cx="432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05" y="21036"/>
                              </a:cxn>
                              <a:cxn ang="0">
                                <a:pos x="0" y="14946"/>
                              </a:cxn>
                              <a:cxn ang="0">
                                <a:pos x="16025" y="0"/>
                              </a:cxn>
                              <a:cxn ang="0">
                                <a:pos x="249771" y="3875"/>
                              </a:cxn>
                              <a:cxn ang="0">
                                <a:pos x="253639" y="17714"/>
                              </a:cxn>
                              <a:cxn ang="0">
                                <a:pos x="248666" y="24911"/>
                              </a:cxn>
                              <a:cxn ang="0">
                                <a:pos x="132069" y="94110"/>
                              </a:cxn>
                              <a:cxn ang="0">
                                <a:pos x="122122" y="94663"/>
                              </a:cxn>
                              <a:cxn ang="0">
                                <a:pos x="4973" y="24911"/>
                              </a:cxn>
                              <a:cxn ang="0">
                                <a:pos x="161356" y="136183"/>
                              </a:cxn>
                              <a:cxn ang="0">
                                <a:pos x="153067" y="151130"/>
                              </a:cxn>
                              <a:cxn ang="0">
                                <a:pos x="152515" y="178809"/>
                              </a:cxn>
                              <a:cxn ang="0">
                                <a:pos x="152515" y="185452"/>
                              </a:cxn>
                              <a:cxn ang="0">
                                <a:pos x="79573" y="184898"/>
                              </a:cxn>
                              <a:cxn ang="0">
                                <a:pos x="31497" y="184898"/>
                              </a:cxn>
                              <a:cxn ang="0">
                                <a:pos x="6078" y="175487"/>
                              </a:cxn>
                              <a:cxn ang="0">
                                <a:pos x="0" y="155558"/>
                              </a:cxn>
                              <a:cxn ang="0">
                                <a:pos x="2762" y="48715"/>
                              </a:cxn>
                              <a:cxn ang="0">
                                <a:pos x="14367" y="53144"/>
                              </a:cxn>
                              <a:cxn ang="0">
                                <a:pos x="32602" y="64770"/>
                              </a:cxn>
                              <a:cxn ang="0">
                                <a:pos x="50838" y="76395"/>
                              </a:cxn>
                              <a:cxn ang="0">
                                <a:pos x="59679" y="85252"/>
                              </a:cxn>
                              <a:cxn ang="0">
                                <a:pos x="55259" y="98538"/>
                              </a:cxn>
                              <a:cxn ang="0">
                                <a:pos x="46417" y="115700"/>
                              </a:cxn>
                              <a:cxn ang="0">
                                <a:pos x="43654" y="126772"/>
                              </a:cxn>
                              <a:cxn ang="0">
                                <a:pos x="54153" y="121789"/>
                              </a:cxn>
                              <a:cxn ang="0">
                                <a:pos x="69073" y="105182"/>
                              </a:cxn>
                              <a:cxn ang="0">
                                <a:pos x="80678" y="97431"/>
                              </a:cxn>
                              <a:cxn ang="0">
                                <a:pos x="92835" y="101306"/>
                              </a:cxn>
                              <a:cxn ang="0">
                                <a:pos x="107755" y="111271"/>
                              </a:cxn>
                              <a:cxn ang="0">
                                <a:pos x="121570" y="119021"/>
                              </a:cxn>
                              <a:cxn ang="0">
                                <a:pos x="134832" y="117914"/>
                              </a:cxn>
                              <a:cxn ang="0">
                                <a:pos x="144226" y="112932"/>
                              </a:cxn>
                              <a:cxn ang="0">
                                <a:pos x="160251" y="102967"/>
                              </a:cxn>
                              <a:cxn ang="0">
                                <a:pos x="200038" y="78609"/>
                              </a:cxn>
                              <a:cxn ang="0">
                                <a:pos x="210537" y="71966"/>
                              </a:cxn>
                              <a:cxn ang="0">
                                <a:pos x="229325" y="59787"/>
                              </a:cxn>
                              <a:cxn ang="0">
                                <a:pos x="242587" y="50930"/>
                              </a:cxn>
                              <a:cxn ang="0">
                                <a:pos x="253639" y="52591"/>
                              </a:cxn>
                              <a:cxn ang="0">
                                <a:pos x="238719" y="111271"/>
                              </a:cxn>
                              <a:cxn ang="0">
                                <a:pos x="215510" y="99092"/>
                              </a:cxn>
                              <a:cxn ang="0">
                                <a:pos x="203906" y="114039"/>
                              </a:cxn>
                              <a:cxn ang="0">
                                <a:pos x="202248" y="128432"/>
                              </a:cxn>
                              <a:cxn ang="0">
                                <a:pos x="201695" y="133968"/>
                              </a:cxn>
                              <a:cxn ang="0">
                                <a:pos x="170198" y="133968"/>
                              </a:cxn>
                              <a:cxn ang="0">
                                <a:pos x="274085" y="169952"/>
                              </a:cxn>
                              <a:cxn ang="0">
                                <a:pos x="261928" y="184345"/>
                              </a:cxn>
                              <a:cxn ang="0">
                                <a:pos x="239824" y="202613"/>
                              </a:cxn>
                              <a:cxn ang="0">
                                <a:pos x="221589" y="215900"/>
                              </a:cxn>
                              <a:cxn ang="0">
                                <a:pos x="219378" y="196524"/>
                              </a:cxn>
                              <a:cxn ang="0">
                                <a:pos x="211089" y="186006"/>
                              </a:cxn>
                              <a:cxn ang="0">
                                <a:pos x="172408" y="183238"/>
                              </a:cxn>
                              <a:cxn ang="0">
                                <a:pos x="168540" y="162755"/>
                              </a:cxn>
                              <a:cxn ang="0">
                                <a:pos x="179592" y="151683"/>
                              </a:cxn>
                              <a:cxn ang="0">
                                <a:pos x="190644" y="151683"/>
                              </a:cxn>
                              <a:cxn ang="0">
                                <a:pos x="209432" y="152237"/>
                              </a:cxn>
                              <a:cxn ang="0">
                                <a:pos x="219378" y="143379"/>
                              </a:cxn>
                              <a:cxn ang="0">
                                <a:pos x="221036" y="125111"/>
                              </a:cxn>
                              <a:cxn ang="0">
                                <a:pos x="236509" y="135075"/>
                              </a:cxn>
                              <a:cxn ang="0">
                                <a:pos x="260270" y="153897"/>
                              </a:cxn>
                              <a:cxn ang="0">
                                <a:pos x="270769" y="162201"/>
                              </a:cxn>
                            </a:cxnLst>
                            <a:rect l="0" t="0" r="0" b="0"/>
                            <a:pathLst>
                              <a:path w="497" h="390">
                                <a:moveTo>
                                  <a:pt x="9" y="45"/>
                                </a:moveTo>
                                <a:cubicBezTo>
                                  <a:pt x="5" y="42"/>
                                  <a:pt x="3" y="40"/>
                                  <a:pt x="2" y="38"/>
                                </a:cubicBezTo>
                                <a:cubicBezTo>
                                  <a:pt x="1" y="37"/>
                                  <a:pt x="0" y="35"/>
                                  <a:pt x="0" y="3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0" y="19"/>
                                  <a:pt x="3" y="12"/>
                                  <a:pt x="7" y="7"/>
                                </a:cubicBezTo>
                                <a:cubicBezTo>
                                  <a:pt x="11" y="2"/>
                                  <a:pt x="18" y="0"/>
                                  <a:pt x="29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441" y="0"/>
                                  <a:pt x="448" y="3"/>
                                  <a:pt x="452" y="7"/>
                                </a:cubicBezTo>
                                <a:cubicBezTo>
                                  <a:pt x="457" y="12"/>
                                  <a:pt x="459" y="18"/>
                                  <a:pt x="459" y="26"/>
                                </a:cubicBezTo>
                                <a:cubicBezTo>
                                  <a:pt x="459" y="32"/>
                                  <a:pt x="459" y="32"/>
                                  <a:pt x="459" y="32"/>
                                </a:cubicBezTo>
                                <a:cubicBezTo>
                                  <a:pt x="459" y="35"/>
                                  <a:pt x="459" y="37"/>
                                  <a:pt x="458" y="38"/>
                                </a:cubicBezTo>
                                <a:cubicBezTo>
                                  <a:pt x="458" y="39"/>
                                  <a:pt x="455" y="41"/>
                                  <a:pt x="450" y="45"/>
                                </a:cubicBezTo>
                                <a:cubicBezTo>
                                  <a:pt x="251" y="165"/>
                                  <a:pt x="251" y="165"/>
                                  <a:pt x="251" y="165"/>
                                </a:cubicBezTo>
                                <a:cubicBezTo>
                                  <a:pt x="248" y="166"/>
                                  <a:pt x="244" y="168"/>
                                  <a:pt x="239" y="170"/>
                                </a:cubicBezTo>
                                <a:cubicBezTo>
                                  <a:pt x="235" y="172"/>
                                  <a:pt x="231" y="174"/>
                                  <a:pt x="230" y="174"/>
                                </a:cubicBezTo>
                                <a:cubicBezTo>
                                  <a:pt x="228" y="174"/>
                                  <a:pt x="225" y="173"/>
                                  <a:pt x="221" y="171"/>
                                </a:cubicBezTo>
                                <a:cubicBezTo>
                                  <a:pt x="217" y="169"/>
                                  <a:pt x="213" y="167"/>
                                  <a:pt x="208" y="164"/>
                                </a:cubicBezTo>
                                <a:lnTo>
                                  <a:pt x="9" y="45"/>
                                </a:lnTo>
                                <a:close/>
                                <a:moveTo>
                                  <a:pt x="308" y="242"/>
                                </a:moveTo>
                                <a:cubicBezTo>
                                  <a:pt x="301" y="242"/>
                                  <a:pt x="296" y="243"/>
                                  <a:pt x="292" y="246"/>
                                </a:cubicBezTo>
                                <a:cubicBezTo>
                                  <a:pt x="287" y="249"/>
                                  <a:pt x="284" y="253"/>
                                  <a:pt x="282" y="258"/>
                                </a:cubicBezTo>
                                <a:cubicBezTo>
                                  <a:pt x="279" y="262"/>
                                  <a:pt x="278" y="267"/>
                                  <a:pt x="277" y="273"/>
                                </a:cubicBezTo>
                                <a:cubicBezTo>
                                  <a:pt x="276" y="279"/>
                                  <a:pt x="276" y="284"/>
                                  <a:pt x="276" y="289"/>
                                </a:cubicBezTo>
                                <a:cubicBezTo>
                                  <a:pt x="276" y="323"/>
                                  <a:pt x="276" y="323"/>
                                  <a:pt x="276" y="323"/>
                                </a:cubicBezTo>
                                <a:cubicBezTo>
                                  <a:pt x="276" y="329"/>
                                  <a:pt x="276" y="329"/>
                                  <a:pt x="276" y="329"/>
                                </a:cubicBezTo>
                                <a:cubicBezTo>
                                  <a:pt x="276" y="331"/>
                                  <a:pt x="276" y="333"/>
                                  <a:pt x="276" y="335"/>
                                </a:cubicBezTo>
                                <a:cubicBezTo>
                                  <a:pt x="209" y="335"/>
                                  <a:pt x="209" y="335"/>
                                  <a:pt x="209" y="335"/>
                                </a:cubicBezTo>
                                <a:cubicBezTo>
                                  <a:pt x="186" y="335"/>
                                  <a:pt x="164" y="334"/>
                                  <a:pt x="144" y="334"/>
                                </a:cubicBezTo>
                                <a:cubicBezTo>
                                  <a:pt x="124" y="334"/>
                                  <a:pt x="106" y="334"/>
                                  <a:pt x="91" y="334"/>
                                </a:cubicBezTo>
                                <a:cubicBezTo>
                                  <a:pt x="57" y="334"/>
                                  <a:pt x="57" y="334"/>
                                  <a:pt x="57" y="334"/>
                                </a:cubicBezTo>
                                <a:cubicBezTo>
                                  <a:pt x="46" y="334"/>
                                  <a:pt x="36" y="332"/>
                                  <a:pt x="29" y="329"/>
                                </a:cubicBezTo>
                                <a:cubicBezTo>
                                  <a:pt x="21" y="326"/>
                                  <a:pt x="15" y="322"/>
                                  <a:pt x="11" y="317"/>
                                </a:cubicBezTo>
                                <a:cubicBezTo>
                                  <a:pt x="7" y="313"/>
                                  <a:pt x="4" y="307"/>
                                  <a:pt x="2" y="301"/>
                                </a:cubicBezTo>
                                <a:cubicBezTo>
                                  <a:pt x="1" y="294"/>
                                  <a:pt x="0" y="288"/>
                                  <a:pt x="0" y="281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0" y="94"/>
                                  <a:pt x="2" y="90"/>
                                  <a:pt x="5" y="88"/>
                                </a:cubicBezTo>
                                <a:cubicBezTo>
                                  <a:pt x="8" y="86"/>
                                  <a:pt x="12" y="87"/>
                                  <a:pt x="17" y="91"/>
                                </a:cubicBezTo>
                                <a:cubicBezTo>
                                  <a:pt x="19" y="92"/>
                                  <a:pt x="22" y="93"/>
                                  <a:pt x="26" y="96"/>
                                </a:cubicBezTo>
                                <a:cubicBezTo>
                                  <a:pt x="30" y="99"/>
                                  <a:pt x="35" y="102"/>
                                  <a:pt x="41" y="106"/>
                                </a:cubicBezTo>
                                <a:cubicBezTo>
                                  <a:pt x="47" y="109"/>
                                  <a:pt x="53" y="113"/>
                                  <a:pt x="59" y="117"/>
                                </a:cubicBezTo>
                                <a:cubicBezTo>
                                  <a:pt x="65" y="121"/>
                                  <a:pt x="71" y="125"/>
                                  <a:pt x="77" y="129"/>
                                </a:cubicBezTo>
                                <a:cubicBezTo>
                                  <a:pt x="83" y="132"/>
                                  <a:pt x="88" y="135"/>
                                  <a:pt x="92" y="138"/>
                                </a:cubicBezTo>
                                <a:cubicBezTo>
                                  <a:pt x="96" y="140"/>
                                  <a:pt x="99" y="142"/>
                                  <a:pt x="100" y="143"/>
                                </a:cubicBezTo>
                                <a:cubicBezTo>
                                  <a:pt x="104" y="146"/>
                                  <a:pt x="107" y="149"/>
                                  <a:pt x="108" y="154"/>
                                </a:cubicBezTo>
                                <a:cubicBezTo>
                                  <a:pt x="108" y="158"/>
                                  <a:pt x="108" y="162"/>
                                  <a:pt x="106" y="165"/>
                                </a:cubicBezTo>
                                <a:cubicBezTo>
                                  <a:pt x="105" y="168"/>
                                  <a:pt x="103" y="173"/>
                                  <a:pt x="100" y="178"/>
                                </a:cubicBezTo>
                                <a:cubicBezTo>
                                  <a:pt x="98" y="183"/>
                                  <a:pt x="95" y="188"/>
                                  <a:pt x="92" y="194"/>
                                </a:cubicBezTo>
                                <a:cubicBezTo>
                                  <a:pt x="89" y="199"/>
                                  <a:pt x="86" y="204"/>
                                  <a:pt x="84" y="209"/>
                                </a:cubicBezTo>
                                <a:cubicBezTo>
                                  <a:pt x="81" y="214"/>
                                  <a:pt x="79" y="217"/>
                                  <a:pt x="78" y="220"/>
                                </a:cubicBezTo>
                                <a:cubicBezTo>
                                  <a:pt x="76" y="225"/>
                                  <a:pt x="77" y="228"/>
                                  <a:pt x="79" y="229"/>
                                </a:cubicBezTo>
                                <a:cubicBezTo>
                                  <a:pt x="81" y="231"/>
                                  <a:pt x="85" y="230"/>
                                  <a:pt x="90" y="227"/>
                                </a:cubicBezTo>
                                <a:cubicBezTo>
                                  <a:pt x="91" y="227"/>
                                  <a:pt x="93" y="224"/>
                                  <a:pt x="98" y="220"/>
                                </a:cubicBezTo>
                                <a:cubicBezTo>
                                  <a:pt x="102" y="215"/>
                                  <a:pt x="107" y="211"/>
                                  <a:pt x="112" y="205"/>
                                </a:cubicBezTo>
                                <a:cubicBezTo>
                                  <a:pt x="116" y="200"/>
                                  <a:pt x="121" y="195"/>
                                  <a:pt x="125" y="190"/>
                                </a:cubicBezTo>
                                <a:cubicBezTo>
                                  <a:pt x="130" y="185"/>
                                  <a:pt x="133" y="183"/>
                                  <a:pt x="134" y="182"/>
                                </a:cubicBezTo>
                                <a:cubicBezTo>
                                  <a:pt x="137" y="179"/>
                                  <a:pt x="141" y="177"/>
                                  <a:pt x="146" y="176"/>
                                </a:cubicBezTo>
                                <a:cubicBezTo>
                                  <a:pt x="151" y="175"/>
                                  <a:pt x="155" y="175"/>
                                  <a:pt x="158" y="177"/>
                                </a:cubicBezTo>
                                <a:cubicBezTo>
                                  <a:pt x="161" y="179"/>
                                  <a:pt x="164" y="180"/>
                                  <a:pt x="168" y="183"/>
                                </a:cubicBezTo>
                                <a:cubicBezTo>
                                  <a:pt x="171" y="186"/>
                                  <a:pt x="176" y="189"/>
                                  <a:pt x="180" y="192"/>
                                </a:cubicBezTo>
                                <a:cubicBezTo>
                                  <a:pt x="185" y="195"/>
                                  <a:pt x="190" y="198"/>
                                  <a:pt x="195" y="201"/>
                                </a:cubicBezTo>
                                <a:cubicBezTo>
                                  <a:pt x="208" y="210"/>
                                  <a:pt x="208" y="210"/>
                                  <a:pt x="208" y="210"/>
                                </a:cubicBezTo>
                                <a:cubicBezTo>
                                  <a:pt x="212" y="212"/>
                                  <a:pt x="216" y="214"/>
                                  <a:pt x="220" y="215"/>
                                </a:cubicBezTo>
                                <a:cubicBezTo>
                                  <a:pt x="225" y="215"/>
                                  <a:pt x="229" y="216"/>
                                  <a:pt x="233" y="215"/>
                                </a:cubicBezTo>
                                <a:cubicBezTo>
                                  <a:pt x="237" y="215"/>
                                  <a:pt x="241" y="214"/>
                                  <a:pt x="244" y="213"/>
                                </a:cubicBezTo>
                                <a:cubicBezTo>
                                  <a:pt x="247" y="212"/>
                                  <a:pt x="250" y="211"/>
                                  <a:pt x="251" y="210"/>
                                </a:cubicBezTo>
                                <a:cubicBezTo>
                                  <a:pt x="253" y="209"/>
                                  <a:pt x="256" y="207"/>
                                  <a:pt x="261" y="204"/>
                                </a:cubicBezTo>
                                <a:cubicBezTo>
                                  <a:pt x="265" y="202"/>
                                  <a:pt x="270" y="199"/>
                                  <a:pt x="275" y="195"/>
                                </a:cubicBezTo>
                                <a:cubicBezTo>
                                  <a:pt x="281" y="192"/>
                                  <a:pt x="286" y="189"/>
                                  <a:pt x="290" y="186"/>
                                </a:cubicBezTo>
                                <a:cubicBezTo>
                                  <a:pt x="295" y="183"/>
                                  <a:pt x="299" y="181"/>
                                  <a:pt x="301" y="180"/>
                                </a:cubicBezTo>
                                <a:cubicBezTo>
                                  <a:pt x="362" y="142"/>
                                  <a:pt x="362" y="142"/>
                                  <a:pt x="362" y="142"/>
                                </a:cubicBezTo>
                                <a:cubicBezTo>
                                  <a:pt x="363" y="141"/>
                                  <a:pt x="365" y="140"/>
                                  <a:pt x="368" y="138"/>
                                </a:cubicBezTo>
                                <a:cubicBezTo>
                                  <a:pt x="372" y="136"/>
                                  <a:pt x="376" y="133"/>
                                  <a:pt x="381" y="130"/>
                                </a:cubicBezTo>
                                <a:cubicBezTo>
                                  <a:pt x="386" y="126"/>
                                  <a:pt x="392" y="123"/>
                                  <a:pt x="398" y="119"/>
                                </a:cubicBezTo>
                                <a:cubicBezTo>
                                  <a:pt x="404" y="115"/>
                                  <a:pt x="409" y="111"/>
                                  <a:pt x="415" y="108"/>
                                </a:cubicBezTo>
                                <a:cubicBezTo>
                                  <a:pt x="420" y="104"/>
                                  <a:pt x="425" y="101"/>
                                  <a:pt x="429" y="98"/>
                                </a:cubicBezTo>
                                <a:cubicBezTo>
                                  <a:pt x="434" y="95"/>
                                  <a:pt x="437" y="93"/>
                                  <a:pt x="439" y="92"/>
                                </a:cubicBezTo>
                                <a:cubicBezTo>
                                  <a:pt x="445" y="88"/>
                                  <a:pt x="450" y="87"/>
                                  <a:pt x="454" y="87"/>
                                </a:cubicBezTo>
                                <a:cubicBezTo>
                                  <a:pt x="457" y="88"/>
                                  <a:pt x="459" y="91"/>
                                  <a:pt x="459" y="95"/>
                                </a:cubicBezTo>
                                <a:cubicBezTo>
                                  <a:pt x="459" y="222"/>
                                  <a:pt x="459" y="222"/>
                                  <a:pt x="459" y="222"/>
                                </a:cubicBezTo>
                                <a:cubicBezTo>
                                  <a:pt x="450" y="215"/>
                                  <a:pt x="441" y="208"/>
                                  <a:pt x="432" y="201"/>
                                </a:cubicBezTo>
                                <a:cubicBezTo>
                                  <a:pt x="424" y="195"/>
                                  <a:pt x="416" y="189"/>
                                  <a:pt x="409" y="185"/>
                                </a:cubicBezTo>
                                <a:cubicBezTo>
                                  <a:pt x="401" y="180"/>
                                  <a:pt x="395" y="178"/>
                                  <a:pt x="390" y="179"/>
                                </a:cubicBezTo>
                                <a:cubicBezTo>
                                  <a:pt x="384" y="181"/>
                                  <a:pt x="380" y="184"/>
                                  <a:pt x="377" y="189"/>
                                </a:cubicBezTo>
                                <a:cubicBezTo>
                                  <a:pt x="373" y="194"/>
                                  <a:pt x="371" y="199"/>
                                  <a:pt x="369" y="206"/>
                                </a:cubicBezTo>
                                <a:cubicBezTo>
                                  <a:pt x="367" y="212"/>
                                  <a:pt x="366" y="218"/>
                                  <a:pt x="366" y="223"/>
                                </a:cubicBezTo>
                                <a:cubicBezTo>
                                  <a:pt x="366" y="227"/>
                                  <a:pt x="366" y="230"/>
                                  <a:pt x="366" y="232"/>
                                </a:cubicBezTo>
                                <a:cubicBezTo>
                                  <a:pt x="366" y="235"/>
                                  <a:pt x="366" y="236"/>
                                  <a:pt x="366" y="238"/>
                                </a:cubicBezTo>
                                <a:cubicBezTo>
                                  <a:pt x="365" y="240"/>
                                  <a:pt x="365" y="241"/>
                                  <a:pt x="365" y="242"/>
                                </a:cubicBezTo>
                                <a:cubicBezTo>
                                  <a:pt x="358" y="242"/>
                                  <a:pt x="358" y="242"/>
                                  <a:pt x="358" y="242"/>
                                </a:cubicBezTo>
                                <a:cubicBezTo>
                                  <a:pt x="308" y="242"/>
                                  <a:pt x="308" y="242"/>
                                  <a:pt x="308" y="242"/>
                                </a:cubicBezTo>
                                <a:close/>
                                <a:moveTo>
                                  <a:pt x="490" y="293"/>
                                </a:moveTo>
                                <a:cubicBezTo>
                                  <a:pt x="494" y="296"/>
                                  <a:pt x="496" y="301"/>
                                  <a:pt x="496" y="307"/>
                                </a:cubicBezTo>
                                <a:cubicBezTo>
                                  <a:pt x="497" y="313"/>
                                  <a:pt x="495" y="317"/>
                                  <a:pt x="491" y="319"/>
                                </a:cubicBezTo>
                                <a:cubicBezTo>
                                  <a:pt x="486" y="323"/>
                                  <a:pt x="481" y="328"/>
                                  <a:pt x="474" y="333"/>
                                </a:cubicBezTo>
                                <a:cubicBezTo>
                                  <a:pt x="468" y="339"/>
                                  <a:pt x="461" y="344"/>
                                  <a:pt x="454" y="350"/>
                                </a:cubicBezTo>
                                <a:cubicBezTo>
                                  <a:pt x="447" y="355"/>
                                  <a:pt x="440" y="361"/>
                                  <a:pt x="434" y="366"/>
                                </a:cubicBezTo>
                                <a:cubicBezTo>
                                  <a:pt x="427" y="372"/>
                                  <a:pt x="421" y="377"/>
                                  <a:pt x="415" y="381"/>
                                </a:cubicBezTo>
                                <a:cubicBezTo>
                                  <a:pt x="409" y="386"/>
                                  <a:pt x="404" y="389"/>
                                  <a:pt x="401" y="390"/>
                                </a:cubicBezTo>
                                <a:cubicBezTo>
                                  <a:pt x="398" y="390"/>
                                  <a:pt x="397" y="386"/>
                                  <a:pt x="397" y="377"/>
                                </a:cubicBezTo>
                                <a:cubicBezTo>
                                  <a:pt x="397" y="355"/>
                                  <a:pt x="397" y="355"/>
                                  <a:pt x="397" y="355"/>
                                </a:cubicBezTo>
                                <a:cubicBezTo>
                                  <a:pt x="397" y="349"/>
                                  <a:pt x="395" y="345"/>
                                  <a:pt x="393" y="341"/>
                                </a:cubicBezTo>
                                <a:cubicBezTo>
                                  <a:pt x="390" y="338"/>
                                  <a:pt x="386" y="336"/>
                                  <a:pt x="382" y="336"/>
                                </a:cubicBezTo>
                                <a:cubicBezTo>
                                  <a:pt x="325" y="336"/>
                                  <a:pt x="325" y="336"/>
                                  <a:pt x="325" y="336"/>
                                </a:cubicBezTo>
                                <a:cubicBezTo>
                                  <a:pt x="321" y="336"/>
                                  <a:pt x="316" y="334"/>
                                  <a:pt x="312" y="331"/>
                                </a:cubicBezTo>
                                <a:cubicBezTo>
                                  <a:pt x="307" y="328"/>
                                  <a:pt x="305" y="324"/>
                                  <a:pt x="305" y="318"/>
                                </a:cubicBezTo>
                                <a:cubicBezTo>
                                  <a:pt x="305" y="294"/>
                                  <a:pt x="305" y="294"/>
                                  <a:pt x="305" y="294"/>
                                </a:cubicBezTo>
                                <a:cubicBezTo>
                                  <a:pt x="305" y="285"/>
                                  <a:pt x="307" y="279"/>
                                  <a:pt x="310" y="277"/>
                                </a:cubicBezTo>
                                <a:cubicBezTo>
                                  <a:pt x="313" y="275"/>
                                  <a:pt x="318" y="274"/>
                                  <a:pt x="325" y="274"/>
                                </a:cubicBezTo>
                                <a:cubicBezTo>
                                  <a:pt x="335" y="274"/>
                                  <a:pt x="335" y="274"/>
                                  <a:pt x="335" y="274"/>
                                </a:cubicBezTo>
                                <a:cubicBezTo>
                                  <a:pt x="338" y="274"/>
                                  <a:pt x="341" y="274"/>
                                  <a:pt x="345" y="274"/>
                                </a:cubicBezTo>
                                <a:cubicBezTo>
                                  <a:pt x="349" y="275"/>
                                  <a:pt x="353" y="275"/>
                                  <a:pt x="358" y="275"/>
                                </a:cubicBezTo>
                                <a:cubicBezTo>
                                  <a:pt x="379" y="275"/>
                                  <a:pt x="379" y="275"/>
                                  <a:pt x="379" y="275"/>
                                </a:cubicBezTo>
                                <a:cubicBezTo>
                                  <a:pt x="385" y="275"/>
                                  <a:pt x="390" y="273"/>
                                  <a:pt x="393" y="271"/>
                                </a:cubicBezTo>
                                <a:cubicBezTo>
                                  <a:pt x="395" y="269"/>
                                  <a:pt x="397" y="265"/>
                                  <a:pt x="397" y="259"/>
                                </a:cubicBezTo>
                                <a:cubicBezTo>
                                  <a:pt x="397" y="238"/>
                                  <a:pt x="397" y="238"/>
                                  <a:pt x="397" y="238"/>
                                </a:cubicBezTo>
                                <a:cubicBezTo>
                                  <a:pt x="397" y="232"/>
                                  <a:pt x="398" y="228"/>
                                  <a:pt x="400" y="226"/>
                                </a:cubicBezTo>
                                <a:cubicBezTo>
                                  <a:pt x="402" y="225"/>
                                  <a:pt x="405" y="226"/>
                                  <a:pt x="410" y="230"/>
                                </a:cubicBezTo>
                                <a:cubicBezTo>
                                  <a:pt x="416" y="234"/>
                                  <a:pt x="422" y="239"/>
                                  <a:pt x="428" y="244"/>
                                </a:cubicBezTo>
                                <a:cubicBezTo>
                                  <a:pt x="435" y="250"/>
                                  <a:pt x="442" y="256"/>
                                  <a:pt x="450" y="261"/>
                                </a:cubicBezTo>
                                <a:cubicBezTo>
                                  <a:pt x="457" y="267"/>
                                  <a:pt x="464" y="273"/>
                                  <a:pt x="471" y="278"/>
                                </a:cubicBezTo>
                                <a:cubicBezTo>
                                  <a:pt x="478" y="284"/>
                                  <a:pt x="484" y="289"/>
                                  <a:pt x="490" y="293"/>
                                </a:cubicBezTo>
                                <a:close/>
                                <a:moveTo>
                                  <a:pt x="490" y="293"/>
                                </a:moveTo>
                                <a:cubicBezTo>
                                  <a:pt x="490" y="293"/>
                                  <a:pt x="490" y="293"/>
                                  <a:pt x="490" y="293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6" name="任意多边形 166"/>
                        <wps:cNvSpPr>
                          <a:spLocks noChangeAspect="1"/>
                        </wps:cNvSpPr>
                        <wps:spPr>
                          <a:xfrm flipH="1">
                            <a:off x="8556" y="24744"/>
                            <a:ext cx="452" cy="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42723838" y="0"/>
                              </a:cxn>
                              <a:cxn ang="0">
                                <a:pos x="30328726" y="0"/>
                              </a:cxn>
                              <a:cxn ang="0">
                                <a:pos x="0" y="30196248"/>
                              </a:cxn>
                              <a:cxn ang="0">
                                <a:pos x="0" y="220438354"/>
                              </a:cxn>
                              <a:cxn ang="0">
                                <a:pos x="30328726" y="250634602"/>
                              </a:cxn>
                              <a:cxn ang="0">
                                <a:pos x="342723838" y="250634602"/>
                              </a:cxn>
                              <a:cxn ang="0">
                                <a:pos x="376085612" y="220438354"/>
                              </a:cxn>
                              <a:cxn ang="0">
                                <a:pos x="376085612" y="30196248"/>
                              </a:cxn>
                              <a:cxn ang="0">
                                <a:pos x="342723838" y="0"/>
                              </a:cxn>
                              <a:cxn ang="0">
                                <a:pos x="342723838" y="0"/>
                              </a:cxn>
                              <a:cxn ang="0">
                                <a:pos x="336657745" y="21138591"/>
                              </a:cxn>
                              <a:cxn ang="0">
                                <a:pos x="212306309" y="132865928"/>
                              </a:cxn>
                              <a:cxn ang="0">
                                <a:pos x="188043676" y="144945123"/>
                              </a:cxn>
                              <a:cxn ang="0">
                                <a:pos x="163779302" y="132865928"/>
                              </a:cxn>
                              <a:cxn ang="0">
                                <a:pos x="39427866" y="21138591"/>
                              </a:cxn>
                              <a:cxn ang="0">
                                <a:pos x="336657745" y="21138591"/>
                              </a:cxn>
                              <a:cxn ang="0">
                                <a:pos x="336657745" y="21138591"/>
                              </a:cxn>
                              <a:cxn ang="0">
                                <a:pos x="24264374" y="214398756"/>
                              </a:cxn>
                              <a:cxn ang="0">
                                <a:pos x="24264374" y="42275443"/>
                              </a:cxn>
                              <a:cxn ang="0">
                                <a:pos x="121318388" y="126826330"/>
                              </a:cxn>
                              <a:cxn ang="0">
                                <a:pos x="24264374" y="214398756"/>
                              </a:cxn>
                              <a:cxn ang="0">
                                <a:pos x="24264374" y="214398756"/>
                              </a:cxn>
                              <a:cxn ang="0">
                                <a:pos x="39427866" y="229496010"/>
                              </a:cxn>
                              <a:cxn ang="0">
                                <a:pos x="136481881" y="144945123"/>
                              </a:cxn>
                              <a:cxn ang="0">
                                <a:pos x="154680162" y="157024318"/>
                              </a:cxn>
                              <a:cxn ang="0">
                                <a:pos x="188043676" y="169103514"/>
                              </a:cxn>
                              <a:cxn ang="0">
                                <a:pos x="221405450" y="157024318"/>
                              </a:cxn>
                              <a:cxn ang="0">
                                <a:pos x="236570683" y="144945123"/>
                              </a:cxn>
                              <a:cxn ang="0">
                                <a:pos x="336657745" y="229496010"/>
                              </a:cxn>
                              <a:cxn ang="0">
                                <a:pos x="39427866" y="229496010"/>
                              </a:cxn>
                              <a:cxn ang="0">
                                <a:pos x="39427866" y="229496010"/>
                              </a:cxn>
                              <a:cxn ang="0">
                                <a:pos x="351821237" y="214398756"/>
                              </a:cxn>
                              <a:cxn ang="0">
                                <a:pos x="254767223" y="126826330"/>
                              </a:cxn>
                              <a:cxn ang="0">
                                <a:pos x="351821237" y="42275443"/>
                              </a:cxn>
                              <a:cxn ang="0">
                                <a:pos x="351821237" y="214398756"/>
                              </a:cxn>
                              <a:cxn ang="0">
                                <a:pos x="351821237" y="214398756"/>
                              </a:cxn>
                              <a:cxn ang="0">
                                <a:pos x="351821237" y="214398756"/>
                              </a:cxn>
                              <a:cxn ang="0">
                                <a:pos x="351821237" y="214398756"/>
                              </a:cxn>
                            </a:cxnLst>
                            <a:rect l="0" t="0" r="0" b="0"/>
                            <a:pathLst>
                              <a:path w="124" h="83">
                                <a:moveTo>
                                  <a:pt x="113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5" y="0"/>
                                  <a:pt x="0" y="4"/>
                                  <a:pt x="0" y="10"/>
                                </a:cubicBez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0" y="79"/>
                                  <a:pt x="5" y="83"/>
                                  <a:pt x="10" y="83"/>
                                </a:cubicBezTo>
                                <a:cubicBezTo>
                                  <a:pt x="113" y="83"/>
                                  <a:pt x="113" y="83"/>
                                  <a:pt x="113" y="83"/>
                                </a:cubicBezTo>
                                <a:cubicBezTo>
                                  <a:pt x="119" y="83"/>
                                  <a:pt x="124" y="79"/>
                                  <a:pt x="124" y="73"/>
                                </a:cubicBezTo>
                                <a:cubicBezTo>
                                  <a:pt x="124" y="10"/>
                                  <a:pt x="124" y="10"/>
                                  <a:pt x="124" y="10"/>
                                </a:cubicBezTo>
                                <a:cubicBezTo>
                                  <a:pt x="124" y="4"/>
                                  <a:pt x="119" y="0"/>
                                  <a:pt x="113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lose/>
                                <a:moveTo>
                                  <a:pt x="111" y="7"/>
                                </a:moveTo>
                                <a:cubicBezTo>
                                  <a:pt x="70" y="44"/>
                                  <a:pt x="70" y="44"/>
                                  <a:pt x="70" y="44"/>
                                </a:cubicBezTo>
                                <a:cubicBezTo>
                                  <a:pt x="66" y="47"/>
                                  <a:pt x="64" y="48"/>
                                  <a:pt x="62" y="48"/>
                                </a:cubicBezTo>
                                <a:cubicBezTo>
                                  <a:pt x="60" y="48"/>
                                  <a:pt x="57" y="47"/>
                                  <a:pt x="54" y="44"/>
                                </a:cubicBezTo>
                                <a:cubicBezTo>
                                  <a:pt x="13" y="7"/>
                                  <a:pt x="13" y="7"/>
                                  <a:pt x="13" y="7"/>
                                </a:cubicBezTo>
                                <a:cubicBezTo>
                                  <a:pt x="111" y="7"/>
                                  <a:pt x="111" y="7"/>
                                  <a:pt x="111" y="7"/>
                                </a:cubicBezTo>
                                <a:cubicBezTo>
                                  <a:pt x="111" y="7"/>
                                  <a:pt x="111" y="7"/>
                                  <a:pt x="111" y="7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8" y="14"/>
                                  <a:pt x="8" y="14"/>
                                  <a:pt x="8" y="14"/>
                                </a:cubicBezTo>
                                <a:cubicBezTo>
                                  <a:pt x="40" y="42"/>
                                  <a:pt x="40" y="42"/>
                                  <a:pt x="40" y="42"/>
                                </a:cubicBezTo>
                                <a:cubicBezTo>
                                  <a:pt x="8" y="71"/>
                                  <a:pt x="8" y="71"/>
                                  <a:pt x="8" y="71"/>
                                </a:cubicBezTo>
                                <a:cubicBezTo>
                                  <a:pt x="8" y="71"/>
                                  <a:pt x="8" y="71"/>
                                  <a:pt x="8" y="71"/>
                                </a:cubicBezTo>
                                <a:close/>
                                <a:moveTo>
                                  <a:pt x="13" y="76"/>
                                </a:moveTo>
                                <a:cubicBezTo>
                                  <a:pt x="45" y="48"/>
                                  <a:pt x="45" y="48"/>
                                  <a:pt x="45" y="48"/>
                                </a:cubicBezTo>
                                <a:cubicBezTo>
                                  <a:pt x="51" y="52"/>
                                  <a:pt x="51" y="52"/>
                                  <a:pt x="51" y="52"/>
                                </a:cubicBezTo>
                                <a:cubicBezTo>
                                  <a:pt x="54" y="55"/>
                                  <a:pt x="57" y="56"/>
                                  <a:pt x="62" y="56"/>
                                </a:cubicBezTo>
                                <a:cubicBezTo>
                                  <a:pt x="66" y="56"/>
                                  <a:pt x="70" y="55"/>
                                  <a:pt x="73" y="52"/>
                                </a:cubicBezTo>
                                <a:cubicBezTo>
                                  <a:pt x="78" y="48"/>
                                  <a:pt x="78" y="48"/>
                                  <a:pt x="78" y="48"/>
                                </a:cubicBezTo>
                                <a:cubicBezTo>
                                  <a:pt x="111" y="76"/>
                                  <a:pt x="111" y="76"/>
                                  <a:pt x="111" y="76"/>
                                </a:cubicBezTo>
                                <a:cubicBezTo>
                                  <a:pt x="13" y="76"/>
                                  <a:pt x="13" y="76"/>
                                  <a:pt x="13" y="76"/>
                                </a:cubicBezTo>
                                <a:cubicBezTo>
                                  <a:pt x="13" y="76"/>
                                  <a:pt x="13" y="76"/>
                                  <a:pt x="13" y="76"/>
                                </a:cubicBezTo>
                                <a:close/>
                                <a:moveTo>
                                  <a:pt x="116" y="71"/>
                                </a:moveTo>
                                <a:cubicBezTo>
                                  <a:pt x="84" y="42"/>
                                  <a:pt x="84" y="42"/>
                                  <a:pt x="84" y="42"/>
                                </a:cubicBezTo>
                                <a:cubicBezTo>
                                  <a:pt x="116" y="14"/>
                                  <a:pt x="116" y="14"/>
                                  <a:pt x="116" y="14"/>
                                </a:cubicBezTo>
                                <a:cubicBezTo>
                                  <a:pt x="116" y="71"/>
                                  <a:pt x="116" y="71"/>
                                  <a:pt x="116" y="71"/>
                                </a:cubicBezTo>
                                <a:cubicBezTo>
                                  <a:pt x="116" y="71"/>
                                  <a:pt x="116" y="71"/>
                                  <a:pt x="116" y="71"/>
                                </a:cubicBezTo>
                                <a:close/>
                                <a:moveTo>
                                  <a:pt x="116" y="71"/>
                                </a:moveTo>
                                <a:cubicBezTo>
                                  <a:pt x="116" y="71"/>
                                  <a:pt x="116" y="71"/>
                                  <a:pt x="116" y="71"/>
                                </a:cubicBezTo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7" name="任意多边形 167"/>
                        <wps:cNvSpPr>
                          <a:spLocks noChangeAspect="1"/>
                        </wps:cNvSpPr>
                        <wps:spPr>
                          <a:xfrm flipH="1">
                            <a:off x="9586" y="24743"/>
                            <a:ext cx="412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rect l="0" t="0" r="0" b="0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8" name="任意多边形 168"/>
                        <wps:cNvSpPr>
                          <a:spLocks noChangeAspect="1"/>
                        </wps:cNvSpPr>
                        <wps:spPr>
                          <a:xfrm flipH="1">
                            <a:off x="10506" y="24725"/>
                            <a:ext cx="413" cy="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4065756" y="93564335"/>
                              </a:cxn>
                              <a:cxn ang="0">
                                <a:pos x="80618237" y="93564335"/>
                              </a:cxn>
                              <a:cxn ang="0">
                                <a:pos x="68021389" y="106208808"/>
                              </a:cxn>
                              <a:cxn ang="0">
                                <a:pos x="68021389" y="179541987"/>
                              </a:cxn>
                              <a:cxn ang="0">
                                <a:pos x="80618237" y="192186460"/>
                              </a:cxn>
                              <a:cxn ang="0">
                                <a:pos x="204065756" y="192186460"/>
                              </a:cxn>
                              <a:cxn ang="0">
                                <a:pos x="216662603" y="179541987"/>
                              </a:cxn>
                              <a:cxn ang="0">
                                <a:pos x="216662603" y="106208808"/>
                              </a:cxn>
                              <a:cxn ang="0">
                                <a:pos x="204065756" y="93564335"/>
                              </a:cxn>
                              <a:cxn ang="0">
                                <a:pos x="204065756" y="93564335"/>
                              </a:cxn>
                              <a:cxn ang="0">
                                <a:pos x="78098867" y="177013093"/>
                              </a:cxn>
                              <a:cxn ang="0">
                                <a:pos x="78098867" y="108737703"/>
                              </a:cxn>
                              <a:cxn ang="0">
                                <a:pos x="113370040" y="144139051"/>
                              </a:cxn>
                              <a:cxn ang="0">
                                <a:pos x="113370040" y="144139051"/>
                              </a:cxn>
                              <a:cxn ang="0">
                                <a:pos x="78098867" y="177013093"/>
                              </a:cxn>
                              <a:cxn ang="0">
                                <a:pos x="78098867" y="177013093"/>
                              </a:cxn>
                              <a:cxn ang="0">
                                <a:pos x="78098867" y="177013093"/>
                              </a:cxn>
                              <a:cxn ang="0">
                                <a:pos x="88176345" y="103679913"/>
                              </a:cxn>
                              <a:cxn ang="0">
                                <a:pos x="196507647" y="103679913"/>
                              </a:cxn>
                              <a:cxn ang="0">
                                <a:pos x="141083105" y="154254629"/>
                              </a:cxn>
                              <a:cxn ang="0">
                                <a:pos x="88176345" y="103679913"/>
                              </a:cxn>
                              <a:cxn ang="0">
                                <a:pos x="88176345" y="103679913"/>
                              </a:cxn>
                              <a:cxn ang="0">
                                <a:pos x="123447519" y="149196840"/>
                              </a:cxn>
                              <a:cxn ang="0">
                                <a:pos x="141083105" y="166899102"/>
                              </a:cxn>
                              <a:cxn ang="0">
                                <a:pos x="161236474" y="149196840"/>
                              </a:cxn>
                              <a:cxn ang="0">
                                <a:pos x="193988278" y="179541987"/>
                              </a:cxn>
                              <a:cxn ang="0">
                                <a:pos x="88176345" y="179541987"/>
                              </a:cxn>
                              <a:cxn ang="0">
                                <a:pos x="123447519" y="149196840"/>
                              </a:cxn>
                              <a:cxn ang="0">
                                <a:pos x="123447519" y="149196840"/>
                              </a:cxn>
                              <a:cxn ang="0">
                                <a:pos x="168794582" y="144139051"/>
                              </a:cxn>
                              <a:cxn ang="0">
                                <a:pos x="168794582" y="144139051"/>
                              </a:cxn>
                              <a:cxn ang="0">
                                <a:pos x="204065756" y="108737703"/>
                              </a:cxn>
                              <a:cxn ang="0">
                                <a:pos x="204065756" y="177013093"/>
                              </a:cxn>
                              <a:cxn ang="0">
                                <a:pos x="168794582" y="144139051"/>
                              </a:cxn>
                              <a:cxn ang="0">
                                <a:pos x="168794582" y="144139051"/>
                              </a:cxn>
                              <a:cxn ang="0">
                                <a:pos x="141083105" y="285750796"/>
                              </a:cxn>
                              <a:cxn ang="0">
                                <a:pos x="0" y="141611744"/>
                              </a:cxn>
                              <a:cxn ang="0">
                                <a:pos x="141083105" y="0"/>
                              </a:cxn>
                              <a:cxn ang="0">
                                <a:pos x="284683993" y="141611744"/>
                              </a:cxn>
                              <a:cxn ang="0">
                                <a:pos x="141083105" y="285750796"/>
                              </a:cxn>
                              <a:cxn ang="0">
                                <a:pos x="141083105" y="10115578"/>
                              </a:cxn>
                              <a:cxn ang="0">
                                <a:pos x="10077478" y="141611744"/>
                              </a:cxn>
                              <a:cxn ang="0">
                                <a:pos x="141083105" y="275635218"/>
                              </a:cxn>
                              <a:cxn ang="0">
                                <a:pos x="274606515" y="141611744"/>
                              </a:cxn>
                              <a:cxn ang="0">
                                <a:pos x="141083105" y="10115578"/>
                              </a:cxn>
                              <a:cxn ang="0">
                                <a:pos x="141083105" y="10115578"/>
                              </a:cxn>
                              <a:cxn ang="0">
                                <a:pos x="141083105" y="10115578"/>
                              </a:cxn>
                            </a:cxnLst>
                            <a:rect l="0" t="0" r="0" b="0"/>
                            <a:pathLst>
                              <a:path w="113" h="113">
                                <a:moveTo>
                                  <a:pt x="81" y="37"/>
                                </a:moveTo>
                                <a:cubicBezTo>
                                  <a:pt x="32" y="37"/>
                                  <a:pt x="32" y="37"/>
                                  <a:pt x="32" y="37"/>
                                </a:cubicBezTo>
                                <a:cubicBezTo>
                                  <a:pt x="29" y="37"/>
                                  <a:pt x="27" y="39"/>
                                  <a:pt x="27" y="42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27" y="73"/>
                                  <a:pt x="29" y="76"/>
                                  <a:pt x="32" y="76"/>
                                </a:cubicBezTo>
                                <a:cubicBezTo>
                                  <a:pt x="81" y="76"/>
                                  <a:pt x="81" y="76"/>
                                  <a:pt x="81" y="76"/>
                                </a:cubicBezTo>
                                <a:cubicBezTo>
                                  <a:pt x="84" y="76"/>
                                  <a:pt x="86" y="73"/>
                                  <a:pt x="86" y="71"/>
                                </a:cubicBezTo>
                                <a:cubicBezTo>
                                  <a:pt x="86" y="42"/>
                                  <a:pt x="86" y="42"/>
                                  <a:pt x="86" y="42"/>
                                </a:cubicBezTo>
                                <a:cubicBezTo>
                                  <a:pt x="86" y="39"/>
                                  <a:pt x="84" y="37"/>
                                  <a:pt x="81" y="37"/>
                                </a:cubicBezTo>
                                <a:cubicBezTo>
                                  <a:pt x="81" y="37"/>
                                  <a:pt x="81" y="37"/>
                                  <a:pt x="81" y="37"/>
                                </a:cubicBezTo>
                                <a:close/>
                                <a:moveTo>
                                  <a:pt x="31" y="70"/>
                                </a:moveTo>
                                <a:cubicBezTo>
                                  <a:pt x="31" y="43"/>
                                  <a:pt x="31" y="43"/>
                                  <a:pt x="31" y="43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lose/>
                                <a:moveTo>
                                  <a:pt x="35" y="41"/>
                                </a:move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lose/>
                                <a:moveTo>
                                  <a:pt x="49" y="59"/>
                                </a:moveTo>
                                <a:cubicBezTo>
                                  <a:pt x="56" y="66"/>
                                  <a:pt x="56" y="66"/>
                                  <a:pt x="56" y="66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7" y="71"/>
                                  <a:pt x="77" y="71"/>
                                  <a:pt x="77" y="71"/>
                                </a:cubicBezTo>
                                <a:cubicBezTo>
                                  <a:pt x="35" y="71"/>
                                  <a:pt x="35" y="71"/>
                                  <a:pt x="35" y="71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lose/>
                                <a:moveTo>
                                  <a:pt x="67" y="57"/>
                                </a:move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81" y="43"/>
                                  <a:pt x="81" y="43"/>
                                  <a:pt x="81" y="43"/>
                                </a:cubicBezTo>
                                <a:cubicBezTo>
                                  <a:pt x="81" y="70"/>
                                  <a:pt x="81" y="70"/>
                                  <a:pt x="81" y="70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lose/>
                                <a:moveTo>
                                  <a:pt x="56" y="113"/>
                                </a:moveTo>
                                <a:cubicBezTo>
                                  <a:pt x="25" y="113"/>
                                  <a:pt x="0" y="87"/>
                                  <a:pt x="0" y="56"/>
                                </a:cubicBezTo>
                                <a:cubicBezTo>
                                  <a:pt x="0" y="25"/>
                                  <a:pt x="25" y="0"/>
                                  <a:pt x="56" y="0"/>
                                </a:cubicBezTo>
                                <a:cubicBezTo>
                                  <a:pt x="87" y="0"/>
                                  <a:pt x="113" y="25"/>
                                  <a:pt x="113" y="56"/>
                                </a:cubicBezTo>
                                <a:cubicBezTo>
                                  <a:pt x="113" y="87"/>
                                  <a:pt x="87" y="113"/>
                                  <a:pt x="56" y="113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27" y="4"/>
                                  <a:pt x="4" y="27"/>
                                  <a:pt x="4" y="56"/>
                                </a:cubicBezTo>
                                <a:cubicBezTo>
                                  <a:pt x="4" y="85"/>
                                  <a:pt x="27" y="109"/>
                                  <a:pt x="56" y="109"/>
                                </a:cubicBezTo>
                                <a:cubicBezTo>
                                  <a:pt x="85" y="109"/>
                                  <a:pt x="109" y="85"/>
                                  <a:pt x="109" y="56"/>
                                </a:cubicBezTo>
                                <a:cubicBezTo>
                                  <a:pt x="109" y="27"/>
                                  <a:pt x="85" y="4"/>
                                  <a:pt x="56" y="4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56" y="4"/>
                                  <a:pt x="56" y="4"/>
                                  <a:pt x="56" y="4"/>
                                </a:cubicBezTo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69" name="任意多边形 169"/>
                        <wps:cNvSpPr>
                          <a:spLocks noChangeAspect="1"/>
                        </wps:cNvSpPr>
                        <wps:spPr>
                          <a:xfrm>
                            <a:off x="11424" y="24818"/>
                            <a:ext cx="43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8722445" y="98845350"/>
                              </a:cxn>
                              <a:cxn ang="0">
                                <a:pos x="698686007" y="171333478"/>
                              </a:cxn>
                              <a:cxn ang="0">
                                <a:pos x="645451560" y="171333478"/>
                              </a:cxn>
                              <a:cxn ang="0">
                                <a:pos x="698686007" y="243821606"/>
                              </a:cxn>
                              <a:cxn ang="0">
                                <a:pos x="645451560" y="243821606"/>
                              </a:cxn>
                              <a:cxn ang="0">
                                <a:pos x="698686007" y="322898400"/>
                              </a:cxn>
                              <a:cxn ang="0">
                                <a:pos x="645451560" y="322898400"/>
                              </a:cxn>
                              <a:cxn ang="0">
                                <a:pos x="698686007" y="395386528"/>
                              </a:cxn>
                              <a:cxn ang="0">
                                <a:pos x="645451560" y="395386528"/>
                              </a:cxn>
                              <a:cxn ang="0">
                                <a:pos x="698686007" y="441514870"/>
                              </a:cxn>
                              <a:cxn ang="0">
                                <a:pos x="632144237" y="441514870"/>
                              </a:cxn>
                              <a:cxn ang="0">
                                <a:pos x="625490575" y="408566420"/>
                              </a:cxn>
                              <a:cxn ang="0">
                                <a:pos x="558948805" y="461283428"/>
                              </a:cxn>
                              <a:cxn ang="0">
                                <a:pos x="565602467" y="408566420"/>
                              </a:cxn>
                              <a:cxn ang="0">
                                <a:pos x="525677920" y="461283428"/>
                              </a:cxn>
                              <a:cxn ang="0">
                                <a:pos x="492407035" y="441514870"/>
                              </a:cxn>
                              <a:cxn ang="0">
                                <a:pos x="445828827" y="441514870"/>
                              </a:cxn>
                              <a:cxn ang="0">
                                <a:pos x="405904280" y="441514870"/>
                              </a:cxn>
                              <a:cxn ang="0">
                                <a:pos x="392594381" y="408566420"/>
                              </a:cxn>
                              <a:cxn ang="0">
                                <a:pos x="326052611" y="461283428"/>
                              </a:cxn>
                              <a:cxn ang="0">
                                <a:pos x="339362510" y="408566420"/>
                              </a:cxn>
                              <a:cxn ang="0">
                                <a:pos x="292781726" y="461283428"/>
                              </a:cxn>
                              <a:cxn ang="0">
                                <a:pos x="259510841" y="441514870"/>
                              </a:cxn>
                              <a:cxn ang="0">
                                <a:pos x="219586294" y="441514870"/>
                              </a:cxn>
                              <a:cxn ang="0">
                                <a:pos x="186315409" y="441514870"/>
                              </a:cxn>
                              <a:cxn ang="0">
                                <a:pos x="173008086" y="408566420"/>
                              </a:cxn>
                              <a:cxn ang="0">
                                <a:pos x="106466316" y="461283428"/>
                              </a:cxn>
                              <a:cxn ang="0">
                                <a:pos x="119773640" y="408566420"/>
                              </a:cxn>
                              <a:cxn ang="0">
                                <a:pos x="73195431" y="461283428"/>
                              </a:cxn>
                              <a:cxn ang="0">
                                <a:pos x="46578208" y="441514870"/>
                              </a:cxn>
                              <a:cxn ang="0">
                                <a:pos x="26617223" y="441514870"/>
                              </a:cxn>
                              <a:cxn ang="0">
                                <a:pos x="19963561" y="408566420"/>
                              </a:cxn>
                              <a:cxn ang="0">
                                <a:pos x="33270884" y="369026742"/>
                              </a:cxn>
                              <a:cxn ang="0">
                                <a:pos x="0" y="349258185"/>
                              </a:cxn>
                              <a:cxn ang="0">
                                <a:pos x="53234446" y="303129842"/>
                              </a:cxn>
                              <a:cxn ang="0">
                                <a:pos x="0" y="322898400"/>
                              </a:cxn>
                              <a:cxn ang="0">
                                <a:pos x="53234446" y="250410271"/>
                              </a:cxn>
                              <a:cxn ang="0">
                                <a:pos x="13307323" y="243821606"/>
                              </a:cxn>
                              <a:cxn ang="0">
                                <a:pos x="19963561" y="197693264"/>
                              </a:cxn>
                              <a:cxn ang="0">
                                <a:pos x="33270884" y="151564921"/>
                              </a:cxn>
                              <a:cxn ang="0">
                                <a:pos x="0" y="131796363"/>
                              </a:cxn>
                              <a:cxn ang="0">
                                <a:pos x="326052611" y="316309735"/>
                              </a:cxn>
                              <a:cxn ang="0">
                                <a:pos x="372633395" y="316309735"/>
                              </a:cxn>
                              <a:cxn ang="0">
                                <a:pos x="698686007" y="118616470"/>
                              </a:cxn>
                              <a:cxn ang="0">
                                <a:pos x="19963561" y="98845350"/>
                              </a:cxn>
                              <a:cxn ang="0">
                                <a:pos x="0" y="32948450"/>
                              </a:cxn>
                              <a:cxn ang="0">
                                <a:pos x="379287057" y="289949949"/>
                              </a:cxn>
                              <a:cxn ang="0">
                                <a:pos x="212932633" y="19768557"/>
                              </a:cxn>
                              <a:cxn ang="0">
                                <a:pos x="212932633" y="46128342"/>
                              </a:cxn>
                              <a:cxn ang="0">
                                <a:pos x="173008086" y="85668020"/>
                              </a:cxn>
                              <a:cxn ang="0">
                                <a:pos x="266167079" y="52717007"/>
                              </a:cxn>
                              <a:cxn ang="0">
                                <a:pos x="272820741" y="79076793"/>
                              </a:cxn>
                              <a:cxn ang="0">
                                <a:pos x="372633395" y="118616470"/>
                              </a:cxn>
                              <a:cxn ang="0">
                                <a:pos x="379287057" y="289949949"/>
                              </a:cxn>
                              <a:cxn ang="0">
                                <a:pos x="652105222" y="0"/>
                              </a:cxn>
                              <a:cxn ang="0">
                                <a:pos x="212932633" y="19768557"/>
                              </a:cxn>
                            </a:cxnLst>
                            <a:rect l="0" t="0" r="0" b="0"/>
                            <a:pathLst>
                              <a:path w="106" h="70">
                                <a:moveTo>
                                  <a:pt x="105" y="12"/>
                                </a:moveTo>
                                <a:cubicBezTo>
                                  <a:pt x="105" y="15"/>
                                  <a:pt x="105" y="15"/>
                                  <a:pt x="105" y="15"/>
                                </a:cubicBezTo>
                                <a:cubicBezTo>
                                  <a:pt x="102" y="15"/>
                                  <a:pt x="102" y="15"/>
                                  <a:pt x="102" y="15"/>
                                </a:cubicBezTo>
                                <a:lnTo>
                                  <a:pt x="105" y="12"/>
                                </a:lnTo>
                                <a:close/>
                                <a:moveTo>
                                  <a:pt x="105" y="18"/>
                                </a:move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1" y="23"/>
                                  <a:pt x="101" y="23"/>
                                  <a:pt x="101" y="23"/>
                                </a:cubicBezTo>
                                <a:cubicBezTo>
                                  <a:pt x="97" y="23"/>
                                  <a:pt x="97" y="23"/>
                                  <a:pt x="97" y="23"/>
                                </a:cubicBezTo>
                                <a:cubicBezTo>
                                  <a:pt x="97" y="26"/>
                                  <a:pt x="97" y="26"/>
                                  <a:pt x="97" y="26"/>
                                </a:cubicBezTo>
                                <a:cubicBezTo>
                                  <a:pt x="102" y="30"/>
                                  <a:pt x="102" y="30"/>
                                  <a:pt x="102" y="30"/>
                                </a:cubicBezTo>
                                <a:cubicBezTo>
                                  <a:pt x="105" y="30"/>
                                  <a:pt x="105" y="30"/>
                                  <a:pt x="105" y="30"/>
                                </a:cubicBezTo>
                                <a:cubicBezTo>
                                  <a:pt x="105" y="37"/>
                                  <a:pt x="105" y="37"/>
                                  <a:pt x="105" y="37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97" y="34"/>
                                  <a:pt x="97" y="34"/>
                                  <a:pt x="97" y="34"/>
                                </a:cubicBezTo>
                                <a:cubicBezTo>
                                  <a:pt x="97" y="37"/>
                                  <a:pt x="97" y="37"/>
                                  <a:pt x="97" y="37"/>
                                </a:cubicBezTo>
                                <a:cubicBezTo>
                                  <a:pt x="102" y="41"/>
                                  <a:pt x="102" y="41"/>
                                  <a:pt x="102" y="41"/>
                                </a:cubicBezTo>
                                <a:cubicBezTo>
                                  <a:pt x="105" y="41"/>
                                  <a:pt x="105" y="41"/>
                                  <a:pt x="105" y="41"/>
                                </a:cubicBezTo>
                                <a:cubicBezTo>
                                  <a:pt x="105" y="49"/>
                                  <a:pt x="105" y="49"/>
                                  <a:pt x="105" y="49"/>
                                </a:cubicBezTo>
                                <a:cubicBezTo>
                                  <a:pt x="100" y="46"/>
                                  <a:pt x="100" y="46"/>
                                  <a:pt x="100" y="46"/>
                                </a:cubicBezTo>
                                <a:cubicBezTo>
                                  <a:pt x="97" y="46"/>
                                  <a:pt x="97" y="46"/>
                                  <a:pt x="97" y="46"/>
                                </a:cubicBezTo>
                                <a:cubicBezTo>
                                  <a:pt x="97" y="49"/>
                                  <a:pt x="97" y="49"/>
                                  <a:pt x="97" y="49"/>
                                </a:cubicBezTo>
                                <a:cubicBezTo>
                                  <a:pt x="102" y="52"/>
                                  <a:pt x="102" y="52"/>
                                  <a:pt x="102" y="52"/>
                                </a:cubicBezTo>
                                <a:cubicBezTo>
                                  <a:pt x="105" y="53"/>
                                  <a:pt x="105" y="53"/>
                                  <a:pt x="105" y="53"/>
                                </a:cubicBezTo>
                                <a:cubicBezTo>
                                  <a:pt x="105" y="60"/>
                                  <a:pt x="105" y="60"/>
                                  <a:pt x="105" y="60"/>
                                </a:cubicBezTo>
                                <a:cubicBezTo>
                                  <a:pt x="100" y="57"/>
                                  <a:pt x="100" y="57"/>
                                  <a:pt x="100" y="57"/>
                                </a:cubicBezTo>
                                <a:cubicBezTo>
                                  <a:pt x="97" y="57"/>
                                  <a:pt x="97" y="57"/>
                                  <a:pt x="97" y="57"/>
                                </a:cubicBezTo>
                                <a:cubicBezTo>
                                  <a:pt x="97" y="60"/>
                                  <a:pt x="97" y="60"/>
                                  <a:pt x="97" y="60"/>
                                </a:cubicBezTo>
                                <a:cubicBezTo>
                                  <a:pt x="102" y="64"/>
                                  <a:pt x="102" y="64"/>
                                  <a:pt x="102" y="64"/>
                                </a:cubicBezTo>
                                <a:cubicBezTo>
                                  <a:pt x="105" y="64"/>
                                  <a:pt x="105" y="64"/>
                                  <a:pt x="105" y="64"/>
                                </a:cubicBezTo>
                                <a:cubicBezTo>
                                  <a:pt x="105" y="67"/>
                                  <a:pt x="105" y="67"/>
                                  <a:pt x="105" y="67"/>
                                </a:cubicBezTo>
                                <a:cubicBezTo>
                                  <a:pt x="105" y="67"/>
                                  <a:pt x="104" y="70"/>
                                  <a:pt x="100" y="70"/>
                                </a:cubicBezTo>
                                <a:cubicBezTo>
                                  <a:pt x="95" y="70"/>
                                  <a:pt x="95" y="70"/>
                                  <a:pt x="95" y="70"/>
                                </a:cubicBezTo>
                                <a:cubicBezTo>
                                  <a:pt x="95" y="67"/>
                                  <a:pt x="95" y="67"/>
                                  <a:pt x="95" y="67"/>
                                </a:cubicBezTo>
                                <a:cubicBezTo>
                                  <a:pt x="97" y="67"/>
                                  <a:pt x="97" y="67"/>
                                  <a:pt x="97" y="67"/>
                                </a:cubicBezTo>
                                <a:cubicBezTo>
                                  <a:pt x="97" y="62"/>
                                  <a:pt x="97" y="62"/>
                                  <a:pt x="97" y="62"/>
                                </a:cubicBezTo>
                                <a:cubicBezTo>
                                  <a:pt x="94" y="62"/>
                                  <a:pt x="94" y="62"/>
                                  <a:pt x="94" y="62"/>
                                </a:cubicBezTo>
                                <a:cubicBezTo>
                                  <a:pt x="90" y="67"/>
                                  <a:pt x="90" y="67"/>
                                  <a:pt x="90" y="67"/>
                                </a:cubicBezTo>
                                <a:cubicBezTo>
                                  <a:pt x="90" y="70"/>
                                  <a:pt x="90" y="70"/>
                                  <a:pt x="90" y="70"/>
                                </a:cubicBezTo>
                                <a:cubicBezTo>
                                  <a:pt x="84" y="70"/>
                                  <a:pt x="84" y="70"/>
                                  <a:pt x="84" y="70"/>
                                </a:cubicBezTo>
                                <a:cubicBezTo>
                                  <a:pt x="84" y="67"/>
                                  <a:pt x="84" y="67"/>
                                  <a:pt x="84" y="67"/>
                                </a:cubicBez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  <a:cubicBezTo>
                                  <a:pt x="85" y="62"/>
                                  <a:pt x="85" y="62"/>
                                  <a:pt x="85" y="62"/>
                                </a:cubicBezTo>
                                <a:cubicBezTo>
                                  <a:pt x="82" y="62"/>
                                  <a:pt x="82" y="62"/>
                                  <a:pt x="82" y="62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9" y="70"/>
                                  <a:pt x="79" y="70"/>
                                  <a:pt x="79" y="70"/>
                                </a:cubicBezTo>
                                <a:cubicBezTo>
                                  <a:pt x="72" y="70"/>
                                  <a:pt x="72" y="70"/>
                                  <a:pt x="72" y="70"/>
                                </a:cubicBezTo>
                                <a:cubicBezTo>
                                  <a:pt x="72" y="67"/>
                                  <a:pt x="72" y="67"/>
                                  <a:pt x="72" y="67"/>
                                </a:cubicBezTo>
                                <a:cubicBezTo>
                                  <a:pt x="74" y="67"/>
                                  <a:pt x="74" y="67"/>
                                  <a:pt x="74" y="67"/>
                                </a:cubicBezTo>
                                <a:cubicBezTo>
                                  <a:pt x="74" y="62"/>
                                  <a:pt x="74" y="62"/>
                                  <a:pt x="74" y="62"/>
                                </a:cubicBezTo>
                                <a:cubicBezTo>
                                  <a:pt x="71" y="62"/>
                                  <a:pt x="71" y="62"/>
                                  <a:pt x="71" y="62"/>
                                </a:cubicBezTo>
                                <a:cubicBezTo>
                                  <a:pt x="67" y="67"/>
                                  <a:pt x="67" y="67"/>
                                  <a:pt x="67" y="67"/>
                                </a:cubicBezTo>
                                <a:cubicBezTo>
                                  <a:pt x="67" y="70"/>
                                  <a:pt x="67" y="70"/>
                                  <a:pt x="67" y="70"/>
                                </a:cubicBezTo>
                                <a:cubicBezTo>
                                  <a:pt x="61" y="70"/>
                                  <a:pt x="61" y="70"/>
                                  <a:pt x="61" y="70"/>
                                </a:cubicBezTo>
                                <a:cubicBezTo>
                                  <a:pt x="61" y="67"/>
                                  <a:pt x="61" y="67"/>
                                  <a:pt x="61" y="67"/>
                                </a:cubicBezTo>
                                <a:cubicBezTo>
                                  <a:pt x="62" y="68"/>
                                  <a:pt x="62" y="68"/>
                                  <a:pt x="62" y="68"/>
                                </a:cubicBezTo>
                                <a:cubicBezTo>
                                  <a:pt x="62" y="62"/>
                                  <a:pt x="62" y="62"/>
                                  <a:pt x="62" y="62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56" y="67"/>
                                  <a:pt x="56" y="67"/>
                                  <a:pt x="56" y="67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49" y="70"/>
                                  <a:pt x="49" y="70"/>
                                  <a:pt x="49" y="70"/>
                                </a:cubicBezTo>
                                <a:cubicBezTo>
                                  <a:pt x="49" y="67"/>
                                  <a:pt x="49" y="67"/>
                                  <a:pt x="49" y="67"/>
                                </a:cubicBezTo>
                                <a:cubicBezTo>
                                  <a:pt x="51" y="67"/>
                                  <a:pt x="51" y="67"/>
                                  <a:pt x="51" y="67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48" y="62"/>
                                  <a:pt x="48" y="62"/>
                                  <a:pt x="48" y="62"/>
                                </a:cubicBezTo>
                                <a:cubicBezTo>
                                  <a:pt x="44" y="67"/>
                                  <a:pt x="44" y="67"/>
                                  <a:pt x="44" y="67"/>
                                </a:cubicBezTo>
                                <a:cubicBezTo>
                                  <a:pt x="44" y="70"/>
                                  <a:pt x="44" y="70"/>
                                  <a:pt x="44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67"/>
                                  <a:pt x="38" y="67"/>
                                  <a:pt x="38" y="67"/>
                                </a:cubicBezTo>
                                <a:cubicBezTo>
                                  <a:pt x="39" y="67"/>
                                  <a:pt x="39" y="67"/>
                                  <a:pt x="39" y="67"/>
                                </a:cubicBezTo>
                                <a:cubicBezTo>
                                  <a:pt x="39" y="62"/>
                                  <a:pt x="39" y="62"/>
                                  <a:pt x="39" y="62"/>
                                </a:cubicBezTo>
                                <a:cubicBezTo>
                                  <a:pt x="36" y="62"/>
                                  <a:pt x="36" y="62"/>
                                  <a:pt x="36" y="62"/>
                                </a:cubicBezTo>
                                <a:cubicBezTo>
                                  <a:pt x="33" y="67"/>
                                  <a:pt x="33" y="67"/>
                                  <a:pt x="33" y="67"/>
                                </a:cubicBezTo>
                                <a:cubicBezTo>
                                  <a:pt x="33" y="70"/>
                                  <a:pt x="33" y="70"/>
                                  <a:pt x="33" y="70"/>
                                </a:cubicBezTo>
                                <a:cubicBezTo>
                                  <a:pt x="28" y="70"/>
                                  <a:pt x="28" y="70"/>
                                  <a:pt x="28" y="70"/>
                                </a:cubicBezTo>
                                <a:cubicBezTo>
                                  <a:pt x="28" y="67"/>
                                  <a:pt x="28" y="67"/>
                                  <a:pt x="28" y="67"/>
                                </a:cubicBezTo>
                                <a:cubicBezTo>
                                  <a:pt x="30" y="67"/>
                                  <a:pt x="30" y="67"/>
                                  <a:pt x="30" y="67"/>
                                </a:cubicBezTo>
                                <a:cubicBezTo>
                                  <a:pt x="30" y="62"/>
                                  <a:pt x="30" y="62"/>
                                  <a:pt x="30" y="62"/>
                                </a:cubicBezTo>
                                <a:cubicBezTo>
                                  <a:pt x="26" y="62"/>
                                  <a:pt x="26" y="62"/>
                                  <a:pt x="26" y="62"/>
                                </a:cubicBez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3" y="70"/>
                                  <a:pt x="23" y="70"/>
                                  <a:pt x="23" y="70"/>
                                </a:cubicBezTo>
                                <a:cubicBezTo>
                                  <a:pt x="16" y="70"/>
                                  <a:pt x="16" y="70"/>
                                  <a:pt x="16" y="70"/>
                                </a:cubicBezTo>
                                <a:cubicBezTo>
                                  <a:pt x="16" y="67"/>
                                  <a:pt x="16" y="67"/>
                                  <a:pt x="16" y="67"/>
                                </a:cubicBezTo>
                                <a:cubicBezTo>
                                  <a:pt x="18" y="67"/>
                                  <a:pt x="18" y="67"/>
                                  <a:pt x="18" y="67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cubicBezTo>
                                  <a:pt x="11" y="67"/>
                                  <a:pt x="11" y="67"/>
                                  <a:pt x="11" y="67"/>
                                </a:cubicBezTo>
                                <a:cubicBezTo>
                                  <a:pt x="11" y="70"/>
                                  <a:pt x="11" y="70"/>
                                  <a:pt x="11" y="70"/>
                                </a:cubicBezTo>
                                <a:cubicBezTo>
                                  <a:pt x="5" y="70"/>
                                  <a:pt x="5" y="70"/>
                                  <a:pt x="5" y="70"/>
                                </a:cubicBezTo>
                                <a:cubicBezTo>
                                  <a:pt x="5" y="67"/>
                                  <a:pt x="5" y="67"/>
                                  <a:pt x="5" y="67"/>
                                </a:cubicBezTo>
                                <a:cubicBezTo>
                                  <a:pt x="7" y="67"/>
                                  <a:pt x="7" y="67"/>
                                  <a:pt x="7" y="67"/>
                                </a:cubicBezTo>
                                <a:cubicBezTo>
                                  <a:pt x="7" y="64"/>
                                  <a:pt x="7" y="64"/>
                                  <a:pt x="7" y="64"/>
                                </a:cubicBezTo>
                                <a:cubicBezTo>
                                  <a:pt x="4" y="64"/>
                                  <a:pt x="4" y="64"/>
                                  <a:pt x="4" y="64"/>
                                </a:cubicBezTo>
                                <a:cubicBezTo>
                                  <a:pt x="4" y="67"/>
                                  <a:pt x="4" y="67"/>
                                  <a:pt x="4" y="67"/>
                                </a:cubicBezTo>
                                <a:cubicBezTo>
                                  <a:pt x="0" y="67"/>
                                  <a:pt x="0" y="67"/>
                                  <a:pt x="0" y="67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3" y="62"/>
                                  <a:pt x="3" y="62"/>
                                  <a:pt x="3" y="62"/>
                                </a:cubicBez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56"/>
                                  <a:pt x="8" y="56"/>
                                  <a:pt x="8" y="56"/>
                                </a:cubicBezTo>
                                <a:cubicBezTo>
                                  <a:pt x="5" y="56"/>
                                  <a:pt x="5" y="56"/>
                                  <a:pt x="5" y="56"/>
                                </a:cubicBezTo>
                                <a:cubicBezTo>
                                  <a:pt x="3" y="59"/>
                                  <a:pt x="3" y="59"/>
                                  <a:pt x="3" y="59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3" y="53"/>
                                  <a:pt x="3" y="53"/>
                                  <a:pt x="3" y="53"/>
                                </a:cubicBezTo>
                                <a:cubicBezTo>
                                  <a:pt x="8" y="49"/>
                                  <a:pt x="8" y="49"/>
                                  <a:pt x="8" y="49"/>
                                </a:cubicBezTo>
                                <a:cubicBezTo>
                                  <a:pt x="8" y="46"/>
                                  <a:pt x="8" y="46"/>
                                  <a:pt x="8" y="46"/>
                                </a:cubicBezTo>
                                <a:cubicBezTo>
                                  <a:pt x="5" y="46"/>
                                  <a:pt x="5" y="46"/>
                                  <a:pt x="5" y="46"/>
                                </a:cubicBezTo>
                                <a:cubicBezTo>
                                  <a:pt x="2" y="49"/>
                                  <a:pt x="2" y="49"/>
                                  <a:pt x="2" y="49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41"/>
                                  <a:pt x="0" y="41"/>
                                  <a:pt x="0" y="41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8" y="38"/>
                                  <a:pt x="8" y="38"/>
                                  <a:pt x="8" y="38"/>
                                </a:cubicBezTo>
                                <a:cubicBezTo>
                                  <a:pt x="8" y="34"/>
                                  <a:pt x="8" y="34"/>
                                  <a:pt x="8" y="34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2" y="37"/>
                                  <a:pt x="2" y="37"/>
                                  <a:pt x="2" y="37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8" y="26"/>
                                  <a:pt x="8" y="26"/>
                                  <a:pt x="8" y="26"/>
                                </a:cubicBez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2" y="26"/>
                                  <a:pt x="2" y="26"/>
                                  <a:pt x="2" y="26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49" y="48"/>
                                  <a:pt x="49" y="48"/>
                                  <a:pt x="49" y="48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56" y="49"/>
                                  <a:pt x="56" y="49"/>
                                  <a:pt x="56" y="49"/>
                                </a:cubicBezTo>
                                <a:cubicBezTo>
                                  <a:pt x="56" y="48"/>
                                  <a:pt x="56" y="48"/>
                                  <a:pt x="56" y="48"/>
                                </a:cubicBezTo>
                                <a:cubicBezTo>
                                  <a:pt x="99" y="17"/>
                                  <a:pt x="99" y="17"/>
                                  <a:pt x="99" y="17"/>
                                </a:cubicBezTo>
                                <a:cubicBezTo>
                                  <a:pt x="103" y="17"/>
                                  <a:pt x="103" y="17"/>
                                  <a:pt x="103" y="17"/>
                                </a:cubicBezTo>
                                <a:cubicBezTo>
                                  <a:pt x="105" y="18"/>
                                  <a:pt x="105" y="18"/>
                                  <a:pt x="105" y="18"/>
                                </a:cubicBezTo>
                                <a:close/>
                                <a:moveTo>
                                  <a:pt x="0" y="12"/>
                                </a:move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lnTo>
                                  <a:pt x="0" y="12"/>
                                </a:lnTo>
                                <a:close/>
                                <a:moveTo>
                                  <a:pt x="7" y="0"/>
                                </a:moveTo>
                                <a:cubicBezTo>
                                  <a:pt x="7" y="0"/>
                                  <a:pt x="0" y="0"/>
                                  <a:pt x="0" y="5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32" y="23"/>
                                  <a:pt x="32" y="23"/>
                                  <a:pt x="32" y="23"/>
                                </a:cubicBezTo>
                                <a:cubicBezTo>
                                  <a:pt x="32" y="23"/>
                                  <a:pt x="23" y="21"/>
                                  <a:pt x="23" y="13"/>
                                </a:cubicBezTo>
                                <a:cubicBezTo>
                                  <a:pt x="23" y="13"/>
                                  <a:pt x="23" y="3"/>
                                  <a:pt x="32" y="3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lose/>
                                <a:moveTo>
                                  <a:pt x="32" y="7"/>
                                </a:moveTo>
                                <a:cubicBezTo>
                                  <a:pt x="32" y="7"/>
                                  <a:pt x="38" y="6"/>
                                  <a:pt x="38" y="12"/>
                                </a:cubicBezTo>
                                <a:cubicBezTo>
                                  <a:pt x="38" y="12"/>
                                  <a:pt x="39" y="18"/>
                                  <a:pt x="32" y="18"/>
                                </a:cubicBezTo>
                                <a:cubicBezTo>
                                  <a:pt x="32" y="18"/>
                                  <a:pt x="27" y="19"/>
                                  <a:pt x="26" y="13"/>
                                </a:cubicBezTo>
                                <a:cubicBezTo>
                                  <a:pt x="26" y="13"/>
                                  <a:pt x="26" y="7"/>
                                  <a:pt x="32" y="7"/>
                                </a:cubicBezTo>
                                <a:close/>
                                <a:moveTo>
                                  <a:pt x="32" y="3"/>
                                </a:moveTo>
                                <a:cubicBezTo>
                                  <a:pt x="32" y="3"/>
                                  <a:pt x="38" y="2"/>
                                  <a:pt x="40" y="8"/>
                                </a:cubicBezTo>
                                <a:cubicBezTo>
                                  <a:pt x="61" y="8"/>
                                  <a:pt x="61" y="8"/>
                                  <a:pt x="61" y="8"/>
                                </a:cubicBezTo>
                                <a:cubicBezTo>
                                  <a:pt x="61" y="12"/>
                                  <a:pt x="61" y="12"/>
                                  <a:pt x="61" y="12"/>
                                </a:cubicBezTo>
                                <a:cubicBezTo>
                                  <a:pt x="41" y="12"/>
                                  <a:pt x="41" y="12"/>
                                  <a:pt x="41" y="12"/>
                                </a:cubicBezTo>
                                <a:cubicBezTo>
                                  <a:pt x="41" y="15"/>
                                  <a:pt x="41" y="15"/>
                                  <a:pt x="41" y="15"/>
                                </a:cubicBezTo>
                                <a:cubicBezTo>
                                  <a:pt x="56" y="15"/>
                                  <a:pt x="56" y="15"/>
                                  <a:pt x="56" y="15"/>
                                </a:cubicBezTo>
                                <a:cubicBezTo>
                                  <a:pt x="56" y="18"/>
                                  <a:pt x="56" y="18"/>
                                  <a:pt x="56" y="18"/>
                                </a:cubicBezTo>
                                <a:cubicBezTo>
                                  <a:pt x="40" y="18"/>
                                  <a:pt x="40" y="18"/>
                                  <a:pt x="40" y="18"/>
                                </a:cubicBezTo>
                                <a:cubicBezTo>
                                  <a:pt x="40" y="18"/>
                                  <a:pt x="37" y="23"/>
                                  <a:pt x="32" y="23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105" y="8"/>
                                  <a:pt x="105" y="8"/>
                                  <a:pt x="105" y="8"/>
                                </a:cubicBezTo>
                                <a:cubicBezTo>
                                  <a:pt x="105" y="5"/>
                                  <a:pt x="105" y="5"/>
                                  <a:pt x="105" y="5"/>
                                </a:cubicBezTo>
                                <a:cubicBezTo>
                                  <a:pt x="105" y="5"/>
                                  <a:pt x="106" y="0"/>
                                  <a:pt x="98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2" y="3"/>
                                  <a:pt x="32" y="3"/>
                                  <a:pt x="32" y="3"/>
                                </a:cubicBezTo>
                                <a:close/>
                                <a:moveTo>
                                  <a:pt x="32" y="3"/>
                                </a:moveTo>
                                <a:cubicBezTo>
                                  <a:pt x="32" y="3"/>
                                  <a:pt x="32" y="3"/>
                                  <a:pt x="32" y="3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70" name="任意多边形 170"/>
                        <wps:cNvSpPr>
                          <a:spLocks noChangeAspect="1"/>
                        </wps:cNvSpPr>
                        <wps:spPr>
                          <a:xfrm>
                            <a:off x="12361" y="24781"/>
                            <a:ext cx="427" cy="282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rect l="0" t="0" r="0" b="0"/>
                            <a:pathLst>
                              <a:path w="320" h="211">
                                <a:moveTo>
                                  <a:pt x="309" y="0"/>
                                </a:moveTo>
                                <a:cubicBezTo>
                                  <a:pt x="307" y="0"/>
                                  <a:pt x="307" y="0"/>
                                  <a:pt x="307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11"/>
                                  <a:pt x="0" y="211"/>
                                  <a:pt x="0" y="211"/>
                                </a:cubicBezTo>
                                <a:cubicBezTo>
                                  <a:pt x="320" y="211"/>
                                  <a:pt x="320" y="211"/>
                                  <a:pt x="320" y="211"/>
                                </a:cubicBezTo>
                                <a:cubicBezTo>
                                  <a:pt x="320" y="0"/>
                                  <a:pt x="320" y="0"/>
                                  <a:pt x="320" y="0"/>
                                </a:cubicBezTo>
                                <a:cubicBezTo>
                                  <a:pt x="309" y="0"/>
                                  <a:pt x="309" y="0"/>
                                  <a:pt x="309" y="0"/>
                                </a:cubicBezTo>
                                <a:close/>
                                <a:moveTo>
                                  <a:pt x="294" y="13"/>
                                </a:moveTo>
                                <a:cubicBezTo>
                                  <a:pt x="170" y="140"/>
                                  <a:pt x="170" y="140"/>
                                  <a:pt x="170" y="140"/>
                                </a:cubicBezTo>
                                <a:cubicBezTo>
                                  <a:pt x="165" y="146"/>
                                  <a:pt x="155" y="146"/>
                                  <a:pt x="149" y="140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cubicBezTo>
                                  <a:pt x="294" y="13"/>
                                  <a:pt x="294" y="13"/>
                                  <a:pt x="294" y="13"/>
                                </a:cubicBezTo>
                                <a:close/>
                                <a:moveTo>
                                  <a:pt x="13" y="18"/>
                                </a:moveTo>
                                <a:cubicBezTo>
                                  <a:pt x="96" y="104"/>
                                  <a:pt x="96" y="104"/>
                                  <a:pt x="96" y="104"/>
                                </a:cubicBezTo>
                                <a:cubicBezTo>
                                  <a:pt x="13" y="189"/>
                                  <a:pt x="13" y="189"/>
                                  <a:pt x="13" y="189"/>
                                </a:cubicBezTo>
                                <a:cubicBezTo>
                                  <a:pt x="13" y="18"/>
                                  <a:pt x="13" y="18"/>
                                  <a:pt x="13" y="18"/>
                                </a:cubicBezTo>
                                <a:close/>
                                <a:moveTo>
                                  <a:pt x="23" y="197"/>
                                </a:moveTo>
                                <a:cubicBezTo>
                                  <a:pt x="105" y="113"/>
                                  <a:pt x="105" y="113"/>
                                  <a:pt x="105" y="113"/>
                                </a:cubicBezTo>
                                <a:cubicBezTo>
                                  <a:pt x="140" y="149"/>
                                  <a:pt x="140" y="149"/>
                                  <a:pt x="140" y="149"/>
                                </a:cubicBezTo>
                                <a:cubicBezTo>
                                  <a:pt x="145" y="155"/>
                                  <a:pt x="152" y="158"/>
                                  <a:pt x="160" y="158"/>
                                </a:cubicBezTo>
                                <a:cubicBezTo>
                                  <a:pt x="167" y="158"/>
                                  <a:pt x="174" y="155"/>
                                  <a:pt x="179" y="149"/>
                                </a:cubicBezTo>
                                <a:cubicBezTo>
                                  <a:pt x="215" y="113"/>
                                  <a:pt x="215" y="113"/>
                                  <a:pt x="215" y="113"/>
                                </a:cubicBezTo>
                                <a:cubicBezTo>
                                  <a:pt x="297" y="197"/>
                                  <a:pt x="297" y="197"/>
                                  <a:pt x="297" y="197"/>
                                </a:cubicBezTo>
                                <a:cubicBezTo>
                                  <a:pt x="23" y="197"/>
                                  <a:pt x="23" y="197"/>
                                  <a:pt x="23" y="197"/>
                                </a:cubicBezTo>
                                <a:close/>
                                <a:moveTo>
                                  <a:pt x="307" y="189"/>
                                </a:moveTo>
                                <a:cubicBezTo>
                                  <a:pt x="224" y="104"/>
                                  <a:pt x="224" y="104"/>
                                  <a:pt x="224" y="104"/>
                                </a:cubicBezTo>
                                <a:cubicBezTo>
                                  <a:pt x="307" y="18"/>
                                  <a:pt x="307" y="18"/>
                                  <a:pt x="307" y="18"/>
                                </a:cubicBezTo>
                                <a:cubicBezTo>
                                  <a:pt x="307" y="189"/>
                                  <a:pt x="307" y="189"/>
                                  <a:pt x="307" y="189"/>
                                </a:cubicBezTo>
                                <a:close/>
                                <a:moveTo>
                                  <a:pt x="307" y="189"/>
                                </a:moveTo>
                                <a:cubicBezTo>
                                  <a:pt x="307" y="189"/>
                                  <a:pt x="307" y="189"/>
                                  <a:pt x="307" y="189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71" name="任意多边形 171"/>
                        <wps:cNvSpPr>
                          <a:spLocks noChangeAspect="1"/>
                        </wps:cNvSpPr>
                        <wps:spPr>
                          <a:xfrm>
                            <a:off x="13149" y="24742"/>
                            <a:ext cx="327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5323" y="135565"/>
                              </a:cxn>
                              <a:cxn ang="0">
                                <a:pos x="136554" y="124268"/>
                              </a:cxn>
                              <a:cxn ang="0">
                                <a:pos x="122773" y="138075"/>
                              </a:cxn>
                              <a:cxn ang="0">
                                <a:pos x="136554" y="144351"/>
                              </a:cxn>
                              <a:cxn ang="0">
                                <a:pos x="134048" y="158159"/>
                              </a:cxn>
                              <a:cxn ang="0">
                                <a:pos x="124026" y="170711"/>
                              </a:cxn>
                              <a:cxn ang="0">
                                <a:pos x="107739" y="170711"/>
                              </a:cxn>
                              <a:cxn ang="0">
                                <a:pos x="93959" y="145606"/>
                              </a:cxn>
                              <a:cxn ang="0">
                                <a:pos x="142817" y="96652"/>
                              </a:cxn>
                              <a:cxn ang="0">
                                <a:pos x="174137" y="123012"/>
                              </a:cxn>
                              <a:cxn ang="0">
                                <a:pos x="172884" y="133054"/>
                              </a:cxn>
                              <a:cxn ang="0">
                                <a:pos x="169126" y="149372"/>
                              </a:cxn>
                              <a:cxn ang="0">
                                <a:pos x="167873" y="155648"/>
                              </a:cxn>
                              <a:cxn ang="0">
                                <a:pos x="186665" y="149372"/>
                              </a:cxn>
                              <a:cxn ang="0">
                                <a:pos x="192929" y="126778"/>
                              </a:cxn>
                              <a:cxn ang="0">
                                <a:pos x="191676" y="111715"/>
                              </a:cxn>
                              <a:cxn ang="0">
                                <a:pos x="184160" y="95397"/>
                              </a:cxn>
                              <a:cxn ang="0">
                                <a:pos x="175390" y="85355"/>
                              </a:cxn>
                              <a:cxn ang="0">
                                <a:pos x="135301" y="71548"/>
                              </a:cxn>
                              <a:cxn ang="0">
                                <a:pos x="90200" y="90376"/>
                              </a:cxn>
                              <a:cxn ang="0">
                                <a:pos x="71408" y="135565"/>
                              </a:cxn>
                              <a:cxn ang="0">
                                <a:pos x="90200" y="182008"/>
                              </a:cxn>
                              <a:cxn ang="0">
                                <a:pos x="135301" y="200837"/>
                              </a:cxn>
                              <a:cxn ang="0">
                                <a:pos x="177896" y="184519"/>
                              </a:cxn>
                              <a:cxn ang="0">
                                <a:pos x="185412" y="180753"/>
                              </a:cxn>
                              <a:cxn ang="0">
                                <a:pos x="194182" y="180753"/>
                              </a:cxn>
                              <a:cxn ang="0">
                                <a:pos x="200446" y="184519"/>
                              </a:cxn>
                              <a:cxn ang="0">
                                <a:pos x="135301" y="215900"/>
                              </a:cxn>
                              <a:cxn ang="0">
                                <a:pos x="78925" y="193305"/>
                              </a:cxn>
                              <a:cxn ang="0">
                                <a:pos x="55122" y="135565"/>
                              </a:cxn>
                              <a:cxn ang="0">
                                <a:pos x="78925" y="79079"/>
                              </a:cxn>
                              <a:cxn ang="0">
                                <a:pos x="135301" y="55230"/>
                              </a:cxn>
                              <a:cxn ang="0">
                                <a:pos x="184160" y="71548"/>
                              </a:cxn>
                              <a:cxn ang="0">
                                <a:pos x="196687" y="85355"/>
                              </a:cxn>
                              <a:cxn ang="0">
                                <a:pos x="206710" y="107950"/>
                              </a:cxn>
                              <a:cxn ang="0">
                                <a:pos x="207963" y="126778"/>
                              </a:cxn>
                              <a:cxn ang="0">
                                <a:pos x="196687" y="159414"/>
                              </a:cxn>
                              <a:cxn ang="0">
                                <a:pos x="164115" y="176987"/>
                              </a:cxn>
                              <a:cxn ang="0">
                                <a:pos x="140312" y="161925"/>
                              </a:cxn>
                              <a:cxn ang="0">
                                <a:pos x="141565" y="154393"/>
                              </a:cxn>
                              <a:cxn ang="0">
                                <a:pos x="151587" y="38912"/>
                              </a:cxn>
                              <a:cxn ang="0">
                                <a:pos x="144070" y="46443"/>
                              </a:cxn>
                              <a:cxn ang="0">
                                <a:pos x="135301" y="38912"/>
                              </a:cxn>
                              <a:cxn ang="0">
                                <a:pos x="137806" y="2510"/>
                              </a:cxn>
                              <a:cxn ang="0">
                                <a:pos x="149081" y="2510"/>
                              </a:cxn>
                              <a:cxn ang="0">
                                <a:pos x="151587" y="38912"/>
                              </a:cxn>
                              <a:cxn ang="0">
                                <a:pos x="43847" y="138075"/>
                              </a:cxn>
                              <a:cxn ang="0">
                                <a:pos x="43847" y="149372"/>
                              </a:cxn>
                              <a:cxn ang="0">
                                <a:pos x="7516" y="151883"/>
                              </a:cxn>
                              <a:cxn ang="0">
                                <a:pos x="0" y="144351"/>
                              </a:cxn>
                              <a:cxn ang="0">
                                <a:pos x="7516" y="135565"/>
                              </a:cxn>
                              <a:cxn ang="0">
                                <a:pos x="72661" y="60251"/>
                              </a:cxn>
                              <a:cxn ang="0">
                                <a:pos x="72661" y="72803"/>
                              </a:cxn>
                              <a:cxn ang="0">
                                <a:pos x="60133" y="72803"/>
                              </a:cxn>
                              <a:cxn ang="0">
                                <a:pos x="36330" y="45188"/>
                              </a:cxn>
                              <a:cxn ang="0">
                                <a:pos x="45100" y="36401"/>
                              </a:cxn>
                              <a:cxn ang="0">
                                <a:pos x="72661" y="60251"/>
                              </a:cxn>
                              <a:cxn ang="0">
                                <a:pos x="72661" y="60251"/>
                              </a:cxn>
                            </a:cxnLst>
                            <a:rect l="0" t="0" r="0" b="0"/>
                            <a:pathLst>
                              <a:path w="166" h="172">
                                <a:moveTo>
                                  <a:pt x="116" y="110"/>
                                </a:moveTo>
                                <a:cubicBezTo>
                                  <a:pt x="116" y="109"/>
                                  <a:pt x="116" y="109"/>
                                  <a:pt x="116" y="108"/>
                                </a:cubicBezTo>
                                <a:cubicBezTo>
                                  <a:pt x="116" y="108"/>
                                  <a:pt x="116" y="107"/>
                                  <a:pt x="116" y="106"/>
                                </a:cubicBezTo>
                                <a:cubicBezTo>
                                  <a:pt x="116" y="101"/>
                                  <a:pt x="114" y="99"/>
                                  <a:pt x="109" y="99"/>
                                </a:cubicBezTo>
                                <a:cubicBezTo>
                                  <a:pt x="107" y="99"/>
                                  <a:pt x="104" y="100"/>
                                  <a:pt x="102" y="102"/>
                                </a:cubicBezTo>
                                <a:cubicBezTo>
                                  <a:pt x="99" y="105"/>
                                  <a:pt x="98" y="107"/>
                                  <a:pt x="98" y="110"/>
                                </a:cubicBezTo>
                                <a:cubicBezTo>
                                  <a:pt x="98" y="114"/>
                                  <a:pt x="100" y="116"/>
                                  <a:pt x="104" y="116"/>
                                </a:cubicBezTo>
                                <a:cubicBezTo>
                                  <a:pt x="105" y="116"/>
                                  <a:pt x="107" y="116"/>
                                  <a:pt x="109" y="115"/>
                                </a:cubicBezTo>
                                <a:cubicBezTo>
                                  <a:pt x="109" y="117"/>
                                  <a:pt x="109" y="119"/>
                                  <a:pt x="108" y="121"/>
                                </a:cubicBezTo>
                                <a:cubicBezTo>
                                  <a:pt x="108" y="123"/>
                                  <a:pt x="108" y="124"/>
                                  <a:pt x="107" y="126"/>
                                </a:cubicBezTo>
                                <a:cubicBezTo>
                                  <a:pt x="107" y="128"/>
                                  <a:pt x="106" y="130"/>
                                  <a:pt x="105" y="132"/>
                                </a:cubicBezTo>
                                <a:cubicBezTo>
                                  <a:pt x="103" y="134"/>
                                  <a:pt x="101" y="135"/>
                                  <a:pt x="99" y="136"/>
                                </a:cubicBezTo>
                                <a:cubicBezTo>
                                  <a:pt x="97" y="137"/>
                                  <a:pt x="95" y="137"/>
                                  <a:pt x="93" y="137"/>
                                </a:cubicBezTo>
                                <a:cubicBezTo>
                                  <a:pt x="90" y="137"/>
                                  <a:pt x="88" y="137"/>
                                  <a:pt x="86" y="136"/>
                                </a:cubicBezTo>
                                <a:cubicBezTo>
                                  <a:pt x="84" y="135"/>
                                  <a:pt x="83" y="134"/>
                                  <a:pt x="80" y="132"/>
                                </a:cubicBezTo>
                                <a:cubicBezTo>
                                  <a:pt x="77" y="128"/>
                                  <a:pt x="75" y="123"/>
                                  <a:pt x="75" y="116"/>
                                </a:cubicBezTo>
                                <a:cubicBezTo>
                                  <a:pt x="75" y="106"/>
                                  <a:pt x="79" y="96"/>
                                  <a:pt x="86" y="88"/>
                                </a:cubicBezTo>
                                <a:cubicBezTo>
                                  <a:pt x="94" y="80"/>
                                  <a:pt x="103" y="77"/>
                                  <a:pt x="114" y="77"/>
                                </a:cubicBezTo>
                                <a:cubicBezTo>
                                  <a:pt x="122" y="77"/>
                                  <a:pt x="128" y="79"/>
                                  <a:pt x="132" y="82"/>
                                </a:cubicBezTo>
                                <a:cubicBezTo>
                                  <a:pt x="137" y="86"/>
                                  <a:pt x="139" y="92"/>
                                  <a:pt x="139" y="98"/>
                                </a:cubicBezTo>
                                <a:cubicBezTo>
                                  <a:pt x="139" y="99"/>
                                  <a:pt x="139" y="100"/>
                                  <a:pt x="139" y="102"/>
                                </a:cubicBezTo>
                                <a:cubicBezTo>
                                  <a:pt x="139" y="103"/>
                                  <a:pt x="138" y="105"/>
                                  <a:pt x="138" y="106"/>
                                </a:cubicBezTo>
                                <a:cubicBezTo>
                                  <a:pt x="135" y="117"/>
                                  <a:pt x="135" y="117"/>
                                  <a:pt x="135" y="117"/>
                                </a:cubicBezTo>
                                <a:cubicBezTo>
                                  <a:pt x="135" y="119"/>
                                  <a:pt x="135" y="119"/>
                                  <a:pt x="135" y="119"/>
                                </a:cubicBezTo>
                                <a:cubicBezTo>
                                  <a:pt x="134" y="120"/>
                                  <a:pt x="134" y="121"/>
                                  <a:pt x="134" y="122"/>
                                </a:cubicBezTo>
                                <a:cubicBezTo>
                                  <a:pt x="134" y="122"/>
                                  <a:pt x="134" y="123"/>
                                  <a:pt x="134" y="124"/>
                                </a:cubicBezTo>
                                <a:cubicBezTo>
                                  <a:pt x="134" y="126"/>
                                  <a:pt x="135" y="128"/>
                                  <a:pt x="138" y="128"/>
                                </a:cubicBezTo>
                                <a:cubicBezTo>
                                  <a:pt x="142" y="128"/>
                                  <a:pt x="146" y="125"/>
                                  <a:pt x="149" y="119"/>
                                </a:cubicBezTo>
                                <a:cubicBezTo>
                                  <a:pt x="151" y="116"/>
                                  <a:pt x="152" y="113"/>
                                  <a:pt x="153" y="111"/>
                                </a:cubicBezTo>
                                <a:cubicBezTo>
                                  <a:pt x="153" y="108"/>
                                  <a:pt x="154" y="104"/>
                                  <a:pt x="154" y="101"/>
                                </a:cubicBezTo>
                                <a:cubicBezTo>
                                  <a:pt x="154" y="99"/>
                                  <a:pt x="154" y="97"/>
                                  <a:pt x="154" y="95"/>
                                </a:cubicBezTo>
                                <a:cubicBezTo>
                                  <a:pt x="154" y="93"/>
                                  <a:pt x="153" y="91"/>
                                  <a:pt x="153" y="89"/>
                                </a:cubicBezTo>
                                <a:cubicBezTo>
                                  <a:pt x="152" y="87"/>
                                  <a:pt x="152" y="85"/>
                                  <a:pt x="151" y="82"/>
                                </a:cubicBezTo>
                                <a:cubicBezTo>
                                  <a:pt x="150" y="80"/>
                                  <a:pt x="149" y="78"/>
                                  <a:pt x="147" y="76"/>
                                </a:cubicBezTo>
                                <a:cubicBezTo>
                                  <a:pt x="146" y="74"/>
                                  <a:pt x="145" y="73"/>
                                  <a:pt x="144" y="71"/>
                                </a:cubicBezTo>
                                <a:cubicBezTo>
                                  <a:pt x="143" y="70"/>
                                  <a:pt x="141" y="69"/>
                                  <a:pt x="140" y="68"/>
                                </a:cubicBezTo>
                                <a:cubicBezTo>
                                  <a:pt x="136" y="64"/>
                                  <a:pt x="131" y="61"/>
                                  <a:pt x="125" y="59"/>
                                </a:cubicBezTo>
                                <a:cubicBezTo>
                                  <a:pt x="120" y="57"/>
                                  <a:pt x="114" y="57"/>
                                  <a:pt x="108" y="57"/>
                                </a:cubicBezTo>
                                <a:cubicBezTo>
                                  <a:pt x="101" y="57"/>
                                  <a:pt x="94" y="58"/>
                                  <a:pt x="88" y="61"/>
                                </a:cubicBezTo>
                                <a:cubicBezTo>
                                  <a:pt x="82" y="63"/>
                                  <a:pt x="76" y="67"/>
                                  <a:pt x="72" y="72"/>
                                </a:cubicBezTo>
                                <a:cubicBezTo>
                                  <a:pt x="67" y="76"/>
                                  <a:pt x="63" y="82"/>
                                  <a:pt x="61" y="88"/>
                                </a:cubicBezTo>
                                <a:cubicBezTo>
                                  <a:pt x="58" y="94"/>
                                  <a:pt x="57" y="101"/>
                                  <a:pt x="57" y="108"/>
                                </a:cubicBezTo>
                                <a:cubicBezTo>
                                  <a:pt x="57" y="115"/>
                                  <a:pt x="58" y="122"/>
                                  <a:pt x="61" y="128"/>
                                </a:cubicBezTo>
                                <a:cubicBezTo>
                                  <a:pt x="63" y="134"/>
                                  <a:pt x="67" y="140"/>
                                  <a:pt x="72" y="145"/>
                                </a:cubicBezTo>
                                <a:cubicBezTo>
                                  <a:pt x="76" y="149"/>
                                  <a:pt x="82" y="153"/>
                                  <a:pt x="88" y="156"/>
                                </a:cubicBezTo>
                                <a:cubicBezTo>
                                  <a:pt x="94" y="158"/>
                                  <a:pt x="101" y="160"/>
                                  <a:pt x="108" y="160"/>
                                </a:cubicBezTo>
                                <a:cubicBezTo>
                                  <a:pt x="115" y="160"/>
                                  <a:pt x="121" y="159"/>
                                  <a:pt x="127" y="156"/>
                                </a:cubicBezTo>
                                <a:cubicBezTo>
                                  <a:pt x="132" y="154"/>
                                  <a:pt x="138" y="151"/>
                                  <a:pt x="142" y="147"/>
                                </a:cubicBezTo>
                                <a:cubicBezTo>
                                  <a:pt x="143" y="146"/>
                                  <a:pt x="144" y="145"/>
                                  <a:pt x="145" y="145"/>
                                </a:cubicBezTo>
                                <a:cubicBezTo>
                                  <a:pt x="146" y="144"/>
                                  <a:pt x="147" y="144"/>
                                  <a:pt x="148" y="144"/>
                                </a:cubicBezTo>
                                <a:cubicBezTo>
                                  <a:pt x="149" y="143"/>
                                  <a:pt x="150" y="143"/>
                                  <a:pt x="152" y="143"/>
                                </a:cubicBezTo>
                                <a:cubicBezTo>
                                  <a:pt x="153" y="143"/>
                                  <a:pt x="154" y="143"/>
                                  <a:pt x="155" y="144"/>
                                </a:cubicBezTo>
                                <a:cubicBezTo>
                                  <a:pt x="156" y="144"/>
                                  <a:pt x="157" y="144"/>
                                  <a:pt x="158" y="145"/>
                                </a:cubicBezTo>
                                <a:cubicBezTo>
                                  <a:pt x="159" y="145"/>
                                  <a:pt x="159" y="146"/>
                                  <a:pt x="160" y="147"/>
                                </a:cubicBezTo>
                                <a:cubicBezTo>
                                  <a:pt x="154" y="155"/>
                                  <a:pt x="146" y="161"/>
                                  <a:pt x="137" y="166"/>
                                </a:cubicBezTo>
                                <a:cubicBezTo>
                                  <a:pt x="129" y="170"/>
                                  <a:pt x="119" y="172"/>
                                  <a:pt x="108" y="172"/>
                                </a:cubicBezTo>
                                <a:cubicBezTo>
                                  <a:pt x="99" y="172"/>
                                  <a:pt x="91" y="171"/>
                                  <a:pt x="83" y="167"/>
                                </a:cubicBezTo>
                                <a:cubicBezTo>
                                  <a:pt x="75" y="164"/>
                                  <a:pt x="68" y="159"/>
                                  <a:pt x="63" y="154"/>
                                </a:cubicBezTo>
                                <a:cubicBezTo>
                                  <a:pt x="57" y="148"/>
                                  <a:pt x="52" y="141"/>
                                  <a:pt x="49" y="133"/>
                                </a:cubicBezTo>
                                <a:cubicBezTo>
                                  <a:pt x="45" y="125"/>
                                  <a:pt x="44" y="117"/>
                                  <a:pt x="44" y="108"/>
                                </a:cubicBezTo>
                                <a:cubicBezTo>
                                  <a:pt x="44" y="99"/>
                                  <a:pt x="45" y="91"/>
                                  <a:pt x="49" y="83"/>
                                </a:cubicBezTo>
                                <a:cubicBezTo>
                                  <a:pt x="52" y="75"/>
                                  <a:pt x="57" y="68"/>
                                  <a:pt x="63" y="63"/>
                                </a:cubicBezTo>
                                <a:cubicBezTo>
                                  <a:pt x="68" y="57"/>
                                  <a:pt x="75" y="52"/>
                                  <a:pt x="83" y="49"/>
                                </a:cubicBezTo>
                                <a:cubicBezTo>
                                  <a:pt x="91" y="45"/>
                                  <a:pt x="99" y="44"/>
                                  <a:pt x="108" y="44"/>
                                </a:cubicBezTo>
                                <a:cubicBezTo>
                                  <a:pt x="115" y="44"/>
                                  <a:pt x="122" y="45"/>
                                  <a:pt x="129" y="47"/>
                                </a:cubicBezTo>
                                <a:cubicBezTo>
                                  <a:pt x="136" y="49"/>
                                  <a:pt x="142" y="53"/>
                                  <a:pt x="147" y="57"/>
                                </a:cubicBezTo>
                                <a:cubicBezTo>
                                  <a:pt x="149" y="58"/>
                                  <a:pt x="151" y="60"/>
                                  <a:pt x="153" y="62"/>
                                </a:cubicBezTo>
                                <a:cubicBezTo>
                                  <a:pt x="154" y="63"/>
                                  <a:pt x="156" y="65"/>
                                  <a:pt x="157" y="68"/>
                                </a:cubicBezTo>
                                <a:cubicBezTo>
                                  <a:pt x="159" y="70"/>
                                  <a:pt x="161" y="73"/>
                                  <a:pt x="162" y="77"/>
                                </a:cubicBezTo>
                                <a:cubicBezTo>
                                  <a:pt x="163" y="80"/>
                                  <a:pt x="164" y="83"/>
                                  <a:pt x="165" y="86"/>
                                </a:cubicBezTo>
                                <a:cubicBezTo>
                                  <a:pt x="166" y="89"/>
                                  <a:pt x="166" y="92"/>
                                  <a:pt x="166" y="94"/>
                                </a:cubicBezTo>
                                <a:cubicBezTo>
                                  <a:pt x="166" y="96"/>
                                  <a:pt x="166" y="99"/>
                                  <a:pt x="166" y="101"/>
                                </a:cubicBezTo>
                                <a:cubicBezTo>
                                  <a:pt x="166" y="107"/>
                                  <a:pt x="165" y="112"/>
                                  <a:pt x="164" y="116"/>
                                </a:cubicBezTo>
                                <a:cubicBezTo>
                                  <a:pt x="163" y="120"/>
                                  <a:pt x="160" y="124"/>
                                  <a:pt x="157" y="127"/>
                                </a:cubicBezTo>
                                <a:cubicBezTo>
                                  <a:pt x="154" y="131"/>
                                  <a:pt x="150" y="134"/>
                                  <a:pt x="145" y="137"/>
                                </a:cubicBezTo>
                                <a:cubicBezTo>
                                  <a:pt x="141" y="140"/>
                                  <a:pt x="136" y="141"/>
                                  <a:pt x="131" y="141"/>
                                </a:cubicBezTo>
                                <a:cubicBezTo>
                                  <a:pt x="125" y="141"/>
                                  <a:pt x="120" y="140"/>
                                  <a:pt x="117" y="138"/>
                                </a:cubicBezTo>
                                <a:cubicBezTo>
                                  <a:pt x="113" y="136"/>
                                  <a:pt x="112" y="133"/>
                                  <a:pt x="112" y="129"/>
                                </a:cubicBezTo>
                                <a:cubicBezTo>
                                  <a:pt x="112" y="128"/>
                                  <a:pt x="112" y="127"/>
                                  <a:pt x="112" y="126"/>
                                </a:cubicBezTo>
                                <a:cubicBezTo>
                                  <a:pt x="112" y="125"/>
                                  <a:pt x="112" y="124"/>
                                  <a:pt x="113" y="123"/>
                                </a:cubicBezTo>
                                <a:lnTo>
                                  <a:pt x="116" y="110"/>
                                </a:lnTo>
                                <a:close/>
                                <a:moveTo>
                                  <a:pt x="121" y="31"/>
                                </a:moveTo>
                                <a:cubicBezTo>
                                  <a:pt x="121" y="33"/>
                                  <a:pt x="120" y="34"/>
                                  <a:pt x="119" y="35"/>
                                </a:cubicBezTo>
                                <a:cubicBezTo>
                                  <a:pt x="118" y="37"/>
                                  <a:pt x="116" y="37"/>
                                  <a:pt x="115" y="37"/>
                                </a:cubicBezTo>
                                <a:cubicBezTo>
                                  <a:pt x="113" y="37"/>
                                  <a:pt x="111" y="37"/>
                                  <a:pt x="110" y="35"/>
                                </a:cubicBezTo>
                                <a:cubicBezTo>
                                  <a:pt x="109" y="34"/>
                                  <a:pt x="108" y="33"/>
                                  <a:pt x="108" y="31"/>
                                </a:cubicBezTo>
                                <a:cubicBezTo>
                                  <a:pt x="108" y="6"/>
                                  <a:pt x="108" y="6"/>
                                  <a:pt x="108" y="6"/>
                                </a:cubicBezTo>
                                <a:cubicBezTo>
                                  <a:pt x="108" y="5"/>
                                  <a:pt x="109" y="3"/>
                                  <a:pt x="110" y="2"/>
                                </a:cubicBezTo>
                                <a:cubicBezTo>
                                  <a:pt x="111" y="1"/>
                                  <a:pt x="113" y="0"/>
                                  <a:pt x="115" y="0"/>
                                </a:cubicBezTo>
                                <a:cubicBezTo>
                                  <a:pt x="116" y="0"/>
                                  <a:pt x="118" y="1"/>
                                  <a:pt x="119" y="2"/>
                                </a:cubicBezTo>
                                <a:cubicBezTo>
                                  <a:pt x="120" y="3"/>
                                  <a:pt x="121" y="5"/>
                                  <a:pt x="121" y="6"/>
                                </a:cubicBezTo>
                                <a:cubicBezTo>
                                  <a:pt x="121" y="31"/>
                                  <a:pt x="121" y="31"/>
                                  <a:pt x="121" y="31"/>
                                </a:cubicBezTo>
                                <a:close/>
                                <a:moveTo>
                                  <a:pt x="31" y="108"/>
                                </a:moveTo>
                                <a:cubicBezTo>
                                  <a:pt x="33" y="108"/>
                                  <a:pt x="34" y="109"/>
                                  <a:pt x="35" y="110"/>
                                </a:cubicBezTo>
                                <a:cubicBezTo>
                                  <a:pt x="37" y="111"/>
                                  <a:pt x="37" y="113"/>
                                  <a:pt x="37" y="115"/>
                                </a:cubicBezTo>
                                <a:cubicBezTo>
                                  <a:pt x="37" y="116"/>
                                  <a:pt x="37" y="118"/>
                                  <a:pt x="35" y="119"/>
                                </a:cubicBezTo>
                                <a:cubicBezTo>
                                  <a:pt x="34" y="120"/>
                                  <a:pt x="33" y="121"/>
                                  <a:pt x="31" y="121"/>
                                </a:cubicBezTo>
                                <a:cubicBezTo>
                                  <a:pt x="6" y="121"/>
                                  <a:pt x="6" y="121"/>
                                  <a:pt x="6" y="121"/>
                                </a:cubicBezTo>
                                <a:cubicBezTo>
                                  <a:pt x="5" y="121"/>
                                  <a:pt x="3" y="120"/>
                                  <a:pt x="2" y="119"/>
                                </a:cubicBezTo>
                                <a:cubicBezTo>
                                  <a:pt x="1" y="118"/>
                                  <a:pt x="0" y="116"/>
                                  <a:pt x="0" y="115"/>
                                </a:cubicBezTo>
                                <a:cubicBezTo>
                                  <a:pt x="0" y="113"/>
                                  <a:pt x="1" y="111"/>
                                  <a:pt x="2" y="110"/>
                                </a:cubicBezTo>
                                <a:cubicBezTo>
                                  <a:pt x="3" y="109"/>
                                  <a:pt x="5" y="108"/>
                                  <a:pt x="6" y="108"/>
                                </a:cubicBezTo>
                                <a:cubicBezTo>
                                  <a:pt x="31" y="108"/>
                                  <a:pt x="31" y="108"/>
                                  <a:pt x="31" y="108"/>
                                </a:cubicBezTo>
                                <a:close/>
                                <a:moveTo>
                                  <a:pt x="58" y="48"/>
                                </a:moveTo>
                                <a:cubicBezTo>
                                  <a:pt x="59" y="50"/>
                                  <a:pt x="60" y="51"/>
                                  <a:pt x="60" y="53"/>
                                </a:cubicBezTo>
                                <a:cubicBezTo>
                                  <a:pt x="60" y="55"/>
                                  <a:pt x="59" y="56"/>
                                  <a:pt x="58" y="58"/>
                                </a:cubicBezTo>
                                <a:cubicBezTo>
                                  <a:pt x="56" y="59"/>
                                  <a:pt x="55" y="60"/>
                                  <a:pt x="53" y="60"/>
                                </a:cubicBezTo>
                                <a:cubicBezTo>
                                  <a:pt x="51" y="60"/>
                                  <a:pt x="50" y="59"/>
                                  <a:pt x="48" y="58"/>
                                </a:cubicBezTo>
                                <a:cubicBezTo>
                                  <a:pt x="31" y="40"/>
                                  <a:pt x="31" y="40"/>
                                  <a:pt x="31" y="40"/>
                                </a:cubicBezTo>
                                <a:cubicBezTo>
                                  <a:pt x="30" y="39"/>
                                  <a:pt x="29" y="37"/>
                                  <a:pt x="29" y="36"/>
                                </a:cubicBezTo>
                                <a:cubicBezTo>
                                  <a:pt x="29" y="34"/>
                                  <a:pt x="30" y="32"/>
                                  <a:pt x="31" y="31"/>
                                </a:cubicBezTo>
                                <a:cubicBezTo>
                                  <a:pt x="33" y="30"/>
                                  <a:pt x="34" y="29"/>
                                  <a:pt x="36" y="29"/>
                                </a:cubicBezTo>
                                <a:cubicBezTo>
                                  <a:pt x="38" y="29"/>
                                  <a:pt x="39" y="30"/>
                                  <a:pt x="40" y="31"/>
                                </a:cubicBezTo>
                                <a:lnTo>
                                  <a:pt x="58" y="48"/>
                                </a:lnTo>
                                <a:close/>
                                <a:moveTo>
                                  <a:pt x="58" y="48"/>
                                </a:moveTo>
                                <a:cubicBezTo>
                                  <a:pt x="58" y="48"/>
                                  <a:pt x="58" y="48"/>
                                  <a:pt x="58" y="48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72" name="任意多边形 172"/>
                        <wps:cNvSpPr>
                          <a:spLocks noChangeAspect="1"/>
                        </wps:cNvSpPr>
                        <wps:spPr>
                          <a:xfrm flipH="1">
                            <a:off x="14010" y="24741"/>
                            <a:ext cx="378" cy="3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6821355" y="0"/>
                              </a:cxn>
                              <a:cxn ang="0">
                                <a:pos x="0" y="136821355"/>
                              </a:cxn>
                              <a:cxn ang="0">
                                <a:pos x="136821355" y="273642711"/>
                              </a:cxn>
                              <a:cxn ang="0">
                                <a:pos x="273642711" y="136821355"/>
                              </a:cxn>
                              <a:cxn ang="0">
                                <a:pos x="136821355" y="0"/>
                              </a:cxn>
                              <a:cxn ang="0">
                                <a:pos x="217986824" y="173925787"/>
                              </a:cxn>
                              <a:cxn ang="0">
                                <a:pos x="190158881" y="201753730"/>
                              </a:cxn>
                              <a:cxn ang="0">
                                <a:pos x="81165468" y="201753730"/>
                              </a:cxn>
                              <a:cxn ang="0">
                                <a:pos x="55655887" y="173925787"/>
                              </a:cxn>
                              <a:cxn ang="0">
                                <a:pos x="55655887" y="102036806"/>
                              </a:cxn>
                              <a:cxn ang="0">
                                <a:pos x="81165468" y="74208862"/>
                              </a:cxn>
                              <a:cxn ang="0">
                                <a:pos x="190158881" y="74208862"/>
                              </a:cxn>
                              <a:cxn ang="0">
                                <a:pos x="217986824" y="102036806"/>
                              </a:cxn>
                              <a:cxn ang="0">
                                <a:pos x="217986824" y="173925787"/>
                              </a:cxn>
                              <a:cxn ang="0">
                                <a:pos x="81165468" y="173925787"/>
                              </a:cxn>
                              <a:cxn ang="0">
                                <a:pos x="118269900" y="150736087"/>
                              </a:cxn>
                              <a:cxn ang="0">
                                <a:pos x="118269900" y="150736087"/>
                              </a:cxn>
                              <a:cxn ang="0">
                                <a:pos x="129864750" y="162330937"/>
                              </a:cxn>
                              <a:cxn ang="0">
                                <a:pos x="136821355" y="164649299"/>
                              </a:cxn>
                              <a:cxn ang="0">
                                <a:pos x="143777961" y="162330937"/>
                              </a:cxn>
                              <a:cxn ang="0">
                                <a:pos x="143777961" y="162330937"/>
                              </a:cxn>
                              <a:cxn ang="0">
                                <a:pos x="155372811" y="150736087"/>
                              </a:cxn>
                              <a:cxn ang="0">
                                <a:pos x="190158881" y="173925787"/>
                              </a:cxn>
                              <a:cxn ang="0">
                                <a:pos x="166969181" y="136821355"/>
                              </a:cxn>
                              <a:cxn ang="0">
                                <a:pos x="190158881" y="104355168"/>
                              </a:cxn>
                              <a:cxn ang="0">
                                <a:pos x="136821355" y="143777961"/>
                              </a:cxn>
                              <a:cxn ang="0">
                                <a:pos x="83483830" y="104355168"/>
                              </a:cxn>
                              <a:cxn ang="0">
                                <a:pos x="104355168" y="136821355"/>
                              </a:cxn>
                              <a:cxn ang="0">
                                <a:pos x="104355168" y="136821355"/>
                              </a:cxn>
                              <a:cxn ang="0">
                                <a:pos x="81165468" y="173925787"/>
                              </a:cxn>
                              <a:cxn ang="0">
                                <a:pos x="81165468" y="173925787"/>
                              </a:cxn>
                              <a:cxn ang="0">
                                <a:pos x="81165468" y="173925787"/>
                              </a:cxn>
                            </a:cxnLst>
                            <a:rect l="0" t="0" r="0" b="0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79" name="任意多边形 179"/>
                        <wps:cNvSpPr/>
                        <wps:spPr>
                          <a:xfrm>
                            <a:off x="14110" y="23500"/>
                            <a:ext cx="322" cy="3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2003"/>
                              </a:cxn>
                              <a:cxn ang="0">
                                <a:pos x="41863" y="0"/>
                              </a:cxn>
                              <a:cxn ang="0">
                                <a:pos x="209596" y="0"/>
                              </a:cxn>
                              <a:cxn ang="0">
                                <a:pos x="251460" y="42003"/>
                              </a:cxn>
                              <a:cxn ang="0">
                                <a:pos x="251460" y="209456"/>
                              </a:cxn>
                              <a:cxn ang="0">
                                <a:pos x="209596" y="251460"/>
                              </a:cxn>
                              <a:cxn ang="0">
                                <a:pos x="41863" y="251460"/>
                              </a:cxn>
                              <a:cxn ang="0">
                                <a:pos x="0" y="209456"/>
                              </a:cxn>
                              <a:cxn ang="0">
                                <a:pos x="0" y="42003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0491" y="192375"/>
                              </a:cxn>
                              <a:cxn ang="0">
                                <a:pos x="154247" y="188735"/>
                              </a:cxn>
                              <a:cxn ang="0">
                                <a:pos x="145537" y="183694"/>
                              </a:cxn>
                              <a:cxn ang="0">
                                <a:pos x="102831" y="147011"/>
                              </a:cxn>
                              <a:cxn ang="0">
                                <a:pos x="102831" y="147011"/>
                              </a:cxn>
                              <a:cxn ang="0">
                                <a:pos x="75297" y="63845"/>
                              </a:cxn>
                              <a:cxn ang="0">
                                <a:pos x="105360" y="70285"/>
                              </a:cxn>
                              <a:cxn ang="0">
                                <a:pos x="110417" y="99127"/>
                              </a:cxn>
                              <a:cxn ang="0">
                                <a:pos x="126713" y="138331"/>
                              </a:cxn>
                              <a:cxn ang="0">
                                <a:pos x="161833" y="152052"/>
                              </a:cxn>
                              <a:cxn ang="0">
                                <a:pos x="191615" y="157092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9201" y="182294"/>
                              </a:cxn>
                              <a:cxn ang="0">
                                <a:pos x="199201" y="182294"/>
                              </a:cxn>
                            </a:cxnLst>
                            <a:rect l="0" t="0" r="0" b="0"/>
                            <a:pathLst>
                              <a:path w="895" h="898">
                                <a:moveTo>
                                  <a:pt x="0" y="150"/>
                                </a:moveTo>
                                <a:cubicBezTo>
                                  <a:pt x="0" y="67"/>
                                  <a:pt x="67" y="0"/>
                                  <a:pt x="149" y="0"/>
                                </a:cubicBezTo>
                                <a:cubicBezTo>
                                  <a:pt x="746" y="0"/>
                                  <a:pt x="746" y="0"/>
                                  <a:pt x="746" y="0"/>
                                </a:cubicBezTo>
                                <a:cubicBezTo>
                                  <a:pt x="828" y="0"/>
                                  <a:pt x="895" y="67"/>
                                  <a:pt x="895" y="150"/>
                                </a:cubicBezTo>
                                <a:cubicBezTo>
                                  <a:pt x="895" y="748"/>
                                  <a:pt x="895" y="748"/>
                                  <a:pt x="895" y="748"/>
                                </a:cubicBezTo>
                                <a:cubicBezTo>
                                  <a:pt x="895" y="831"/>
                                  <a:pt x="828" y="898"/>
                                  <a:pt x="746" y="898"/>
                                </a:cubicBezTo>
                                <a:cubicBezTo>
                                  <a:pt x="149" y="898"/>
                                  <a:pt x="149" y="898"/>
                                  <a:pt x="149" y="898"/>
                                </a:cubicBezTo>
                                <a:cubicBezTo>
                                  <a:pt x="67" y="898"/>
                                  <a:pt x="0" y="831"/>
                                  <a:pt x="0" y="748"/>
                                </a:cubicBezTo>
                                <a:lnTo>
                                  <a:pt x="0" y="150"/>
                                </a:lnTo>
                                <a:close/>
                                <a:moveTo>
                                  <a:pt x="709" y="651"/>
                                </a:moveTo>
                                <a:cubicBezTo>
                                  <a:pt x="696" y="678"/>
                                  <a:pt x="678" y="687"/>
                                  <a:pt x="678" y="687"/>
                                </a:cubicBezTo>
                                <a:cubicBezTo>
                                  <a:pt x="642" y="705"/>
                                  <a:pt x="593" y="696"/>
                                  <a:pt x="549" y="674"/>
                                </a:cubicBezTo>
                                <a:cubicBezTo>
                                  <a:pt x="549" y="674"/>
                                  <a:pt x="549" y="674"/>
                                  <a:pt x="518" y="656"/>
                                </a:cubicBezTo>
                                <a:cubicBezTo>
                                  <a:pt x="455" y="624"/>
                                  <a:pt x="366" y="525"/>
                                  <a:pt x="366" y="525"/>
                                </a:cubicBezTo>
                                <a:cubicBezTo>
                                  <a:pt x="366" y="525"/>
                                  <a:pt x="366" y="525"/>
                                  <a:pt x="366" y="525"/>
                                </a:cubicBezTo>
                                <a:cubicBezTo>
                                  <a:pt x="304" y="462"/>
                                  <a:pt x="184" y="300"/>
                                  <a:pt x="268" y="228"/>
                                </a:cubicBezTo>
                                <a:cubicBezTo>
                                  <a:pt x="313" y="192"/>
                                  <a:pt x="344" y="206"/>
                                  <a:pt x="375" y="251"/>
                                </a:cubicBezTo>
                                <a:cubicBezTo>
                                  <a:pt x="406" y="291"/>
                                  <a:pt x="429" y="318"/>
                                  <a:pt x="393" y="354"/>
                                </a:cubicBezTo>
                                <a:cubicBezTo>
                                  <a:pt x="393" y="354"/>
                                  <a:pt x="348" y="390"/>
                                  <a:pt x="451" y="494"/>
                                </a:cubicBezTo>
                                <a:cubicBezTo>
                                  <a:pt x="544" y="579"/>
                                  <a:pt x="576" y="543"/>
                                  <a:pt x="576" y="543"/>
                                </a:cubicBezTo>
                                <a:cubicBezTo>
                                  <a:pt x="602" y="507"/>
                                  <a:pt x="642" y="530"/>
                                  <a:pt x="682" y="561"/>
                                </a:cubicBezTo>
                                <a:cubicBezTo>
                                  <a:pt x="718" y="588"/>
                                  <a:pt x="731" y="615"/>
                                  <a:pt x="709" y="651"/>
                                </a:cubicBezTo>
                                <a:close/>
                                <a:moveTo>
                                  <a:pt x="709" y="651"/>
                                </a:moveTo>
                                <a:cubicBezTo>
                                  <a:pt x="709" y="651"/>
                                  <a:pt x="709" y="651"/>
                                  <a:pt x="709" y="651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80" name="任意多边形 180"/>
                        <wps:cNvSpPr>
                          <a:spLocks noChangeAspect="1"/>
                        </wps:cNvSpPr>
                        <wps:spPr>
                          <a:xfrm flipH="1">
                            <a:off x="7704" y="26209"/>
                            <a:ext cx="300" cy="2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" y="113"/>
                              </a:cxn>
                              <a:cxn ang="0">
                                <a:pos x="0" y="57"/>
                              </a:cxn>
                              <a:cxn ang="0">
                                <a:pos x="57" y="0"/>
                              </a:cxn>
                              <a:cxn ang="0">
                                <a:pos x="113" y="57"/>
                              </a:cxn>
                              <a:cxn ang="0">
                                <a:pos x="57" y="113"/>
                              </a:cxn>
                              <a:cxn ang="0">
                                <a:pos x="57" y="20"/>
                              </a:cxn>
                              <a:cxn ang="0">
                                <a:pos x="28" y="49"/>
                              </a:cxn>
                              <a:cxn ang="0">
                                <a:pos x="57" y="94"/>
                              </a:cxn>
                              <a:cxn ang="0">
                                <a:pos x="85" y="49"/>
                              </a:cxn>
                              <a:cxn ang="0">
                                <a:pos x="57" y="20"/>
                              </a:cxn>
                              <a:cxn ang="0">
                                <a:pos x="40" y="49"/>
                              </a:cxn>
                              <a:cxn ang="0">
                                <a:pos x="57" y="31"/>
                              </a:cxn>
                              <a:cxn ang="0">
                                <a:pos x="74" y="49"/>
                              </a:cxn>
                              <a:cxn ang="0">
                                <a:pos x="57" y="66"/>
                              </a:cxn>
                              <a:cxn ang="0">
                                <a:pos x="40" y="49"/>
                              </a:cxn>
                              <a:cxn ang="0">
                                <a:pos x="40" y="49"/>
                              </a:cxn>
                              <a:cxn ang="0">
                                <a:pos x="40" y="49"/>
                              </a:cxn>
                            </a:cxnLst>
                            <a:rect l="0" t="0" r="0" b="0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226" name="任意多边形 181"/>
                        <wps:cNvSpPr>
                          <a:spLocks noChangeAspect="1"/>
                        </wps:cNvSpPr>
                        <wps:spPr>
                          <a:xfrm flipH="1">
                            <a:off x="8604" y="26239"/>
                            <a:ext cx="282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" y="0"/>
                              </a:cxn>
                              <a:cxn ang="0">
                                <a:pos x="17" y="11"/>
                              </a:cxn>
                              <a:cxn ang="0">
                                <a:pos x="16" y="13"/>
                              </a:cxn>
                              <a:cxn ang="0">
                                <a:pos x="15" y="17"/>
                              </a:cxn>
                              <a:cxn ang="0">
                                <a:pos x="14" y="20"/>
                              </a:cxn>
                              <a:cxn ang="0">
                                <a:pos x="14" y="88"/>
                              </a:cxn>
                              <a:cxn ang="0">
                                <a:pos x="21" y="95"/>
                              </a:cxn>
                              <a:cxn ang="0">
                                <a:pos x="88" y="95"/>
                              </a:cxn>
                              <a:cxn ang="0">
                                <a:pos x="95" y="88"/>
                              </a:cxn>
                              <a:cxn ang="0">
                                <a:pos x="95" y="20"/>
                              </a:cxn>
                              <a:cxn ang="0">
                                <a:pos x="95" y="18"/>
                              </a:cxn>
                              <a:cxn ang="0">
                                <a:pos x="91" y="10"/>
                              </a:cxn>
                              <a:cxn ang="0">
                                <a:pos x="84" y="0"/>
                              </a:cxn>
                              <a:cxn ang="0">
                                <a:pos x="89" y="0"/>
                              </a:cxn>
                              <a:cxn ang="0">
                                <a:pos x="90" y="0"/>
                              </a:cxn>
                              <a:cxn ang="0">
                                <a:pos x="106" y="10"/>
                              </a:cxn>
                              <a:cxn ang="0">
                                <a:pos x="109" y="17"/>
                              </a:cxn>
                              <a:cxn ang="0">
                                <a:pos x="109" y="92"/>
                              </a:cxn>
                              <a:cxn ang="0">
                                <a:pos x="108" y="93"/>
                              </a:cxn>
                              <a:cxn ang="0">
                                <a:pos x="101" y="105"/>
                              </a:cxn>
                              <a:cxn ang="0">
                                <a:pos x="92" y="109"/>
                              </a:cxn>
                              <a:cxn ang="0">
                                <a:pos x="17" y="109"/>
                              </a:cxn>
                              <a:cxn ang="0">
                                <a:pos x="14" y="108"/>
                              </a:cxn>
                              <a:cxn ang="0">
                                <a:pos x="1" y="95"/>
                              </a:cxn>
                              <a:cxn ang="0">
                                <a:pos x="0" y="89"/>
                              </a:cxn>
                              <a:cxn ang="0">
                                <a:pos x="0" y="20"/>
                              </a:cxn>
                              <a:cxn ang="0">
                                <a:pos x="1" y="13"/>
                              </a:cxn>
                              <a:cxn ang="0">
                                <a:pos x="13" y="1"/>
                              </a:cxn>
                              <a:cxn ang="0">
                                <a:pos x="20" y="0"/>
                              </a:cxn>
                              <a:cxn ang="0">
                                <a:pos x="24" y="0"/>
                              </a:cxn>
                              <a:cxn ang="0">
                                <a:pos x="56" y="0"/>
                              </a:cxn>
                              <a:cxn ang="0">
                                <a:pos x="60" y="0"/>
                              </a:cxn>
                              <a:cxn ang="0">
                                <a:pos x="81" y="19"/>
                              </a:cxn>
                              <a:cxn ang="0">
                                <a:pos x="80" y="36"/>
                              </a:cxn>
                              <a:cxn ang="0">
                                <a:pos x="70" y="57"/>
                              </a:cxn>
                              <a:cxn ang="0">
                                <a:pos x="55" y="82"/>
                              </a:cxn>
                              <a:cxn ang="0">
                                <a:pos x="47" y="70"/>
                              </a:cxn>
                              <a:cxn ang="0">
                                <a:pos x="30" y="40"/>
                              </a:cxn>
                              <a:cxn ang="0">
                                <a:pos x="27" y="29"/>
                              </a:cxn>
                              <a:cxn ang="0">
                                <a:pos x="30" y="16"/>
                              </a:cxn>
                              <a:cxn ang="0">
                                <a:pos x="47" y="1"/>
                              </a:cxn>
                              <a:cxn ang="0">
                                <a:pos x="52" y="0"/>
                              </a:cxn>
                              <a:cxn ang="0">
                                <a:pos x="53" y="0"/>
                              </a:cxn>
                              <a:cxn ang="0">
                                <a:pos x="56" y="0"/>
                              </a:cxn>
                              <a:cxn ang="0">
                                <a:pos x="68" y="27"/>
                              </a:cxn>
                              <a:cxn ang="0">
                                <a:pos x="54" y="14"/>
                              </a:cxn>
                              <a:cxn ang="0">
                                <a:pos x="41" y="27"/>
                              </a:cxn>
                              <a:cxn ang="0">
                                <a:pos x="54" y="40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</a:cxnLst>
                            <a:rect l="0" t="0" r="0" b="0"/>
                            <a:pathLst>
                              <a:path w="109" h="109">
                                <a:moveTo>
                                  <a:pt x="24" y="0"/>
                                </a:moveTo>
                                <a:cubicBezTo>
                                  <a:pt x="22" y="3"/>
                                  <a:pt x="19" y="7"/>
                                  <a:pt x="17" y="11"/>
                                </a:cubicBezTo>
                                <a:cubicBezTo>
                                  <a:pt x="17" y="11"/>
                                  <a:pt x="17" y="12"/>
                                  <a:pt x="16" y="13"/>
                                </a:cubicBezTo>
                                <a:cubicBezTo>
                                  <a:pt x="16" y="14"/>
                                  <a:pt x="15" y="16"/>
                                  <a:pt x="15" y="17"/>
                                </a:cubicBezTo>
                                <a:cubicBezTo>
                                  <a:pt x="14" y="18"/>
                                  <a:pt x="14" y="19"/>
                                  <a:pt x="14" y="20"/>
                                </a:cubicBezTo>
                                <a:cubicBezTo>
                                  <a:pt x="14" y="43"/>
                                  <a:pt x="14" y="65"/>
                                  <a:pt x="14" y="88"/>
                                </a:cubicBezTo>
                                <a:cubicBezTo>
                                  <a:pt x="14" y="92"/>
                                  <a:pt x="16" y="95"/>
                                  <a:pt x="21" y="95"/>
                                </a:cubicBezTo>
                                <a:cubicBezTo>
                                  <a:pt x="43" y="95"/>
                                  <a:pt x="66" y="95"/>
                                  <a:pt x="88" y="95"/>
                                </a:cubicBezTo>
                                <a:cubicBezTo>
                                  <a:pt x="92" y="95"/>
                                  <a:pt x="95" y="92"/>
                                  <a:pt x="95" y="88"/>
                                </a:cubicBezTo>
                                <a:cubicBezTo>
                                  <a:pt x="95" y="65"/>
                                  <a:pt x="95" y="43"/>
                                  <a:pt x="95" y="20"/>
                                </a:cubicBezTo>
                                <a:cubicBezTo>
                                  <a:pt x="95" y="20"/>
                                  <a:pt x="95" y="19"/>
                                  <a:pt x="95" y="18"/>
                                </a:cubicBezTo>
                                <a:cubicBezTo>
                                  <a:pt x="93" y="15"/>
                                  <a:pt x="92" y="12"/>
                                  <a:pt x="91" y="10"/>
                                </a:cubicBezTo>
                                <a:cubicBezTo>
                                  <a:pt x="89" y="6"/>
                                  <a:pt x="87" y="3"/>
                                  <a:pt x="84" y="0"/>
                                </a:cubicBez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90" y="0"/>
                                  <a:pt x="90" y="0"/>
                                  <a:pt x="90" y="0"/>
                                </a:cubicBezTo>
                                <a:cubicBezTo>
                                  <a:pt x="97" y="1"/>
                                  <a:pt x="103" y="4"/>
                                  <a:pt x="106" y="10"/>
                                </a:cubicBezTo>
                                <a:cubicBezTo>
                                  <a:pt x="107" y="12"/>
                                  <a:pt x="108" y="15"/>
                                  <a:pt x="109" y="17"/>
                                </a:cubicBez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3"/>
                                </a:cubicBezTo>
                                <a:cubicBezTo>
                                  <a:pt x="107" y="98"/>
                                  <a:pt x="105" y="102"/>
                                  <a:pt x="101" y="105"/>
                                </a:cubicBezTo>
                                <a:cubicBezTo>
                                  <a:pt x="98" y="107"/>
                                  <a:pt x="95" y="108"/>
                                  <a:pt x="92" y="109"/>
                                </a:cubicBezTo>
                                <a:cubicBezTo>
                                  <a:pt x="17" y="109"/>
                                  <a:pt x="17" y="109"/>
                                  <a:pt x="17" y="109"/>
                                </a:cubicBezTo>
                                <a:cubicBezTo>
                                  <a:pt x="16" y="108"/>
                                  <a:pt x="15" y="108"/>
                                  <a:pt x="14" y="108"/>
                                </a:cubicBezTo>
                                <a:cubicBezTo>
                                  <a:pt x="7" y="106"/>
                                  <a:pt x="3" y="101"/>
                                  <a:pt x="1" y="95"/>
                                </a:cubicBezTo>
                                <a:cubicBezTo>
                                  <a:pt x="0" y="93"/>
                                  <a:pt x="0" y="91"/>
                                  <a:pt x="0" y="8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18"/>
                                  <a:pt x="0" y="15"/>
                                  <a:pt x="1" y="13"/>
                                </a:cubicBezTo>
                                <a:cubicBezTo>
                                  <a:pt x="3" y="7"/>
                                  <a:pt x="7" y="3"/>
                                  <a:pt x="13" y="1"/>
                                </a:cubicBezTo>
                                <a:cubicBezTo>
                                  <a:pt x="15" y="0"/>
                                  <a:pt x="18" y="0"/>
                                  <a:pt x="2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lose/>
                                <a:moveTo>
                                  <a:pt x="56" y="0"/>
                                </a:moveTo>
                                <a:cubicBezTo>
                                  <a:pt x="57" y="0"/>
                                  <a:pt x="58" y="0"/>
                                  <a:pt x="60" y="0"/>
                                </a:cubicBezTo>
                                <a:cubicBezTo>
                                  <a:pt x="70" y="3"/>
                                  <a:pt x="77" y="9"/>
                                  <a:pt x="81" y="19"/>
                                </a:cubicBezTo>
                                <a:cubicBezTo>
                                  <a:pt x="82" y="25"/>
                                  <a:pt x="82" y="31"/>
                                  <a:pt x="80" y="36"/>
                                </a:cubicBezTo>
                                <a:cubicBezTo>
                                  <a:pt x="77" y="44"/>
                                  <a:pt x="74" y="50"/>
                                  <a:pt x="70" y="57"/>
                                </a:cubicBezTo>
                                <a:cubicBezTo>
                                  <a:pt x="65" y="65"/>
                                  <a:pt x="60" y="74"/>
                                  <a:pt x="55" y="82"/>
                                </a:cubicBezTo>
                                <a:cubicBezTo>
                                  <a:pt x="52" y="78"/>
                                  <a:pt x="49" y="74"/>
                                  <a:pt x="47" y="70"/>
                                </a:cubicBezTo>
                                <a:cubicBezTo>
                                  <a:pt x="41" y="60"/>
                                  <a:pt x="35" y="51"/>
                                  <a:pt x="30" y="40"/>
                                </a:cubicBezTo>
                                <a:cubicBezTo>
                                  <a:pt x="29" y="36"/>
                                  <a:pt x="28" y="33"/>
                                  <a:pt x="27" y="29"/>
                                </a:cubicBezTo>
                                <a:cubicBezTo>
                                  <a:pt x="27" y="24"/>
                                  <a:pt x="28" y="20"/>
                                  <a:pt x="30" y="16"/>
                                </a:cubicBezTo>
                                <a:cubicBezTo>
                                  <a:pt x="33" y="8"/>
                                  <a:pt x="39" y="3"/>
                                  <a:pt x="47" y="1"/>
                                </a:cubicBezTo>
                                <a:cubicBezTo>
                                  <a:pt x="48" y="0"/>
                                  <a:pt x="50" y="0"/>
                                  <a:pt x="52" y="0"/>
                                </a:cubicBezTo>
                                <a:cubicBezTo>
                                  <a:pt x="52" y="0"/>
                                  <a:pt x="53" y="0"/>
                                  <a:pt x="53" y="0"/>
                                </a:cubicBezTo>
                                <a:cubicBezTo>
                                  <a:pt x="54" y="0"/>
                                  <a:pt x="55" y="0"/>
                                  <a:pt x="56" y="0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7" y="19"/>
                                  <a:pt x="62" y="14"/>
                                  <a:pt x="54" y="14"/>
                                </a:cubicBezTo>
                                <a:cubicBezTo>
                                  <a:pt x="47" y="14"/>
                                  <a:pt x="41" y="19"/>
                                  <a:pt x="41" y="27"/>
                                </a:cubicBezTo>
                                <a:cubicBezTo>
                                  <a:pt x="41" y="35"/>
                                  <a:pt x="46" y="40"/>
                                  <a:pt x="54" y="40"/>
                                </a:cubicBezTo>
                                <a:cubicBezTo>
                                  <a:pt x="62" y="41"/>
                                  <a:pt x="67" y="35"/>
                                  <a:pt x="68" y="27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8" y="27"/>
                                  <a:pt x="68" y="27"/>
                                  <a:pt x="68" y="27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82" name="任意多边形 182"/>
                        <wps:cNvSpPr>
                          <a:spLocks noChangeAspect="1"/>
                        </wps:cNvSpPr>
                        <wps:spPr>
                          <a:xfrm flipH="1">
                            <a:off x="9594" y="26209"/>
                            <a:ext cx="227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3" y="107"/>
                              </a:cxn>
                              <a:cxn ang="0">
                                <a:pos x="41" y="105"/>
                              </a:cxn>
                              <a:cxn ang="0">
                                <a:pos x="6" y="65"/>
                              </a:cxn>
                              <a:cxn ang="0">
                                <a:pos x="0" y="43"/>
                              </a:cxn>
                              <a:cxn ang="0">
                                <a:pos x="13" y="13"/>
                              </a:cxn>
                              <a:cxn ang="0">
                                <a:pos x="43" y="0"/>
                              </a:cxn>
                              <a:cxn ang="0">
                                <a:pos x="73" y="13"/>
                              </a:cxn>
                              <a:cxn ang="0">
                                <a:pos x="86" y="43"/>
                              </a:cxn>
                              <a:cxn ang="0">
                                <a:pos x="80" y="65"/>
                              </a:cxn>
                              <a:cxn ang="0">
                                <a:pos x="45" y="105"/>
                              </a:cxn>
                              <a:cxn ang="0">
                                <a:pos x="43" y="107"/>
                              </a:cxn>
                              <a:cxn ang="0">
                                <a:pos x="43" y="6"/>
                              </a:cxn>
                              <a:cxn ang="0">
                                <a:pos x="6" y="43"/>
                              </a:cxn>
                              <a:cxn ang="0">
                                <a:pos x="11" y="62"/>
                              </a:cxn>
                              <a:cxn ang="0">
                                <a:pos x="43" y="99"/>
                              </a:cxn>
                              <a:cxn ang="0">
                                <a:pos x="75" y="62"/>
                              </a:cxn>
                              <a:cxn ang="0">
                                <a:pos x="80" y="43"/>
                              </a:cxn>
                              <a:cxn ang="0">
                                <a:pos x="43" y="6"/>
                              </a:cxn>
                              <a:cxn ang="0">
                                <a:pos x="79" y="117"/>
                              </a:cxn>
                              <a:cxn ang="0">
                                <a:pos x="8" y="117"/>
                              </a:cxn>
                              <a:cxn ang="0">
                                <a:pos x="5" y="114"/>
                              </a:cxn>
                              <a:cxn ang="0">
                                <a:pos x="8" y="112"/>
                              </a:cxn>
                              <a:cxn ang="0">
                                <a:pos x="79" y="112"/>
                              </a:cxn>
                              <a:cxn ang="0">
                                <a:pos x="81" y="114"/>
                              </a:cxn>
                              <a:cxn ang="0">
                                <a:pos x="79" y="117"/>
                              </a:cxn>
                              <a:cxn ang="0">
                                <a:pos x="79" y="117"/>
                              </a:cxn>
                              <a:cxn ang="0">
                                <a:pos x="79" y="117"/>
                              </a:cxn>
                            </a:cxnLst>
                            <a:rect l="0" t="0" r="0" b="0"/>
                            <a:pathLst>
                              <a:path w="86" h="117">
                                <a:moveTo>
                                  <a:pt x="43" y="107"/>
                                </a:moveTo>
                                <a:cubicBezTo>
                                  <a:pt x="41" y="105"/>
                                  <a:pt x="41" y="105"/>
                                  <a:pt x="41" y="105"/>
                                </a:cubicBezTo>
                                <a:cubicBezTo>
                                  <a:pt x="40" y="104"/>
                                  <a:pt x="13" y="77"/>
                                  <a:pt x="6" y="65"/>
                                </a:cubicBezTo>
                                <a:cubicBezTo>
                                  <a:pt x="2" y="58"/>
                                  <a:pt x="0" y="51"/>
                                  <a:pt x="0" y="43"/>
                                </a:cubicBezTo>
                                <a:cubicBezTo>
                                  <a:pt x="0" y="32"/>
                                  <a:pt x="4" y="21"/>
                                  <a:pt x="13" y="13"/>
                                </a:cubicBezTo>
                                <a:cubicBezTo>
                                  <a:pt x="21" y="4"/>
                                  <a:pt x="32" y="0"/>
                                  <a:pt x="43" y="0"/>
                                </a:cubicBezTo>
                                <a:cubicBezTo>
                                  <a:pt x="54" y="0"/>
                                  <a:pt x="65" y="4"/>
                                  <a:pt x="73" y="13"/>
                                </a:cubicBezTo>
                                <a:cubicBezTo>
                                  <a:pt x="82" y="21"/>
                                  <a:pt x="86" y="32"/>
                                  <a:pt x="86" y="43"/>
                                </a:cubicBezTo>
                                <a:cubicBezTo>
                                  <a:pt x="86" y="51"/>
                                  <a:pt x="84" y="58"/>
                                  <a:pt x="80" y="65"/>
                                </a:cubicBezTo>
                                <a:cubicBezTo>
                                  <a:pt x="73" y="77"/>
                                  <a:pt x="46" y="104"/>
                                  <a:pt x="45" y="105"/>
                                </a:cubicBezTo>
                                <a:cubicBezTo>
                                  <a:pt x="43" y="107"/>
                                  <a:pt x="43" y="107"/>
                                  <a:pt x="43" y="107"/>
                                </a:cubicBezTo>
                                <a:close/>
                                <a:moveTo>
                                  <a:pt x="43" y="6"/>
                                </a:moveTo>
                                <a:cubicBezTo>
                                  <a:pt x="22" y="6"/>
                                  <a:pt x="6" y="22"/>
                                  <a:pt x="6" y="43"/>
                                </a:cubicBezTo>
                                <a:cubicBezTo>
                                  <a:pt x="6" y="50"/>
                                  <a:pt x="7" y="56"/>
                                  <a:pt x="11" y="62"/>
                                </a:cubicBezTo>
                                <a:cubicBezTo>
                                  <a:pt x="17" y="72"/>
                                  <a:pt x="37" y="92"/>
                                  <a:pt x="43" y="99"/>
                                </a:cubicBezTo>
                                <a:cubicBezTo>
                                  <a:pt x="49" y="92"/>
                                  <a:pt x="70" y="71"/>
                                  <a:pt x="75" y="62"/>
                                </a:cubicBezTo>
                                <a:cubicBezTo>
                                  <a:pt x="79" y="56"/>
                                  <a:pt x="80" y="50"/>
                                  <a:pt x="80" y="43"/>
                                </a:cubicBezTo>
                                <a:cubicBezTo>
                                  <a:pt x="80" y="22"/>
                                  <a:pt x="64" y="6"/>
                                  <a:pt x="43" y="6"/>
                                </a:cubicBezTo>
                                <a:close/>
                                <a:moveTo>
                                  <a:pt x="79" y="117"/>
                                </a:moveTo>
                                <a:cubicBezTo>
                                  <a:pt x="8" y="117"/>
                                  <a:pt x="8" y="117"/>
                                  <a:pt x="8" y="117"/>
                                </a:cubicBezTo>
                                <a:cubicBezTo>
                                  <a:pt x="6" y="117"/>
                                  <a:pt x="5" y="116"/>
                                  <a:pt x="5" y="114"/>
                                </a:cubicBezTo>
                                <a:cubicBezTo>
                                  <a:pt x="5" y="113"/>
                                  <a:pt x="6" y="112"/>
                                  <a:pt x="8" y="112"/>
                                </a:cubicBezTo>
                                <a:cubicBezTo>
                                  <a:pt x="79" y="112"/>
                                  <a:pt x="79" y="112"/>
                                  <a:pt x="79" y="112"/>
                                </a:cubicBezTo>
                                <a:cubicBezTo>
                                  <a:pt x="80" y="112"/>
                                  <a:pt x="81" y="113"/>
                                  <a:pt x="81" y="114"/>
                                </a:cubicBezTo>
                                <a:cubicBezTo>
                                  <a:pt x="81" y="116"/>
                                  <a:pt x="80" y="117"/>
                                  <a:pt x="79" y="117"/>
                                </a:cubicBezTo>
                                <a:close/>
                                <a:moveTo>
                                  <a:pt x="79" y="117"/>
                                </a:moveTo>
                                <a:cubicBezTo>
                                  <a:pt x="79" y="117"/>
                                  <a:pt x="79" y="117"/>
                                  <a:pt x="79" y="117"/>
                                </a:cubicBezTo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83" name="任意多边形 183"/>
                        <wps:cNvSpPr/>
                        <wps:spPr>
                          <a:xfrm flipH="1">
                            <a:off x="10539" y="26194"/>
                            <a:ext cx="282" cy="3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0" b="0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84" name="任意多边形 184"/>
                        <wps:cNvSpPr>
                          <a:spLocks noChangeAspect="1"/>
                        </wps:cNvSpPr>
                        <wps:spPr>
                          <a:xfrm flipH="1">
                            <a:off x="11499" y="26179"/>
                            <a:ext cx="340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5057142" y="236041736"/>
                              </a:cxn>
                              <a:cxn ang="0">
                                <a:pos x="85184544" y="74539081"/>
                              </a:cxn>
                              <a:cxn ang="0">
                                <a:pos x="185057142" y="0"/>
                              </a:cxn>
                              <a:cxn ang="0">
                                <a:pos x="287866666" y="74539081"/>
                              </a:cxn>
                              <a:cxn ang="0">
                                <a:pos x="185057142" y="236041736"/>
                              </a:cxn>
                              <a:cxn ang="0">
                                <a:pos x="255555346" y="64601377"/>
                              </a:cxn>
                              <a:cxn ang="0">
                                <a:pos x="229117877" y="32299900"/>
                              </a:cxn>
                              <a:cxn ang="0">
                                <a:pos x="226180952" y="32299900"/>
                              </a:cxn>
                              <a:cxn ang="0">
                                <a:pos x="220305388" y="29816262"/>
                              </a:cxn>
                              <a:cxn ang="0">
                                <a:pos x="214431537" y="27331048"/>
                              </a:cxn>
                              <a:cxn ang="0">
                                <a:pos x="208555973" y="24845835"/>
                              </a:cxn>
                              <a:cxn ang="0">
                                <a:pos x="199743483" y="22362197"/>
                              </a:cxn>
                              <a:cxn ang="0">
                                <a:pos x="185057142" y="22362197"/>
                              </a:cxn>
                              <a:cxn ang="0">
                                <a:pos x="185057142" y="22362197"/>
                              </a:cxn>
                              <a:cxn ang="0">
                                <a:pos x="185057142" y="22362197"/>
                              </a:cxn>
                              <a:cxn ang="0">
                                <a:pos x="170370802" y="22362197"/>
                              </a:cxn>
                              <a:cxn ang="0">
                                <a:pos x="143933333" y="32299900"/>
                              </a:cxn>
                              <a:cxn ang="0">
                                <a:pos x="143933333" y="32299900"/>
                              </a:cxn>
                              <a:cxn ang="0">
                                <a:pos x="135120843" y="37270328"/>
                              </a:cxn>
                              <a:cxn ang="0">
                                <a:pos x="135120843" y="37270328"/>
                              </a:cxn>
                              <a:cxn ang="0">
                                <a:pos x="129246992" y="42239180"/>
                              </a:cxn>
                              <a:cxn ang="0">
                                <a:pos x="123371428" y="47208032"/>
                              </a:cxn>
                              <a:cxn ang="0">
                                <a:pos x="123371428" y="49693245"/>
                              </a:cxn>
                              <a:cxn ang="0">
                                <a:pos x="117495864" y="54662097"/>
                              </a:cxn>
                              <a:cxn ang="0">
                                <a:pos x="117495864" y="57147311"/>
                              </a:cxn>
                              <a:cxn ang="0">
                                <a:pos x="114558938" y="64601377"/>
                              </a:cxn>
                              <a:cxn ang="0">
                                <a:pos x="111622013" y="74539081"/>
                              </a:cxn>
                              <a:cxn ang="0">
                                <a:pos x="185057142" y="203741835"/>
                              </a:cxn>
                              <a:cxn ang="0">
                                <a:pos x="258492272" y="74539081"/>
                              </a:cxn>
                              <a:cxn ang="0">
                                <a:pos x="255555346" y="64601377"/>
                              </a:cxn>
                              <a:cxn ang="0">
                                <a:pos x="158619673" y="72055443"/>
                              </a:cxn>
                              <a:cxn ang="0">
                                <a:pos x="185057142" y="47208032"/>
                              </a:cxn>
                              <a:cxn ang="0">
                                <a:pos x="214431537" y="72055443"/>
                              </a:cxn>
                              <a:cxn ang="0">
                                <a:pos x="185057142" y="94416064"/>
                              </a:cxn>
                              <a:cxn ang="0">
                                <a:pos x="158619673" y="72055443"/>
                              </a:cxn>
                              <a:cxn ang="0">
                                <a:pos x="305491646" y="163986293"/>
                              </a:cxn>
                              <a:cxn ang="0">
                                <a:pos x="305491646" y="188833704"/>
                              </a:cxn>
                              <a:cxn ang="0">
                                <a:pos x="340739891" y="181379638"/>
                              </a:cxn>
                              <a:cxn ang="0">
                                <a:pos x="340739891" y="280766130"/>
                              </a:cxn>
                              <a:cxn ang="0">
                                <a:pos x="240867292" y="313066031"/>
                              </a:cxn>
                              <a:cxn ang="0">
                                <a:pos x="129246992" y="280766130"/>
                              </a:cxn>
                              <a:cxn ang="0">
                                <a:pos x="29374394" y="305611965"/>
                              </a:cxn>
                              <a:cxn ang="0">
                                <a:pos x="29374394" y="203741835"/>
                              </a:cxn>
                              <a:cxn ang="0">
                                <a:pos x="73435129" y="188833704"/>
                              </a:cxn>
                              <a:cxn ang="0">
                                <a:pos x="46999373" y="171440359"/>
                              </a:cxn>
                              <a:cxn ang="0">
                                <a:pos x="0" y="196287770"/>
                              </a:cxn>
                              <a:cxn ang="0">
                                <a:pos x="0" y="320520097"/>
                              </a:cxn>
                              <a:cxn ang="0">
                                <a:pos x="29374394" y="335428228"/>
                              </a:cxn>
                              <a:cxn ang="0">
                                <a:pos x="129246992" y="305611965"/>
                              </a:cxn>
                              <a:cxn ang="0">
                                <a:pos x="240867292" y="335428228"/>
                              </a:cxn>
                              <a:cxn ang="0">
                                <a:pos x="370114285" y="298157900"/>
                              </a:cxn>
                              <a:cxn ang="0">
                                <a:pos x="370114285" y="156532227"/>
                              </a:cxn>
                              <a:cxn ang="0">
                                <a:pos x="305491646" y="163986293"/>
                              </a:cxn>
                              <a:cxn ang="0">
                                <a:pos x="305491646" y="163986293"/>
                              </a:cxn>
                              <a:cxn ang="0">
                                <a:pos x="305491646" y="163986293"/>
                              </a:cxn>
                            </a:cxnLst>
                            <a:rect l="0" t="0" r="0" b="0"/>
                            <a:pathLst>
                              <a:path w="126" h="137">
                                <a:moveTo>
                                  <a:pt x="63" y="95"/>
                                </a:moveTo>
                                <a:cubicBezTo>
                                  <a:pt x="63" y="95"/>
                                  <a:pt x="29" y="60"/>
                                  <a:pt x="29" y="30"/>
                                </a:cubicBezTo>
                                <a:cubicBezTo>
                                  <a:pt x="29" y="0"/>
                                  <a:pt x="63" y="0"/>
                                  <a:pt x="63" y="0"/>
                                </a:cubicBezTo>
                                <a:cubicBezTo>
                                  <a:pt x="63" y="0"/>
                                  <a:pt x="98" y="0"/>
                                  <a:pt x="98" y="30"/>
                                </a:cubicBezTo>
                                <a:cubicBezTo>
                                  <a:pt x="98" y="60"/>
                                  <a:pt x="63" y="95"/>
                                  <a:pt x="63" y="95"/>
                                </a:cubicBezTo>
                                <a:close/>
                                <a:moveTo>
                                  <a:pt x="87" y="26"/>
                                </a:moveTo>
                                <a:cubicBezTo>
                                  <a:pt x="86" y="21"/>
                                  <a:pt x="83" y="17"/>
                                  <a:pt x="78" y="13"/>
                                </a:cubicBezTo>
                                <a:cubicBezTo>
                                  <a:pt x="78" y="13"/>
                                  <a:pt x="78" y="13"/>
                                  <a:pt x="77" y="13"/>
                                </a:cubicBezTo>
                                <a:cubicBezTo>
                                  <a:pt x="76" y="12"/>
                                  <a:pt x="76" y="12"/>
                                  <a:pt x="75" y="12"/>
                                </a:cubicBezTo>
                                <a:cubicBezTo>
                                  <a:pt x="74" y="11"/>
                                  <a:pt x="74" y="11"/>
                                  <a:pt x="73" y="11"/>
                                </a:cubicBezTo>
                                <a:cubicBezTo>
                                  <a:pt x="72" y="10"/>
                                  <a:pt x="71" y="10"/>
                                  <a:pt x="71" y="10"/>
                                </a:cubicBezTo>
                                <a:cubicBezTo>
                                  <a:pt x="70" y="10"/>
                                  <a:pt x="69" y="10"/>
                                  <a:pt x="68" y="9"/>
                                </a:cubicBezTo>
                                <a:cubicBezTo>
                                  <a:pt x="67" y="9"/>
                                  <a:pt x="65" y="9"/>
                                  <a:pt x="63" y="9"/>
                                </a:cubicBezTo>
                                <a:cubicBezTo>
                                  <a:pt x="63" y="9"/>
                                  <a:pt x="63" y="9"/>
                                  <a:pt x="63" y="9"/>
                                </a:cubicBezTo>
                                <a:cubicBezTo>
                                  <a:pt x="63" y="9"/>
                                  <a:pt x="63" y="9"/>
                                  <a:pt x="63" y="9"/>
                                </a:cubicBezTo>
                                <a:cubicBezTo>
                                  <a:pt x="61" y="9"/>
                                  <a:pt x="60" y="9"/>
                                  <a:pt x="58" y="9"/>
                                </a:cubicBezTo>
                                <a:cubicBezTo>
                                  <a:pt x="55" y="10"/>
                                  <a:pt x="52" y="11"/>
                                  <a:pt x="49" y="13"/>
                                </a:cubicBezTo>
                                <a:cubicBezTo>
                                  <a:pt x="49" y="13"/>
                                  <a:pt x="49" y="13"/>
                                  <a:pt x="49" y="13"/>
                                </a:cubicBezTo>
                                <a:cubicBezTo>
                                  <a:pt x="48" y="13"/>
                                  <a:pt x="47" y="14"/>
                                  <a:pt x="46" y="15"/>
                                </a:cubicBezTo>
                                <a:cubicBezTo>
                                  <a:pt x="46" y="15"/>
                                  <a:pt x="46" y="15"/>
                                  <a:pt x="46" y="15"/>
                                </a:cubicBezTo>
                                <a:cubicBezTo>
                                  <a:pt x="45" y="16"/>
                                  <a:pt x="44" y="16"/>
                                  <a:pt x="44" y="17"/>
                                </a:cubicBezTo>
                                <a:cubicBezTo>
                                  <a:pt x="43" y="18"/>
                                  <a:pt x="43" y="18"/>
                                  <a:pt x="42" y="19"/>
                                </a:cubicBezTo>
                                <a:cubicBezTo>
                                  <a:pt x="42" y="19"/>
                                  <a:pt x="42" y="19"/>
                                  <a:pt x="42" y="20"/>
                                </a:cubicBezTo>
                                <a:cubicBezTo>
                                  <a:pt x="41" y="21"/>
                                  <a:pt x="41" y="21"/>
                                  <a:pt x="40" y="22"/>
                                </a:cubicBezTo>
                                <a:cubicBezTo>
                                  <a:pt x="40" y="23"/>
                                  <a:pt x="40" y="23"/>
                                  <a:pt x="40" y="23"/>
                                </a:cubicBezTo>
                                <a:cubicBezTo>
                                  <a:pt x="40" y="24"/>
                                  <a:pt x="39" y="25"/>
                                  <a:pt x="39" y="26"/>
                                </a:cubicBezTo>
                                <a:cubicBezTo>
                                  <a:pt x="39" y="28"/>
                                  <a:pt x="38" y="29"/>
                                  <a:pt x="38" y="30"/>
                                </a:cubicBezTo>
                                <a:cubicBezTo>
                                  <a:pt x="38" y="52"/>
                                  <a:pt x="63" y="82"/>
                                  <a:pt x="63" y="82"/>
                                </a:cubicBezTo>
                                <a:cubicBezTo>
                                  <a:pt x="63" y="82"/>
                                  <a:pt x="88" y="52"/>
                                  <a:pt x="88" y="30"/>
                                </a:cubicBezTo>
                                <a:cubicBezTo>
                                  <a:pt x="88" y="29"/>
                                  <a:pt x="88" y="28"/>
                                  <a:pt x="87" y="26"/>
                                </a:cubicBezTo>
                                <a:close/>
                                <a:moveTo>
                                  <a:pt x="54" y="29"/>
                                </a:moveTo>
                                <a:cubicBezTo>
                                  <a:pt x="54" y="23"/>
                                  <a:pt x="58" y="19"/>
                                  <a:pt x="63" y="19"/>
                                </a:cubicBezTo>
                                <a:cubicBezTo>
                                  <a:pt x="68" y="19"/>
                                  <a:pt x="73" y="23"/>
                                  <a:pt x="73" y="29"/>
                                </a:cubicBezTo>
                                <a:cubicBezTo>
                                  <a:pt x="73" y="34"/>
                                  <a:pt x="68" y="38"/>
                                  <a:pt x="63" y="38"/>
                                </a:cubicBezTo>
                                <a:cubicBezTo>
                                  <a:pt x="58" y="38"/>
                                  <a:pt x="54" y="34"/>
                                  <a:pt x="54" y="29"/>
                                </a:cubicBezTo>
                                <a:close/>
                                <a:moveTo>
                                  <a:pt x="104" y="66"/>
                                </a:moveTo>
                                <a:cubicBezTo>
                                  <a:pt x="104" y="66"/>
                                  <a:pt x="101" y="75"/>
                                  <a:pt x="104" y="76"/>
                                </a:cubicBezTo>
                                <a:cubicBezTo>
                                  <a:pt x="107" y="77"/>
                                  <a:pt x="116" y="73"/>
                                  <a:pt x="116" y="73"/>
                                </a:cubicBezTo>
                                <a:cubicBezTo>
                                  <a:pt x="116" y="113"/>
                                  <a:pt x="116" y="113"/>
                                  <a:pt x="116" y="113"/>
                                </a:cubicBezTo>
                                <a:cubicBezTo>
                                  <a:pt x="116" y="113"/>
                                  <a:pt x="85" y="126"/>
                                  <a:pt x="82" y="126"/>
                                </a:cubicBezTo>
                                <a:cubicBezTo>
                                  <a:pt x="79" y="125"/>
                                  <a:pt x="47" y="112"/>
                                  <a:pt x="44" y="113"/>
                                </a:cubicBezTo>
                                <a:cubicBezTo>
                                  <a:pt x="41" y="115"/>
                                  <a:pt x="10" y="123"/>
                                  <a:pt x="10" y="123"/>
                                </a:cubicBezTo>
                                <a:cubicBezTo>
                                  <a:pt x="10" y="82"/>
                                  <a:pt x="10" y="82"/>
                                  <a:pt x="10" y="82"/>
                                </a:cubicBezTo>
                                <a:cubicBezTo>
                                  <a:pt x="10" y="82"/>
                                  <a:pt x="24" y="78"/>
                                  <a:pt x="25" y="76"/>
                                </a:cubicBezTo>
                                <a:cubicBezTo>
                                  <a:pt x="27" y="72"/>
                                  <a:pt x="26" y="65"/>
                                  <a:pt x="16" y="69"/>
                                </a:cubicBezTo>
                                <a:cubicBezTo>
                                  <a:pt x="6" y="74"/>
                                  <a:pt x="0" y="79"/>
                                  <a:pt x="0" y="79"/>
                                </a:cubicBezTo>
                                <a:cubicBezTo>
                                  <a:pt x="0" y="129"/>
                                  <a:pt x="0" y="129"/>
                                  <a:pt x="0" y="129"/>
                                </a:cubicBezTo>
                                <a:cubicBezTo>
                                  <a:pt x="0" y="129"/>
                                  <a:pt x="3" y="137"/>
                                  <a:pt x="10" y="135"/>
                                </a:cubicBezTo>
                                <a:cubicBezTo>
                                  <a:pt x="16" y="133"/>
                                  <a:pt x="44" y="123"/>
                                  <a:pt x="44" y="123"/>
                                </a:cubicBezTo>
                                <a:cubicBezTo>
                                  <a:pt x="44" y="123"/>
                                  <a:pt x="78" y="135"/>
                                  <a:pt x="82" y="135"/>
                                </a:cubicBezTo>
                                <a:cubicBezTo>
                                  <a:pt x="86" y="136"/>
                                  <a:pt x="126" y="124"/>
                                  <a:pt x="126" y="120"/>
                                </a:cubicBezTo>
                                <a:cubicBezTo>
                                  <a:pt x="126" y="106"/>
                                  <a:pt x="126" y="66"/>
                                  <a:pt x="126" y="63"/>
                                </a:cubicBezTo>
                                <a:cubicBezTo>
                                  <a:pt x="125" y="61"/>
                                  <a:pt x="110" y="64"/>
                                  <a:pt x="104" y="66"/>
                                </a:cubicBezTo>
                                <a:close/>
                                <a:moveTo>
                                  <a:pt x="104" y="66"/>
                                </a:move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85" name="任意多边形 185"/>
                        <wps:cNvSpPr>
                          <a:spLocks noChangeAspect="1"/>
                        </wps:cNvSpPr>
                        <wps:spPr>
                          <a:xfrm flipH="1">
                            <a:off x="12414" y="26134"/>
                            <a:ext cx="340" cy="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845333" y="215235692"/>
                              </a:cxn>
                              <a:cxn ang="0">
                                <a:pos x="0" y="126934253"/>
                              </a:cxn>
                              <a:cxn ang="0">
                                <a:pos x="74845333" y="38632813"/>
                              </a:cxn>
                              <a:cxn ang="0">
                                <a:pos x="259080000" y="0"/>
                              </a:cxn>
                              <a:cxn ang="0">
                                <a:pos x="259080000" y="0"/>
                              </a:cxn>
                              <a:cxn ang="0">
                                <a:pos x="443314666" y="38632813"/>
                              </a:cxn>
                              <a:cxn ang="0">
                                <a:pos x="518160000" y="126934253"/>
                              </a:cxn>
                              <a:cxn ang="0">
                                <a:pos x="443314666" y="215235692"/>
                              </a:cxn>
                              <a:cxn ang="0">
                                <a:pos x="408770666" y="201438021"/>
                              </a:cxn>
                              <a:cxn ang="0">
                                <a:pos x="408770666" y="52428823"/>
                              </a:cxn>
                              <a:cxn ang="0">
                                <a:pos x="259080000" y="22074944"/>
                              </a:cxn>
                              <a:cxn ang="0">
                                <a:pos x="259080000" y="22074944"/>
                              </a:cxn>
                              <a:cxn ang="0">
                                <a:pos x="109389333" y="52428823"/>
                              </a:cxn>
                              <a:cxn ang="0">
                                <a:pos x="109389333" y="201438021"/>
                              </a:cxn>
                              <a:cxn ang="0">
                                <a:pos x="74845333" y="215235692"/>
                              </a:cxn>
                              <a:cxn ang="0">
                                <a:pos x="259080000" y="358726153"/>
                              </a:cxn>
                              <a:cxn ang="0">
                                <a:pos x="120904000" y="253868506"/>
                              </a:cxn>
                              <a:cxn ang="0">
                                <a:pos x="161205333" y="242829373"/>
                              </a:cxn>
                              <a:cxn ang="0">
                                <a:pos x="259080000" y="317334802"/>
                              </a:cxn>
                              <a:cxn ang="0">
                                <a:pos x="356954666" y="242829373"/>
                              </a:cxn>
                              <a:cxn ang="0">
                                <a:pos x="397256000" y="253868506"/>
                              </a:cxn>
                              <a:cxn ang="0">
                                <a:pos x="259080000" y="358726153"/>
                              </a:cxn>
                              <a:cxn ang="0">
                                <a:pos x="259080000" y="190400549"/>
                              </a:cxn>
                              <a:cxn ang="0">
                                <a:pos x="120904000" y="124174054"/>
                              </a:cxn>
                              <a:cxn ang="0">
                                <a:pos x="259080000" y="57947560"/>
                              </a:cxn>
                              <a:cxn ang="0">
                                <a:pos x="397256000" y="124174054"/>
                              </a:cxn>
                              <a:cxn ang="0">
                                <a:pos x="259080000" y="190400549"/>
                              </a:cxn>
                              <a:cxn ang="0">
                                <a:pos x="259080000" y="77263966"/>
                              </a:cxn>
                              <a:cxn ang="0">
                                <a:pos x="161205333" y="124174054"/>
                              </a:cxn>
                              <a:cxn ang="0">
                                <a:pos x="259080000" y="171084142"/>
                              </a:cxn>
                              <a:cxn ang="0">
                                <a:pos x="351197333" y="124174054"/>
                              </a:cxn>
                              <a:cxn ang="0">
                                <a:pos x="259080000" y="77263966"/>
                              </a:cxn>
                              <a:cxn ang="0">
                                <a:pos x="259080000" y="77263966"/>
                              </a:cxn>
                              <a:cxn ang="0">
                                <a:pos x="259080000" y="77263966"/>
                              </a:cxn>
                            </a:cxnLst>
                            <a:rect l="0" t="0" r="0" b="0"/>
                            <a:pathLst>
                              <a:path w="90" h="130">
                                <a:moveTo>
                                  <a:pt x="13" y="78"/>
                                </a:moveTo>
                                <a:cubicBezTo>
                                  <a:pt x="5" y="69"/>
                                  <a:pt x="0" y="58"/>
                                  <a:pt x="0" y="46"/>
                                </a:cubicBezTo>
                                <a:cubicBezTo>
                                  <a:pt x="0" y="34"/>
                                  <a:pt x="5" y="22"/>
                                  <a:pt x="13" y="14"/>
                                </a:cubicBezTo>
                                <a:cubicBezTo>
                                  <a:pt x="22" y="5"/>
                                  <a:pt x="33" y="0"/>
                                  <a:pt x="45" y="0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57" y="0"/>
                                  <a:pt x="68" y="5"/>
                                  <a:pt x="77" y="14"/>
                                </a:cubicBezTo>
                                <a:cubicBezTo>
                                  <a:pt x="85" y="22"/>
                                  <a:pt x="90" y="34"/>
                                  <a:pt x="90" y="46"/>
                                </a:cubicBezTo>
                                <a:cubicBezTo>
                                  <a:pt x="90" y="58"/>
                                  <a:pt x="85" y="69"/>
                                  <a:pt x="77" y="78"/>
                                </a:cubicBezTo>
                                <a:cubicBezTo>
                                  <a:pt x="71" y="73"/>
                                  <a:pt x="71" y="73"/>
                                  <a:pt x="71" y="73"/>
                                </a:cubicBezTo>
                                <a:cubicBezTo>
                                  <a:pt x="85" y="58"/>
                                  <a:pt x="85" y="34"/>
                                  <a:pt x="71" y="19"/>
                                </a:cubicBezTo>
                                <a:cubicBezTo>
                                  <a:pt x="64" y="12"/>
                                  <a:pt x="55" y="8"/>
                                  <a:pt x="45" y="8"/>
                                </a:cubicBezTo>
                                <a:cubicBezTo>
                                  <a:pt x="45" y="8"/>
                                  <a:pt x="45" y="8"/>
                                  <a:pt x="45" y="8"/>
                                </a:cubicBezTo>
                                <a:cubicBezTo>
                                  <a:pt x="35" y="8"/>
                                  <a:pt x="26" y="12"/>
                                  <a:pt x="19" y="19"/>
                                </a:cubicBezTo>
                                <a:cubicBezTo>
                                  <a:pt x="4" y="34"/>
                                  <a:pt x="4" y="58"/>
                                  <a:pt x="19" y="73"/>
                                </a:cubicBezTo>
                                <a:cubicBezTo>
                                  <a:pt x="13" y="78"/>
                                  <a:pt x="13" y="78"/>
                                  <a:pt x="13" y="78"/>
                                </a:cubicBezTo>
                                <a:close/>
                                <a:moveTo>
                                  <a:pt x="45" y="130"/>
                                </a:moveTo>
                                <a:cubicBezTo>
                                  <a:pt x="21" y="92"/>
                                  <a:pt x="21" y="92"/>
                                  <a:pt x="21" y="92"/>
                                </a:cubicBezTo>
                                <a:cubicBezTo>
                                  <a:pt x="28" y="88"/>
                                  <a:pt x="28" y="88"/>
                                  <a:pt x="28" y="8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62" y="88"/>
                                  <a:pt x="62" y="88"/>
                                  <a:pt x="62" y="88"/>
                                </a:cubicBezTo>
                                <a:cubicBezTo>
                                  <a:pt x="69" y="92"/>
                                  <a:pt x="69" y="92"/>
                                  <a:pt x="69" y="92"/>
                                </a:cubicBezTo>
                                <a:lnTo>
                                  <a:pt x="45" y="130"/>
                                </a:lnTo>
                                <a:close/>
                                <a:moveTo>
                                  <a:pt x="45" y="69"/>
                                </a:moveTo>
                                <a:cubicBezTo>
                                  <a:pt x="32" y="69"/>
                                  <a:pt x="21" y="58"/>
                                  <a:pt x="21" y="45"/>
                                </a:cubicBezTo>
                                <a:cubicBezTo>
                                  <a:pt x="21" y="32"/>
                                  <a:pt x="32" y="21"/>
                                  <a:pt x="45" y="21"/>
                                </a:cubicBezTo>
                                <a:cubicBezTo>
                                  <a:pt x="58" y="21"/>
                                  <a:pt x="69" y="32"/>
                                  <a:pt x="69" y="45"/>
                                </a:cubicBezTo>
                                <a:cubicBezTo>
                                  <a:pt x="69" y="58"/>
                                  <a:pt x="58" y="69"/>
                                  <a:pt x="45" y="69"/>
                                </a:cubicBezTo>
                                <a:close/>
                                <a:moveTo>
                                  <a:pt x="45" y="28"/>
                                </a:moveTo>
                                <a:cubicBezTo>
                                  <a:pt x="36" y="28"/>
                                  <a:pt x="28" y="36"/>
                                  <a:pt x="28" y="45"/>
                                </a:cubicBezTo>
                                <a:cubicBezTo>
                                  <a:pt x="28" y="54"/>
                                  <a:pt x="36" y="62"/>
                                  <a:pt x="45" y="62"/>
                                </a:cubicBezTo>
                                <a:cubicBezTo>
                                  <a:pt x="54" y="62"/>
                                  <a:pt x="61" y="54"/>
                                  <a:pt x="61" y="45"/>
                                </a:cubicBezTo>
                                <a:cubicBezTo>
                                  <a:pt x="61" y="36"/>
                                  <a:pt x="54" y="28"/>
                                  <a:pt x="45" y="28"/>
                                </a:cubicBezTo>
                                <a:close/>
                                <a:moveTo>
                                  <a:pt x="45" y="28"/>
                                </a:moveTo>
                                <a:cubicBezTo>
                                  <a:pt x="45" y="28"/>
                                  <a:pt x="45" y="28"/>
                                  <a:pt x="45" y="28"/>
                                </a:cubicBezTo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86" name="任意多边形 186"/>
                        <wps:cNvSpPr>
                          <a:spLocks noChangeAspect="1"/>
                        </wps:cNvSpPr>
                        <wps:spPr>
                          <a:xfrm flipH="1">
                            <a:off x="13254" y="26179"/>
                            <a:ext cx="282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" y="0"/>
                              </a:cxn>
                              <a:cxn ang="0">
                                <a:pos x="17" y="11"/>
                              </a:cxn>
                              <a:cxn ang="0">
                                <a:pos x="16" y="13"/>
                              </a:cxn>
                              <a:cxn ang="0">
                                <a:pos x="15" y="17"/>
                              </a:cxn>
                              <a:cxn ang="0">
                                <a:pos x="14" y="20"/>
                              </a:cxn>
                              <a:cxn ang="0">
                                <a:pos x="14" y="88"/>
                              </a:cxn>
                              <a:cxn ang="0">
                                <a:pos x="21" y="95"/>
                              </a:cxn>
                              <a:cxn ang="0">
                                <a:pos x="88" y="95"/>
                              </a:cxn>
                              <a:cxn ang="0">
                                <a:pos x="95" y="88"/>
                              </a:cxn>
                              <a:cxn ang="0">
                                <a:pos x="95" y="20"/>
                              </a:cxn>
                              <a:cxn ang="0">
                                <a:pos x="95" y="18"/>
                              </a:cxn>
                              <a:cxn ang="0">
                                <a:pos x="91" y="10"/>
                              </a:cxn>
                              <a:cxn ang="0">
                                <a:pos x="84" y="0"/>
                              </a:cxn>
                              <a:cxn ang="0">
                                <a:pos x="89" y="0"/>
                              </a:cxn>
                              <a:cxn ang="0">
                                <a:pos x="90" y="0"/>
                              </a:cxn>
                              <a:cxn ang="0">
                                <a:pos x="106" y="10"/>
                              </a:cxn>
                              <a:cxn ang="0">
                                <a:pos x="109" y="17"/>
                              </a:cxn>
                              <a:cxn ang="0">
                                <a:pos x="109" y="92"/>
                              </a:cxn>
                              <a:cxn ang="0">
                                <a:pos x="108" y="93"/>
                              </a:cxn>
                              <a:cxn ang="0">
                                <a:pos x="101" y="105"/>
                              </a:cxn>
                              <a:cxn ang="0">
                                <a:pos x="92" y="109"/>
                              </a:cxn>
                              <a:cxn ang="0">
                                <a:pos x="17" y="109"/>
                              </a:cxn>
                              <a:cxn ang="0">
                                <a:pos x="14" y="108"/>
                              </a:cxn>
                              <a:cxn ang="0">
                                <a:pos x="1" y="95"/>
                              </a:cxn>
                              <a:cxn ang="0">
                                <a:pos x="0" y="89"/>
                              </a:cxn>
                              <a:cxn ang="0">
                                <a:pos x="0" y="20"/>
                              </a:cxn>
                              <a:cxn ang="0">
                                <a:pos x="1" y="13"/>
                              </a:cxn>
                              <a:cxn ang="0">
                                <a:pos x="13" y="1"/>
                              </a:cxn>
                              <a:cxn ang="0">
                                <a:pos x="20" y="0"/>
                              </a:cxn>
                              <a:cxn ang="0">
                                <a:pos x="24" y="0"/>
                              </a:cxn>
                              <a:cxn ang="0">
                                <a:pos x="56" y="0"/>
                              </a:cxn>
                              <a:cxn ang="0">
                                <a:pos x="60" y="0"/>
                              </a:cxn>
                              <a:cxn ang="0">
                                <a:pos x="81" y="19"/>
                              </a:cxn>
                              <a:cxn ang="0">
                                <a:pos x="80" y="36"/>
                              </a:cxn>
                              <a:cxn ang="0">
                                <a:pos x="70" y="57"/>
                              </a:cxn>
                              <a:cxn ang="0">
                                <a:pos x="55" y="82"/>
                              </a:cxn>
                              <a:cxn ang="0">
                                <a:pos x="47" y="70"/>
                              </a:cxn>
                              <a:cxn ang="0">
                                <a:pos x="30" y="40"/>
                              </a:cxn>
                              <a:cxn ang="0">
                                <a:pos x="27" y="29"/>
                              </a:cxn>
                              <a:cxn ang="0">
                                <a:pos x="30" y="16"/>
                              </a:cxn>
                              <a:cxn ang="0">
                                <a:pos x="47" y="1"/>
                              </a:cxn>
                              <a:cxn ang="0">
                                <a:pos x="52" y="0"/>
                              </a:cxn>
                              <a:cxn ang="0">
                                <a:pos x="53" y="0"/>
                              </a:cxn>
                              <a:cxn ang="0">
                                <a:pos x="56" y="0"/>
                              </a:cxn>
                              <a:cxn ang="0">
                                <a:pos x="68" y="27"/>
                              </a:cxn>
                              <a:cxn ang="0">
                                <a:pos x="54" y="14"/>
                              </a:cxn>
                              <a:cxn ang="0">
                                <a:pos x="41" y="27"/>
                              </a:cxn>
                              <a:cxn ang="0">
                                <a:pos x="54" y="40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  <a:cxn ang="0">
                                <a:pos x="68" y="27"/>
                              </a:cxn>
                            </a:cxnLst>
                            <a:rect l="0" t="0" r="0" b="0"/>
                            <a:pathLst>
                              <a:path w="109" h="109">
                                <a:moveTo>
                                  <a:pt x="24" y="0"/>
                                </a:moveTo>
                                <a:cubicBezTo>
                                  <a:pt x="22" y="3"/>
                                  <a:pt x="19" y="7"/>
                                  <a:pt x="17" y="11"/>
                                </a:cubicBezTo>
                                <a:cubicBezTo>
                                  <a:pt x="17" y="11"/>
                                  <a:pt x="17" y="12"/>
                                  <a:pt x="16" y="13"/>
                                </a:cubicBezTo>
                                <a:cubicBezTo>
                                  <a:pt x="16" y="14"/>
                                  <a:pt x="15" y="16"/>
                                  <a:pt x="15" y="17"/>
                                </a:cubicBezTo>
                                <a:cubicBezTo>
                                  <a:pt x="14" y="18"/>
                                  <a:pt x="14" y="19"/>
                                  <a:pt x="14" y="20"/>
                                </a:cubicBezTo>
                                <a:cubicBezTo>
                                  <a:pt x="14" y="43"/>
                                  <a:pt x="14" y="65"/>
                                  <a:pt x="14" y="88"/>
                                </a:cubicBezTo>
                                <a:cubicBezTo>
                                  <a:pt x="14" y="92"/>
                                  <a:pt x="16" y="95"/>
                                  <a:pt x="21" y="95"/>
                                </a:cubicBezTo>
                                <a:cubicBezTo>
                                  <a:pt x="43" y="95"/>
                                  <a:pt x="66" y="95"/>
                                  <a:pt x="88" y="95"/>
                                </a:cubicBezTo>
                                <a:cubicBezTo>
                                  <a:pt x="92" y="95"/>
                                  <a:pt x="95" y="92"/>
                                  <a:pt x="95" y="88"/>
                                </a:cubicBezTo>
                                <a:cubicBezTo>
                                  <a:pt x="95" y="65"/>
                                  <a:pt x="95" y="43"/>
                                  <a:pt x="95" y="20"/>
                                </a:cubicBezTo>
                                <a:cubicBezTo>
                                  <a:pt x="95" y="20"/>
                                  <a:pt x="95" y="19"/>
                                  <a:pt x="95" y="18"/>
                                </a:cubicBezTo>
                                <a:cubicBezTo>
                                  <a:pt x="93" y="15"/>
                                  <a:pt x="92" y="12"/>
                                  <a:pt x="91" y="10"/>
                                </a:cubicBezTo>
                                <a:cubicBezTo>
                                  <a:pt x="89" y="6"/>
                                  <a:pt x="87" y="3"/>
                                  <a:pt x="84" y="0"/>
                                </a:cubicBezTo>
                                <a:cubicBezTo>
                                  <a:pt x="89" y="0"/>
                                  <a:pt x="89" y="0"/>
                                  <a:pt x="89" y="0"/>
                                </a:cubicBezTo>
                                <a:cubicBezTo>
                                  <a:pt x="90" y="0"/>
                                  <a:pt x="90" y="0"/>
                                  <a:pt x="90" y="0"/>
                                </a:cubicBezTo>
                                <a:cubicBezTo>
                                  <a:pt x="97" y="1"/>
                                  <a:pt x="103" y="4"/>
                                  <a:pt x="106" y="10"/>
                                </a:cubicBezTo>
                                <a:cubicBezTo>
                                  <a:pt x="107" y="12"/>
                                  <a:pt x="108" y="15"/>
                                  <a:pt x="109" y="17"/>
                                </a:cubicBezTo>
                                <a:cubicBezTo>
                                  <a:pt x="109" y="92"/>
                                  <a:pt x="109" y="92"/>
                                  <a:pt x="109" y="92"/>
                                </a:cubicBezTo>
                                <a:cubicBezTo>
                                  <a:pt x="109" y="92"/>
                                  <a:pt x="109" y="92"/>
                                  <a:pt x="108" y="93"/>
                                </a:cubicBezTo>
                                <a:cubicBezTo>
                                  <a:pt x="107" y="98"/>
                                  <a:pt x="105" y="102"/>
                                  <a:pt x="101" y="105"/>
                                </a:cubicBezTo>
                                <a:cubicBezTo>
                                  <a:pt x="98" y="107"/>
                                  <a:pt x="95" y="108"/>
                                  <a:pt x="92" y="109"/>
                                </a:cubicBezTo>
                                <a:cubicBezTo>
                                  <a:pt x="17" y="109"/>
                                  <a:pt x="17" y="109"/>
                                  <a:pt x="17" y="109"/>
                                </a:cubicBezTo>
                                <a:cubicBezTo>
                                  <a:pt x="16" y="108"/>
                                  <a:pt x="15" y="108"/>
                                  <a:pt x="14" y="108"/>
                                </a:cubicBezTo>
                                <a:cubicBezTo>
                                  <a:pt x="7" y="106"/>
                                  <a:pt x="3" y="101"/>
                                  <a:pt x="1" y="95"/>
                                </a:cubicBezTo>
                                <a:cubicBezTo>
                                  <a:pt x="0" y="93"/>
                                  <a:pt x="0" y="91"/>
                                  <a:pt x="0" y="89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18"/>
                                  <a:pt x="0" y="15"/>
                                  <a:pt x="1" y="13"/>
                                </a:cubicBezTo>
                                <a:cubicBezTo>
                                  <a:pt x="3" y="7"/>
                                  <a:pt x="7" y="3"/>
                                  <a:pt x="13" y="1"/>
                                </a:cubicBezTo>
                                <a:cubicBezTo>
                                  <a:pt x="15" y="0"/>
                                  <a:pt x="18" y="0"/>
                                  <a:pt x="20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lose/>
                                <a:moveTo>
                                  <a:pt x="56" y="0"/>
                                </a:moveTo>
                                <a:cubicBezTo>
                                  <a:pt x="57" y="0"/>
                                  <a:pt x="58" y="0"/>
                                  <a:pt x="60" y="0"/>
                                </a:cubicBezTo>
                                <a:cubicBezTo>
                                  <a:pt x="70" y="3"/>
                                  <a:pt x="77" y="9"/>
                                  <a:pt x="81" y="19"/>
                                </a:cubicBezTo>
                                <a:cubicBezTo>
                                  <a:pt x="82" y="25"/>
                                  <a:pt x="82" y="31"/>
                                  <a:pt x="80" y="36"/>
                                </a:cubicBezTo>
                                <a:cubicBezTo>
                                  <a:pt x="77" y="44"/>
                                  <a:pt x="74" y="50"/>
                                  <a:pt x="70" y="57"/>
                                </a:cubicBezTo>
                                <a:cubicBezTo>
                                  <a:pt x="65" y="65"/>
                                  <a:pt x="60" y="74"/>
                                  <a:pt x="55" y="82"/>
                                </a:cubicBezTo>
                                <a:cubicBezTo>
                                  <a:pt x="52" y="78"/>
                                  <a:pt x="49" y="74"/>
                                  <a:pt x="47" y="70"/>
                                </a:cubicBezTo>
                                <a:cubicBezTo>
                                  <a:pt x="41" y="60"/>
                                  <a:pt x="35" y="51"/>
                                  <a:pt x="30" y="40"/>
                                </a:cubicBezTo>
                                <a:cubicBezTo>
                                  <a:pt x="29" y="36"/>
                                  <a:pt x="28" y="33"/>
                                  <a:pt x="27" y="29"/>
                                </a:cubicBezTo>
                                <a:cubicBezTo>
                                  <a:pt x="27" y="24"/>
                                  <a:pt x="28" y="20"/>
                                  <a:pt x="30" y="16"/>
                                </a:cubicBezTo>
                                <a:cubicBezTo>
                                  <a:pt x="33" y="8"/>
                                  <a:pt x="39" y="3"/>
                                  <a:pt x="47" y="1"/>
                                </a:cubicBezTo>
                                <a:cubicBezTo>
                                  <a:pt x="48" y="0"/>
                                  <a:pt x="50" y="0"/>
                                  <a:pt x="52" y="0"/>
                                </a:cubicBezTo>
                                <a:cubicBezTo>
                                  <a:pt x="52" y="0"/>
                                  <a:pt x="53" y="0"/>
                                  <a:pt x="53" y="0"/>
                                </a:cubicBezTo>
                                <a:cubicBezTo>
                                  <a:pt x="54" y="0"/>
                                  <a:pt x="55" y="0"/>
                                  <a:pt x="56" y="0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7" y="19"/>
                                  <a:pt x="62" y="14"/>
                                  <a:pt x="54" y="14"/>
                                </a:cubicBezTo>
                                <a:cubicBezTo>
                                  <a:pt x="47" y="14"/>
                                  <a:pt x="41" y="19"/>
                                  <a:pt x="41" y="27"/>
                                </a:cubicBezTo>
                                <a:cubicBezTo>
                                  <a:pt x="41" y="35"/>
                                  <a:pt x="46" y="40"/>
                                  <a:pt x="54" y="40"/>
                                </a:cubicBezTo>
                                <a:cubicBezTo>
                                  <a:pt x="62" y="41"/>
                                  <a:pt x="67" y="35"/>
                                  <a:pt x="68" y="27"/>
                                </a:cubicBezTo>
                                <a:close/>
                                <a:moveTo>
                                  <a:pt x="68" y="27"/>
                                </a:moveTo>
                                <a:cubicBezTo>
                                  <a:pt x="68" y="27"/>
                                  <a:pt x="68" y="27"/>
                                  <a:pt x="68" y="27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88" name="任意多边形 188"/>
                        <wps:cNvSpPr>
                          <a:spLocks noChangeAspect="1"/>
                        </wps:cNvSpPr>
                        <wps:spPr>
                          <a:xfrm>
                            <a:off x="14049" y="26109"/>
                            <a:ext cx="372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36767417" y="0"/>
                              </a:cxn>
                              <a:cxn ang="0">
                                <a:pos x="0" y="443607496"/>
                              </a:cxn>
                              <a:cxn ang="0">
                                <a:pos x="81893890" y="526784832"/>
                              </a:cxn>
                              <a:cxn ang="0">
                                <a:pos x="163787781" y="443607496"/>
                              </a:cxn>
                              <a:cxn ang="0">
                                <a:pos x="163787781" y="804041379"/>
                              </a:cxn>
                              <a:cxn ang="0">
                                <a:pos x="382171489" y="804041379"/>
                              </a:cxn>
                              <a:cxn ang="0">
                                <a:pos x="382171489" y="637686706"/>
                              </a:cxn>
                              <a:cxn ang="0">
                                <a:pos x="491359648" y="637686706"/>
                              </a:cxn>
                              <a:cxn ang="0">
                                <a:pos x="491359648" y="804041379"/>
                              </a:cxn>
                              <a:cxn ang="0">
                                <a:pos x="709743356" y="804041379"/>
                              </a:cxn>
                              <a:cxn ang="0">
                                <a:pos x="709743356" y="443607496"/>
                              </a:cxn>
                              <a:cxn ang="0">
                                <a:pos x="791637247" y="526784832"/>
                              </a:cxn>
                              <a:cxn ang="0">
                                <a:pos x="873531138" y="443607496"/>
                              </a:cxn>
                              <a:cxn ang="0">
                                <a:pos x="436767417" y="0"/>
                              </a:cxn>
                              <a:cxn ang="0">
                                <a:pos x="436767417" y="360433882"/>
                              </a:cxn>
                              <a:cxn ang="0">
                                <a:pos x="382171489" y="304981084"/>
                              </a:cxn>
                              <a:cxn ang="0">
                                <a:pos x="436767417" y="249528286"/>
                              </a:cxn>
                              <a:cxn ang="0">
                                <a:pos x="491359648" y="304981084"/>
                              </a:cxn>
                              <a:cxn ang="0">
                                <a:pos x="436767417" y="360433882"/>
                              </a:cxn>
                            </a:cxnLst>
                            <a:rect l="0" t="0" r="0" b="0"/>
                            <a:pathLst>
                              <a:path w="64" h="58">
                                <a:moveTo>
                                  <a:pt x="32" y="0"/>
                                </a:move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6" y="38"/>
                                  <a:pt x="6" y="38"/>
                                  <a:pt x="6" y="38"/>
                                </a:cubicBezTo>
                                <a:cubicBezTo>
                                  <a:pt x="12" y="32"/>
                                  <a:pt x="12" y="32"/>
                                  <a:pt x="12" y="32"/>
                                </a:cubicBezTo>
                                <a:cubicBezTo>
                                  <a:pt x="12" y="58"/>
                                  <a:pt x="12" y="58"/>
                                  <a:pt x="12" y="58"/>
                                </a:cubicBezTo>
                                <a:cubicBezTo>
                                  <a:pt x="28" y="58"/>
                                  <a:pt x="28" y="58"/>
                                  <a:pt x="28" y="58"/>
                                </a:cubicBez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36" y="46"/>
                                  <a:pt x="36" y="46"/>
                                  <a:pt x="36" y="46"/>
                                </a:cubicBezTo>
                                <a:cubicBezTo>
                                  <a:pt x="36" y="58"/>
                                  <a:pt x="36" y="58"/>
                                  <a:pt x="36" y="58"/>
                                </a:cubicBezTo>
                                <a:cubicBezTo>
                                  <a:pt x="52" y="58"/>
                                  <a:pt x="52" y="58"/>
                                  <a:pt x="52" y="58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58" y="38"/>
                                  <a:pt x="58" y="38"/>
                                  <a:pt x="58" y="38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lnTo>
                                  <a:pt x="32" y="0"/>
                                </a:lnTo>
                                <a:close/>
                                <a:moveTo>
                                  <a:pt x="32" y="26"/>
                                </a:moveTo>
                                <a:cubicBezTo>
                                  <a:pt x="30" y="26"/>
                                  <a:pt x="28" y="24"/>
                                  <a:pt x="28" y="22"/>
                                </a:cubicBezTo>
                                <a:cubicBezTo>
                                  <a:pt x="28" y="20"/>
                                  <a:pt x="30" y="18"/>
                                  <a:pt x="32" y="18"/>
                                </a:cubicBezTo>
                                <a:cubicBezTo>
                                  <a:pt x="34" y="18"/>
                                  <a:pt x="36" y="20"/>
                                  <a:pt x="36" y="22"/>
                                </a:cubicBezTo>
                                <a:cubicBezTo>
                                  <a:pt x="36" y="24"/>
                                  <a:pt x="34" y="26"/>
                                  <a:pt x="32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194" name="任意多边形 194"/>
                        <wps:cNvSpPr/>
                        <wps:spPr>
                          <a:xfrm>
                            <a:off x="7592" y="27540"/>
                            <a:ext cx="482" cy="4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497" y="303999"/>
                              </a:cxn>
                              <a:cxn ang="0">
                                <a:pos x="196390" y="315231"/>
                              </a:cxn>
                              <a:cxn ang="0">
                                <a:pos x="240656" y="344937"/>
                              </a:cxn>
                              <a:cxn ang="0">
                                <a:pos x="271047" y="389261"/>
                              </a:cxn>
                              <a:cxn ang="0">
                                <a:pos x="281606" y="445425"/>
                              </a:cxn>
                              <a:cxn ang="0">
                                <a:pos x="271047" y="500236"/>
                              </a:cxn>
                              <a:cxn ang="0">
                                <a:pos x="240656" y="544559"/>
                              </a:cxn>
                              <a:cxn ang="0">
                                <a:pos x="196322" y="574942"/>
                              </a:cxn>
                              <a:cxn ang="0">
                                <a:pos x="141497" y="585497"/>
                              </a:cxn>
                              <a:cxn ang="0">
                                <a:pos x="85317" y="574942"/>
                              </a:cxn>
                              <a:cxn ang="0">
                                <a:pos x="40983" y="544559"/>
                              </a:cxn>
                              <a:cxn ang="0">
                                <a:pos x="11270" y="500304"/>
                              </a:cxn>
                              <a:cxn ang="0">
                                <a:pos x="33" y="445425"/>
                              </a:cxn>
                              <a:cxn ang="0">
                                <a:pos x="11270" y="389261"/>
                              </a:cxn>
                              <a:cxn ang="0">
                                <a:pos x="40983" y="345006"/>
                              </a:cxn>
                              <a:cxn ang="0">
                                <a:pos x="85250" y="315300"/>
                              </a:cxn>
                              <a:cxn ang="0">
                                <a:pos x="141497" y="303999"/>
                              </a:cxn>
                              <a:cxn ang="0">
                                <a:pos x="141497" y="543206"/>
                              </a:cxn>
                              <a:cxn ang="0">
                                <a:pos x="179198" y="535288"/>
                              </a:cxn>
                              <a:cxn ang="0">
                                <a:pos x="210266" y="514108"/>
                              </a:cxn>
                              <a:cxn ang="0">
                                <a:pos x="231450" y="483049"/>
                              </a:cxn>
                              <a:cxn ang="0">
                                <a:pos x="239369" y="445358"/>
                              </a:cxn>
                              <a:cxn ang="0">
                                <a:pos x="231450" y="406381"/>
                              </a:cxn>
                              <a:cxn ang="0">
                                <a:pos x="210198" y="375389"/>
                              </a:cxn>
                              <a:cxn ang="0">
                                <a:pos x="179129" y="354208"/>
                              </a:cxn>
                              <a:cxn ang="0">
                                <a:pos x="141497" y="346292"/>
                              </a:cxn>
                              <a:cxn ang="0">
                                <a:pos x="102509" y="354208"/>
                              </a:cxn>
                              <a:cxn ang="0">
                                <a:pos x="71442" y="375389"/>
                              </a:cxn>
                              <a:cxn ang="0">
                                <a:pos x="50257" y="406449"/>
                              </a:cxn>
                              <a:cxn ang="0">
                                <a:pos x="42337" y="445425"/>
                              </a:cxn>
                              <a:cxn ang="0">
                                <a:pos x="50257" y="483117"/>
                              </a:cxn>
                              <a:cxn ang="0">
                                <a:pos x="71442" y="514175"/>
                              </a:cxn>
                              <a:cxn ang="0">
                                <a:pos x="102509" y="535356"/>
                              </a:cxn>
                              <a:cxn ang="0">
                                <a:pos x="141497" y="543206"/>
                              </a:cxn>
                              <a:cxn ang="0">
                                <a:pos x="368852" y="177121"/>
                              </a:cxn>
                              <a:cxn ang="0">
                                <a:pos x="304077" y="241880"/>
                              </a:cxn>
                              <a:cxn ang="0">
                                <a:pos x="366212" y="289450"/>
                              </a:cxn>
                              <a:cxn ang="0">
                                <a:pos x="366212" y="473169"/>
                              </a:cxn>
                              <a:cxn ang="0">
                                <a:pos x="315990" y="473169"/>
                              </a:cxn>
                              <a:cxn ang="0">
                                <a:pos x="315990" y="331742"/>
                              </a:cxn>
                              <a:cxn ang="0">
                                <a:pos x="219470" y="276255"/>
                              </a:cxn>
                              <a:cxn ang="0">
                                <a:pos x="210198" y="267661"/>
                              </a:cxn>
                              <a:cxn ang="0">
                                <a:pos x="203632" y="257781"/>
                              </a:cxn>
                              <a:cxn ang="0">
                                <a:pos x="199029" y="245872"/>
                              </a:cxn>
                              <a:cxn ang="0">
                                <a:pos x="196999" y="233962"/>
                              </a:cxn>
                              <a:cxn ang="0">
                                <a:pos x="200992" y="214813"/>
                              </a:cxn>
                              <a:cxn ang="0">
                                <a:pos x="211551" y="199587"/>
                              </a:cxn>
                              <a:cxn ang="0">
                                <a:pos x="315990" y="95175"/>
                              </a:cxn>
                              <a:cxn ang="0">
                                <a:pos x="331218" y="84619"/>
                              </a:cxn>
                              <a:cxn ang="0">
                                <a:pos x="350374" y="80627"/>
                              </a:cxn>
                              <a:cxn ang="0">
                                <a:pos x="363573" y="82589"/>
                              </a:cxn>
                              <a:cxn ang="0">
                                <a:pos x="375484" y="87190"/>
                              </a:cxn>
                              <a:cxn ang="0">
                                <a:pos x="384758" y="94431"/>
                              </a:cxn>
                              <a:cxn ang="0">
                                <a:pos x="392676" y="104310"/>
                              </a:cxn>
                              <a:cxn ang="0">
                                <a:pos x="445539" y="196948"/>
                              </a:cxn>
                              <a:cxn ang="0">
                                <a:pos x="535426" y="196948"/>
                              </a:cxn>
                              <a:cxn ang="0">
                                <a:pos x="535426" y="247158"/>
                              </a:cxn>
                              <a:cxn ang="0">
                                <a:pos x="417788" y="247158"/>
                              </a:cxn>
                              <a:cxn ang="0">
                                <a:pos x="368852" y="177121"/>
                              </a:cxn>
                              <a:cxn ang="0">
                                <a:pos x="535426" y="303999"/>
                              </a:cxn>
                              <a:cxn ang="0">
                                <a:pos x="591604" y="315231"/>
                              </a:cxn>
                              <a:cxn ang="0">
                                <a:pos x="635871" y="344937"/>
                              </a:cxn>
                              <a:cxn ang="0">
                                <a:pos x="665587" y="389192"/>
                              </a:cxn>
                              <a:cxn ang="0">
                                <a:pos x="676889" y="445425"/>
                              </a:cxn>
                              <a:cxn ang="0">
                                <a:pos x="665654" y="500236"/>
                              </a:cxn>
                              <a:cxn ang="0">
                                <a:pos x="635871" y="544559"/>
                              </a:cxn>
                              <a:cxn ang="0">
                                <a:pos x="591604" y="574942"/>
                              </a:cxn>
                              <a:cxn ang="0">
                                <a:pos x="535426" y="585497"/>
                              </a:cxn>
                              <a:cxn ang="0">
                                <a:pos x="480533" y="574942"/>
                              </a:cxn>
                              <a:cxn ang="0">
                                <a:pos x="436266" y="544559"/>
                              </a:cxn>
                              <a:cxn ang="0">
                                <a:pos x="405875" y="500304"/>
                              </a:cxn>
                              <a:cxn ang="0">
                                <a:pos x="395317" y="445425"/>
                              </a:cxn>
                              <a:cxn ang="0">
                                <a:pos x="405875" y="389261"/>
                              </a:cxn>
                              <a:cxn ang="0">
                                <a:pos x="436266" y="345006"/>
                              </a:cxn>
                              <a:cxn ang="0">
                                <a:pos x="480533" y="315300"/>
                              </a:cxn>
                              <a:cxn ang="0">
                                <a:pos x="535426" y="303999"/>
                              </a:cxn>
                              <a:cxn ang="0">
                                <a:pos x="450819" y="100453"/>
                              </a:cxn>
                              <a:cxn ang="0">
                                <a:pos x="430987" y="96461"/>
                              </a:cxn>
                              <a:cxn ang="0">
                                <a:pos x="415148" y="85972"/>
                              </a:cxn>
                              <a:cxn ang="0">
                                <a:pos x="404589" y="70070"/>
                              </a:cxn>
                              <a:cxn ang="0">
                                <a:pos x="400596" y="50244"/>
                              </a:cxn>
                              <a:cxn ang="0">
                                <a:pos x="404589" y="30416"/>
                              </a:cxn>
                              <a:cxn ang="0">
                                <a:pos x="415148" y="14582"/>
                              </a:cxn>
                              <a:cxn ang="0">
                                <a:pos x="430987" y="4027"/>
                              </a:cxn>
                              <a:cxn ang="0">
                                <a:pos x="450819" y="33"/>
                              </a:cxn>
                              <a:cxn ang="0">
                                <a:pos x="470651" y="4027"/>
                              </a:cxn>
                              <a:cxn ang="0">
                                <a:pos x="487843" y="14582"/>
                              </a:cxn>
                              <a:cxn ang="0">
                                <a:pos x="498402" y="30416"/>
                              </a:cxn>
                              <a:cxn ang="0">
                                <a:pos x="502395" y="50244"/>
                              </a:cxn>
                              <a:cxn ang="0">
                                <a:pos x="498402" y="70070"/>
                              </a:cxn>
                              <a:cxn ang="0">
                                <a:pos x="487843" y="85972"/>
                              </a:cxn>
                              <a:cxn ang="0">
                                <a:pos x="470651" y="96529"/>
                              </a:cxn>
                              <a:cxn ang="0">
                                <a:pos x="450819" y="100453"/>
                              </a:cxn>
                              <a:cxn ang="0">
                                <a:pos x="535426" y="543206"/>
                              </a:cxn>
                              <a:cxn ang="0">
                                <a:pos x="574412" y="535288"/>
                              </a:cxn>
                              <a:cxn ang="0">
                                <a:pos x="605480" y="514108"/>
                              </a:cxn>
                              <a:cxn ang="0">
                                <a:pos x="626665" y="483049"/>
                              </a:cxn>
                              <a:cxn ang="0">
                                <a:pos x="634585" y="445358"/>
                              </a:cxn>
                              <a:cxn ang="0">
                                <a:pos x="626665" y="406381"/>
                              </a:cxn>
                              <a:cxn ang="0">
                                <a:pos x="605480" y="375389"/>
                              </a:cxn>
                              <a:cxn ang="0">
                                <a:pos x="574412" y="354208"/>
                              </a:cxn>
                              <a:cxn ang="0">
                                <a:pos x="535426" y="346292"/>
                              </a:cxn>
                              <a:cxn ang="0">
                                <a:pos x="497725" y="354208"/>
                              </a:cxn>
                              <a:cxn ang="0">
                                <a:pos x="466657" y="375389"/>
                              </a:cxn>
                              <a:cxn ang="0">
                                <a:pos x="445539" y="406449"/>
                              </a:cxn>
                              <a:cxn ang="0">
                                <a:pos x="437620" y="445425"/>
                              </a:cxn>
                              <a:cxn ang="0">
                                <a:pos x="445539" y="483117"/>
                              </a:cxn>
                              <a:cxn ang="0">
                                <a:pos x="466657" y="514175"/>
                              </a:cxn>
                              <a:cxn ang="0">
                                <a:pos x="497725" y="535356"/>
                              </a:cxn>
                              <a:cxn ang="0">
                                <a:pos x="535426" y="543206"/>
                              </a:cxn>
                            </a:cxnLst>
                            <a:rect l="0" t="0" r="0" b="0"/>
                            <a:pathLst>
                              <a:path w="676394" h="585723">
                                <a:moveTo>
                                  <a:pt x="141522" y="304131"/>
                                </a:moveTo>
                                <a:cubicBezTo>
                                  <a:pt x="160884" y="304131"/>
                                  <a:pt x="179230" y="307922"/>
                                  <a:pt x="196425" y="315368"/>
                                </a:cubicBezTo>
                                <a:cubicBezTo>
                                  <a:pt x="213620" y="322883"/>
                                  <a:pt x="228377" y="332767"/>
                                  <a:pt x="240699" y="345087"/>
                                </a:cubicBezTo>
                                <a:cubicBezTo>
                                  <a:pt x="253900" y="357476"/>
                                  <a:pt x="264054" y="372235"/>
                                  <a:pt x="271095" y="389430"/>
                                </a:cubicBezTo>
                                <a:cubicBezTo>
                                  <a:pt x="278135" y="406625"/>
                                  <a:pt x="281656" y="425376"/>
                                  <a:pt x="281656" y="445618"/>
                                </a:cubicBezTo>
                                <a:cubicBezTo>
                                  <a:pt x="281656" y="464980"/>
                                  <a:pt x="278135" y="483326"/>
                                  <a:pt x="271095" y="500453"/>
                                </a:cubicBezTo>
                                <a:cubicBezTo>
                                  <a:pt x="264054" y="517716"/>
                                  <a:pt x="253900" y="532474"/>
                                  <a:pt x="240699" y="544795"/>
                                </a:cubicBezTo>
                                <a:cubicBezTo>
                                  <a:pt x="228310" y="557996"/>
                                  <a:pt x="213552" y="568151"/>
                                  <a:pt x="196357" y="575191"/>
                                </a:cubicBezTo>
                                <a:cubicBezTo>
                                  <a:pt x="179230" y="582299"/>
                                  <a:pt x="160884" y="585751"/>
                                  <a:pt x="141522" y="585751"/>
                                </a:cubicBezTo>
                                <a:cubicBezTo>
                                  <a:pt x="121280" y="585751"/>
                                  <a:pt x="102528" y="582232"/>
                                  <a:pt x="85333" y="575191"/>
                                </a:cubicBezTo>
                                <a:cubicBezTo>
                                  <a:pt x="68138" y="568151"/>
                                  <a:pt x="53380" y="557996"/>
                                  <a:pt x="40991" y="544795"/>
                                </a:cubicBezTo>
                                <a:cubicBezTo>
                                  <a:pt x="28670" y="532474"/>
                                  <a:pt x="18719" y="517716"/>
                                  <a:pt x="11272" y="500521"/>
                                </a:cubicBezTo>
                                <a:cubicBezTo>
                                  <a:pt x="3825" y="483326"/>
                                  <a:pt x="34" y="465047"/>
                                  <a:pt x="34" y="445618"/>
                                </a:cubicBezTo>
                                <a:cubicBezTo>
                                  <a:pt x="34" y="425376"/>
                                  <a:pt x="3758" y="406625"/>
                                  <a:pt x="11272" y="389430"/>
                                </a:cubicBezTo>
                                <a:cubicBezTo>
                                  <a:pt x="18787" y="372235"/>
                                  <a:pt x="28670" y="357476"/>
                                  <a:pt x="40991" y="345156"/>
                                </a:cubicBezTo>
                                <a:cubicBezTo>
                                  <a:pt x="53312" y="332834"/>
                                  <a:pt x="68071" y="322883"/>
                                  <a:pt x="85266" y="315437"/>
                                </a:cubicBezTo>
                                <a:cubicBezTo>
                                  <a:pt x="102528" y="307922"/>
                                  <a:pt x="121213" y="304131"/>
                                  <a:pt x="141522" y="304131"/>
                                </a:cubicBezTo>
                                <a:close/>
                                <a:moveTo>
                                  <a:pt x="141522" y="543441"/>
                                </a:moveTo>
                                <a:cubicBezTo>
                                  <a:pt x="154723" y="543441"/>
                                  <a:pt x="167315" y="540801"/>
                                  <a:pt x="179230" y="535520"/>
                                </a:cubicBezTo>
                                <a:cubicBezTo>
                                  <a:pt x="191144" y="530240"/>
                                  <a:pt x="201502" y="523200"/>
                                  <a:pt x="210303" y="514331"/>
                                </a:cubicBezTo>
                                <a:cubicBezTo>
                                  <a:pt x="219103" y="505531"/>
                                  <a:pt x="226144" y="495173"/>
                                  <a:pt x="231491" y="483258"/>
                                </a:cubicBezTo>
                                <a:cubicBezTo>
                                  <a:pt x="236772" y="471343"/>
                                  <a:pt x="239412" y="458819"/>
                                  <a:pt x="239412" y="445551"/>
                                </a:cubicBezTo>
                                <a:cubicBezTo>
                                  <a:pt x="239412" y="431469"/>
                                  <a:pt x="236772" y="418472"/>
                                  <a:pt x="231491" y="406557"/>
                                </a:cubicBezTo>
                                <a:cubicBezTo>
                                  <a:pt x="226144" y="394710"/>
                                  <a:pt x="219103" y="384352"/>
                                  <a:pt x="210235" y="375552"/>
                                </a:cubicBezTo>
                                <a:cubicBezTo>
                                  <a:pt x="201434" y="366751"/>
                                  <a:pt x="191076" y="359711"/>
                                  <a:pt x="179161" y="354362"/>
                                </a:cubicBezTo>
                                <a:cubicBezTo>
                                  <a:pt x="167315" y="349082"/>
                                  <a:pt x="154723" y="346442"/>
                                  <a:pt x="141522" y="346442"/>
                                </a:cubicBezTo>
                                <a:cubicBezTo>
                                  <a:pt x="127441" y="346442"/>
                                  <a:pt x="114443" y="349082"/>
                                  <a:pt x="102528" y="354362"/>
                                </a:cubicBezTo>
                                <a:cubicBezTo>
                                  <a:pt x="90613" y="359711"/>
                                  <a:pt x="80256" y="366751"/>
                                  <a:pt x="71455" y="375552"/>
                                </a:cubicBezTo>
                                <a:cubicBezTo>
                                  <a:pt x="62587" y="384352"/>
                                  <a:pt x="55546" y="394710"/>
                                  <a:pt x="50266" y="406625"/>
                                </a:cubicBezTo>
                                <a:cubicBezTo>
                                  <a:pt x="44985" y="418539"/>
                                  <a:pt x="42345" y="431538"/>
                                  <a:pt x="42345" y="445618"/>
                                </a:cubicBezTo>
                                <a:cubicBezTo>
                                  <a:pt x="42345" y="458819"/>
                                  <a:pt x="44985" y="471411"/>
                                  <a:pt x="50266" y="483326"/>
                                </a:cubicBezTo>
                                <a:cubicBezTo>
                                  <a:pt x="55546" y="495240"/>
                                  <a:pt x="62587" y="505598"/>
                                  <a:pt x="71455" y="514398"/>
                                </a:cubicBezTo>
                                <a:cubicBezTo>
                                  <a:pt x="80256" y="523200"/>
                                  <a:pt x="90613" y="530240"/>
                                  <a:pt x="102528" y="535588"/>
                                </a:cubicBezTo>
                                <a:cubicBezTo>
                                  <a:pt x="114375" y="540801"/>
                                  <a:pt x="127441" y="543441"/>
                                  <a:pt x="141522" y="543441"/>
                                </a:cubicBezTo>
                                <a:close/>
                                <a:moveTo>
                                  <a:pt x="368917" y="177198"/>
                                </a:moveTo>
                                <a:lnTo>
                                  <a:pt x="304131" y="241985"/>
                                </a:lnTo>
                                <a:lnTo>
                                  <a:pt x="366277" y="289576"/>
                                </a:lnTo>
                                <a:lnTo>
                                  <a:pt x="366277" y="473374"/>
                                </a:lnTo>
                                <a:lnTo>
                                  <a:pt x="316046" y="473374"/>
                                </a:lnTo>
                                <a:lnTo>
                                  <a:pt x="316046" y="331886"/>
                                </a:lnTo>
                                <a:lnTo>
                                  <a:pt x="219509" y="276375"/>
                                </a:lnTo>
                                <a:cubicBezTo>
                                  <a:pt x="215989" y="273734"/>
                                  <a:pt x="212943" y="270891"/>
                                  <a:pt x="210235" y="267777"/>
                                </a:cubicBezTo>
                                <a:cubicBezTo>
                                  <a:pt x="207594" y="264731"/>
                                  <a:pt x="205428" y="261414"/>
                                  <a:pt x="203668" y="257893"/>
                                </a:cubicBezTo>
                                <a:cubicBezTo>
                                  <a:pt x="201908" y="254373"/>
                                  <a:pt x="200351" y="250447"/>
                                  <a:pt x="199065" y="245979"/>
                                </a:cubicBezTo>
                                <a:cubicBezTo>
                                  <a:pt x="197711" y="241579"/>
                                  <a:pt x="197034" y="237584"/>
                                  <a:pt x="197034" y="234064"/>
                                </a:cubicBezTo>
                                <a:cubicBezTo>
                                  <a:pt x="197034" y="227024"/>
                                  <a:pt x="198388" y="220660"/>
                                  <a:pt x="201028" y="214906"/>
                                </a:cubicBezTo>
                                <a:cubicBezTo>
                                  <a:pt x="203668" y="209151"/>
                                  <a:pt x="207188" y="204142"/>
                                  <a:pt x="211589" y="199674"/>
                                </a:cubicBezTo>
                                <a:lnTo>
                                  <a:pt x="316046" y="95217"/>
                                </a:lnTo>
                                <a:cubicBezTo>
                                  <a:pt x="320446" y="90817"/>
                                  <a:pt x="325523" y="87296"/>
                                  <a:pt x="331277" y="84656"/>
                                </a:cubicBezTo>
                                <a:cubicBezTo>
                                  <a:pt x="337032" y="82016"/>
                                  <a:pt x="343395" y="80662"/>
                                  <a:pt x="350436" y="80662"/>
                                </a:cubicBezTo>
                                <a:cubicBezTo>
                                  <a:pt x="354836" y="80662"/>
                                  <a:pt x="359236" y="81339"/>
                                  <a:pt x="363637" y="82625"/>
                                </a:cubicBezTo>
                                <a:cubicBezTo>
                                  <a:pt x="368037" y="83979"/>
                                  <a:pt x="372031" y="85468"/>
                                  <a:pt x="375551" y="87228"/>
                                </a:cubicBezTo>
                                <a:cubicBezTo>
                                  <a:pt x="379072" y="88989"/>
                                  <a:pt x="382186" y="91426"/>
                                  <a:pt x="384826" y="94472"/>
                                </a:cubicBezTo>
                                <a:cubicBezTo>
                                  <a:pt x="387466" y="97586"/>
                                  <a:pt x="390106" y="100904"/>
                                  <a:pt x="392746" y="104356"/>
                                </a:cubicBezTo>
                                <a:lnTo>
                                  <a:pt x="445618" y="197034"/>
                                </a:lnTo>
                                <a:lnTo>
                                  <a:pt x="535521" y="197034"/>
                                </a:lnTo>
                                <a:lnTo>
                                  <a:pt x="535521" y="247265"/>
                                </a:lnTo>
                                <a:lnTo>
                                  <a:pt x="417862" y="247265"/>
                                </a:lnTo>
                                <a:lnTo>
                                  <a:pt x="368917" y="177198"/>
                                </a:lnTo>
                                <a:close/>
                                <a:moveTo>
                                  <a:pt x="535521" y="304131"/>
                                </a:moveTo>
                                <a:cubicBezTo>
                                  <a:pt x="555762" y="304131"/>
                                  <a:pt x="574514" y="307922"/>
                                  <a:pt x="591709" y="315368"/>
                                </a:cubicBezTo>
                                <a:cubicBezTo>
                                  <a:pt x="608904" y="322883"/>
                                  <a:pt x="623662" y="332767"/>
                                  <a:pt x="635983" y="345087"/>
                                </a:cubicBezTo>
                                <a:cubicBezTo>
                                  <a:pt x="648304" y="357476"/>
                                  <a:pt x="658256" y="372166"/>
                                  <a:pt x="665705" y="389361"/>
                                </a:cubicBezTo>
                                <a:cubicBezTo>
                                  <a:pt x="673283" y="406625"/>
                                  <a:pt x="677009" y="425376"/>
                                  <a:pt x="677009" y="445618"/>
                                </a:cubicBezTo>
                                <a:cubicBezTo>
                                  <a:pt x="677009" y="464980"/>
                                  <a:pt x="673283" y="483326"/>
                                  <a:pt x="665772" y="500453"/>
                                </a:cubicBezTo>
                                <a:cubicBezTo>
                                  <a:pt x="658256" y="517716"/>
                                  <a:pt x="648372" y="532474"/>
                                  <a:pt x="635983" y="544795"/>
                                </a:cubicBezTo>
                                <a:cubicBezTo>
                                  <a:pt x="623662" y="557996"/>
                                  <a:pt x="608904" y="568151"/>
                                  <a:pt x="591709" y="575191"/>
                                </a:cubicBezTo>
                                <a:cubicBezTo>
                                  <a:pt x="574514" y="582299"/>
                                  <a:pt x="555830" y="585751"/>
                                  <a:pt x="535521" y="585751"/>
                                </a:cubicBezTo>
                                <a:cubicBezTo>
                                  <a:pt x="516159" y="585751"/>
                                  <a:pt x="497813" y="582232"/>
                                  <a:pt x="480618" y="575191"/>
                                </a:cubicBezTo>
                                <a:cubicBezTo>
                                  <a:pt x="463491" y="568151"/>
                                  <a:pt x="448732" y="557996"/>
                                  <a:pt x="436343" y="544795"/>
                                </a:cubicBezTo>
                                <a:cubicBezTo>
                                  <a:pt x="423143" y="532474"/>
                                  <a:pt x="412988" y="517716"/>
                                  <a:pt x="405947" y="500521"/>
                                </a:cubicBezTo>
                                <a:cubicBezTo>
                                  <a:pt x="398907" y="483326"/>
                                  <a:pt x="395387" y="465047"/>
                                  <a:pt x="395387" y="445618"/>
                                </a:cubicBezTo>
                                <a:cubicBezTo>
                                  <a:pt x="395387" y="425376"/>
                                  <a:pt x="398907" y="406625"/>
                                  <a:pt x="405947" y="389430"/>
                                </a:cubicBezTo>
                                <a:cubicBezTo>
                                  <a:pt x="412988" y="372235"/>
                                  <a:pt x="423143" y="357476"/>
                                  <a:pt x="436343" y="345156"/>
                                </a:cubicBezTo>
                                <a:cubicBezTo>
                                  <a:pt x="448665" y="332834"/>
                                  <a:pt x="463422" y="322883"/>
                                  <a:pt x="480618" y="315437"/>
                                </a:cubicBezTo>
                                <a:cubicBezTo>
                                  <a:pt x="497813" y="307922"/>
                                  <a:pt x="516159" y="304131"/>
                                  <a:pt x="535521" y="304131"/>
                                </a:cubicBezTo>
                                <a:close/>
                                <a:moveTo>
                                  <a:pt x="450899" y="100497"/>
                                </a:moveTo>
                                <a:cubicBezTo>
                                  <a:pt x="443858" y="100497"/>
                                  <a:pt x="437224" y="99143"/>
                                  <a:pt x="431063" y="96503"/>
                                </a:cubicBezTo>
                                <a:cubicBezTo>
                                  <a:pt x="424903" y="93931"/>
                                  <a:pt x="419622" y="90410"/>
                                  <a:pt x="415222" y="86010"/>
                                </a:cubicBezTo>
                                <a:cubicBezTo>
                                  <a:pt x="410822" y="81542"/>
                                  <a:pt x="407302" y="76262"/>
                                  <a:pt x="404661" y="70101"/>
                                </a:cubicBezTo>
                                <a:cubicBezTo>
                                  <a:pt x="402021" y="63941"/>
                                  <a:pt x="400667" y="57374"/>
                                  <a:pt x="400667" y="50266"/>
                                </a:cubicBezTo>
                                <a:cubicBezTo>
                                  <a:pt x="400667" y="43225"/>
                                  <a:pt x="401953" y="36591"/>
                                  <a:pt x="404661" y="30430"/>
                                </a:cubicBezTo>
                                <a:cubicBezTo>
                                  <a:pt x="407302" y="24338"/>
                                  <a:pt x="410822" y="18990"/>
                                  <a:pt x="415222" y="14589"/>
                                </a:cubicBezTo>
                                <a:cubicBezTo>
                                  <a:pt x="419622" y="10189"/>
                                  <a:pt x="424903" y="6669"/>
                                  <a:pt x="431063" y="4029"/>
                                </a:cubicBezTo>
                                <a:cubicBezTo>
                                  <a:pt x="437224" y="1388"/>
                                  <a:pt x="443858" y="34"/>
                                  <a:pt x="450899" y="34"/>
                                </a:cubicBezTo>
                                <a:cubicBezTo>
                                  <a:pt x="457939" y="34"/>
                                  <a:pt x="464573" y="1388"/>
                                  <a:pt x="470734" y="4029"/>
                                </a:cubicBezTo>
                                <a:cubicBezTo>
                                  <a:pt x="476895" y="6669"/>
                                  <a:pt x="482649" y="10189"/>
                                  <a:pt x="487929" y="14589"/>
                                </a:cubicBezTo>
                                <a:cubicBezTo>
                                  <a:pt x="492329" y="18990"/>
                                  <a:pt x="495850" y="24338"/>
                                  <a:pt x="498490" y="30430"/>
                                </a:cubicBezTo>
                                <a:cubicBezTo>
                                  <a:pt x="501130" y="36591"/>
                                  <a:pt x="502484" y="43225"/>
                                  <a:pt x="502484" y="50266"/>
                                </a:cubicBezTo>
                                <a:cubicBezTo>
                                  <a:pt x="502484" y="57306"/>
                                  <a:pt x="501130" y="63941"/>
                                  <a:pt x="498490" y="70101"/>
                                </a:cubicBezTo>
                                <a:cubicBezTo>
                                  <a:pt x="495850" y="76262"/>
                                  <a:pt x="492329" y="81542"/>
                                  <a:pt x="487929" y="86010"/>
                                </a:cubicBezTo>
                                <a:cubicBezTo>
                                  <a:pt x="482649" y="90410"/>
                                  <a:pt x="476895" y="93931"/>
                                  <a:pt x="470734" y="96571"/>
                                </a:cubicBezTo>
                                <a:cubicBezTo>
                                  <a:pt x="464573" y="99211"/>
                                  <a:pt x="457939" y="100497"/>
                                  <a:pt x="450899" y="100497"/>
                                </a:cubicBezTo>
                                <a:close/>
                                <a:moveTo>
                                  <a:pt x="535521" y="543441"/>
                                </a:moveTo>
                                <a:cubicBezTo>
                                  <a:pt x="549601" y="543441"/>
                                  <a:pt x="562600" y="540801"/>
                                  <a:pt x="574514" y="535520"/>
                                </a:cubicBezTo>
                                <a:cubicBezTo>
                                  <a:pt x="586429" y="530240"/>
                                  <a:pt x="596787" y="523200"/>
                                  <a:pt x="605587" y="514331"/>
                                </a:cubicBezTo>
                                <a:cubicBezTo>
                                  <a:pt x="614387" y="505531"/>
                                  <a:pt x="621428" y="495173"/>
                                  <a:pt x="626776" y="483258"/>
                                </a:cubicBezTo>
                                <a:cubicBezTo>
                                  <a:pt x="632057" y="471343"/>
                                  <a:pt x="634697" y="458819"/>
                                  <a:pt x="634697" y="445551"/>
                                </a:cubicBezTo>
                                <a:cubicBezTo>
                                  <a:pt x="634697" y="431469"/>
                                  <a:pt x="632057" y="418472"/>
                                  <a:pt x="626776" y="406557"/>
                                </a:cubicBezTo>
                                <a:cubicBezTo>
                                  <a:pt x="621496" y="394710"/>
                                  <a:pt x="614387" y="384352"/>
                                  <a:pt x="605587" y="375552"/>
                                </a:cubicBezTo>
                                <a:cubicBezTo>
                                  <a:pt x="596787" y="366751"/>
                                  <a:pt x="586429" y="359711"/>
                                  <a:pt x="574514" y="354362"/>
                                </a:cubicBezTo>
                                <a:cubicBezTo>
                                  <a:pt x="562667" y="349082"/>
                                  <a:pt x="549601" y="346442"/>
                                  <a:pt x="535521" y="346442"/>
                                </a:cubicBezTo>
                                <a:cubicBezTo>
                                  <a:pt x="522320" y="346442"/>
                                  <a:pt x="509728" y="349082"/>
                                  <a:pt x="497813" y="354362"/>
                                </a:cubicBezTo>
                                <a:cubicBezTo>
                                  <a:pt x="485966" y="359711"/>
                                  <a:pt x="475608" y="366751"/>
                                  <a:pt x="466740" y="375552"/>
                                </a:cubicBezTo>
                                <a:cubicBezTo>
                                  <a:pt x="457939" y="384352"/>
                                  <a:pt x="450899" y="394710"/>
                                  <a:pt x="445618" y="406625"/>
                                </a:cubicBezTo>
                                <a:cubicBezTo>
                                  <a:pt x="440338" y="418539"/>
                                  <a:pt x="437698" y="431538"/>
                                  <a:pt x="437698" y="445618"/>
                                </a:cubicBezTo>
                                <a:cubicBezTo>
                                  <a:pt x="437698" y="458819"/>
                                  <a:pt x="440338" y="471411"/>
                                  <a:pt x="445618" y="483326"/>
                                </a:cubicBezTo>
                                <a:cubicBezTo>
                                  <a:pt x="450899" y="495240"/>
                                  <a:pt x="457939" y="505598"/>
                                  <a:pt x="466740" y="514398"/>
                                </a:cubicBezTo>
                                <a:cubicBezTo>
                                  <a:pt x="475541" y="523200"/>
                                  <a:pt x="485898" y="530240"/>
                                  <a:pt x="497813" y="535588"/>
                                </a:cubicBezTo>
                                <a:cubicBezTo>
                                  <a:pt x="509728" y="540801"/>
                                  <a:pt x="522320" y="543441"/>
                                  <a:pt x="535521" y="5434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60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195" name="任意多边形 195"/>
                        <wps:cNvSpPr/>
                        <wps:spPr>
                          <a:xfrm>
                            <a:off x="8533" y="27581"/>
                            <a:ext cx="397" cy="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11655" y="38"/>
                              </a:cxn>
                              <a:cxn ang="0">
                                <a:pos x="532001" y="79675"/>
                              </a:cxn>
                              <a:cxn ang="0">
                                <a:pos x="611655" y="159312"/>
                              </a:cxn>
                              <a:cxn ang="0">
                                <a:pos x="691307" y="79675"/>
                              </a:cxn>
                              <a:cxn ang="0">
                                <a:pos x="611655" y="38"/>
                              </a:cxn>
                              <a:cxn ang="0">
                                <a:pos x="611655" y="28998"/>
                              </a:cxn>
                              <a:cxn ang="0">
                                <a:pos x="662342" y="79675"/>
                              </a:cxn>
                              <a:cxn ang="0">
                                <a:pos x="611655" y="130354"/>
                              </a:cxn>
                              <a:cxn ang="0">
                                <a:pos x="560966" y="80082"/>
                              </a:cxn>
                              <a:cxn ang="0">
                                <a:pos x="560966" y="79675"/>
                              </a:cxn>
                              <a:cxn ang="0">
                                <a:pos x="611655" y="28998"/>
                              </a:cxn>
                              <a:cxn ang="0">
                                <a:pos x="443746" y="72436"/>
                              </a:cxn>
                              <a:cxn ang="0">
                                <a:pos x="421124" y="74246"/>
                              </a:cxn>
                              <a:cxn ang="0">
                                <a:pos x="309785" y="130354"/>
                              </a:cxn>
                              <a:cxn ang="0">
                                <a:pos x="279922" y="159762"/>
                              </a:cxn>
                              <a:cxn ang="0">
                                <a:pos x="142340" y="79227"/>
                              </a:cxn>
                              <a:cxn ang="0">
                                <a:pos x="134187" y="76954"/>
                              </a:cxn>
                              <a:cxn ang="0">
                                <a:pos x="120374" y="92074"/>
                              </a:cxn>
                              <a:cxn ang="0">
                                <a:pos x="127857" y="104103"/>
                              </a:cxn>
                              <a:cxn ang="0">
                                <a:pos x="260907" y="181929"/>
                              </a:cxn>
                              <a:cxn ang="0">
                                <a:pos x="248698" y="198682"/>
                              </a:cxn>
                              <a:cxn ang="0">
                                <a:pos x="248235" y="199131"/>
                              </a:cxn>
                              <a:cxn ang="0">
                                <a:pos x="232854" y="292350"/>
                              </a:cxn>
                              <a:cxn ang="0">
                                <a:pos x="275389" y="349356"/>
                              </a:cxn>
                              <a:cxn ang="0">
                                <a:pos x="347351" y="396863"/>
                              </a:cxn>
                              <a:cxn ang="0">
                                <a:pos x="357765" y="409532"/>
                              </a:cxn>
                              <a:cxn ang="0">
                                <a:pos x="353232" y="422202"/>
                              </a:cxn>
                              <a:cxn ang="0">
                                <a:pos x="269959" y="527178"/>
                              </a:cxn>
                              <a:cxn ang="0">
                                <a:pos x="21948" y="391896"/>
                              </a:cxn>
                              <a:cxn ang="0">
                                <a:pos x="11999" y="390086"/>
                              </a:cxn>
                              <a:cxn ang="0">
                                <a:pos x="263" y="406868"/>
                              </a:cxn>
                              <a:cxn ang="0">
                                <a:pos x="7929" y="417235"/>
                              </a:cxn>
                              <a:cxn ang="0">
                                <a:pos x="551017" y="712706"/>
                              </a:cxn>
                              <a:cxn ang="0">
                                <a:pos x="551915" y="713597"/>
                              </a:cxn>
                              <a:cxn ang="0">
                                <a:pos x="595811" y="723566"/>
                              </a:cxn>
                              <a:cxn ang="0">
                                <a:pos x="674566" y="689623"/>
                              </a:cxn>
                              <a:cxn ang="0">
                                <a:pos x="672702" y="669231"/>
                              </a:cxn>
                              <a:cxn ang="0">
                                <a:pos x="652306" y="671094"/>
                              </a:cxn>
                              <a:cxn ang="0">
                                <a:pos x="651032" y="672885"/>
                              </a:cxn>
                              <a:cxn ang="0">
                                <a:pos x="597621" y="695053"/>
                              </a:cxn>
                              <a:cxn ang="0">
                                <a:pos x="565036" y="687364"/>
                              </a:cxn>
                              <a:cxn ang="0">
                                <a:pos x="563689" y="686901"/>
                              </a:cxn>
                              <a:cxn ang="0">
                                <a:pos x="363195" y="577870"/>
                              </a:cxn>
                              <a:cxn ang="0">
                                <a:pos x="462762" y="461123"/>
                              </a:cxn>
                              <a:cxn ang="0">
                                <a:pos x="483123" y="368353"/>
                              </a:cxn>
                              <a:cxn ang="0">
                                <a:pos x="442848" y="319036"/>
                              </a:cxn>
                              <a:cxn ang="0">
                                <a:pos x="394868" y="284647"/>
                              </a:cxn>
                              <a:cxn ang="0">
                                <a:pos x="413884" y="271529"/>
                              </a:cxn>
                              <a:cxn ang="0">
                                <a:pos x="419764" y="275149"/>
                              </a:cxn>
                              <a:cxn ang="0">
                                <a:pos x="427454" y="277870"/>
                              </a:cxn>
                              <a:cxn ang="0">
                                <a:pos x="430625" y="299589"/>
                              </a:cxn>
                              <a:cxn ang="0">
                                <a:pos x="447367" y="320846"/>
                              </a:cxn>
                              <a:cxn ang="0">
                                <a:pos x="475883" y="339408"/>
                              </a:cxn>
                              <a:cxn ang="0">
                                <a:pos x="570018" y="383281"/>
                              </a:cxn>
                              <a:cxn ang="0">
                                <a:pos x="603964" y="391433"/>
                              </a:cxn>
                              <a:cxn ang="0">
                                <a:pos x="630656" y="377866"/>
                              </a:cxn>
                              <a:cxn ang="0">
                                <a:pos x="628396" y="348906"/>
                              </a:cxn>
                              <a:cxn ang="0">
                                <a:pos x="606672" y="324466"/>
                              </a:cxn>
                              <a:cxn ang="0">
                                <a:pos x="549206" y="287370"/>
                              </a:cxn>
                              <a:cxn ang="0">
                                <a:pos x="516158" y="267909"/>
                              </a:cxn>
                              <a:cxn ang="0">
                                <a:pos x="528830" y="234418"/>
                              </a:cxn>
                              <a:cxn ang="0">
                                <a:pos x="546484" y="155258"/>
                              </a:cxn>
                              <a:cxn ang="0">
                                <a:pos x="517968" y="96892"/>
                              </a:cxn>
                              <a:cxn ang="0">
                                <a:pos x="467280" y="74260"/>
                              </a:cxn>
                              <a:cxn ang="0">
                                <a:pos x="443746" y="72436"/>
                              </a:cxn>
                              <a:cxn ang="0">
                                <a:pos x="443746" y="101844"/>
                              </a:cxn>
                              <a:cxn ang="0">
                                <a:pos x="462762" y="103205"/>
                              </a:cxn>
                              <a:cxn ang="0">
                                <a:pos x="499416" y="119494"/>
                              </a:cxn>
                              <a:cxn ang="0">
                                <a:pos x="517519" y="155245"/>
                              </a:cxn>
                              <a:cxn ang="0">
                                <a:pos x="501675" y="225382"/>
                              </a:cxn>
                              <a:cxn ang="0">
                                <a:pos x="485383" y="268358"/>
                              </a:cxn>
                              <a:cxn ang="0">
                                <a:pos x="491277" y="286920"/>
                              </a:cxn>
                              <a:cxn ang="0">
                                <a:pos x="534261" y="312259"/>
                              </a:cxn>
                              <a:cxn ang="0">
                                <a:pos x="588120" y="346648"/>
                              </a:cxn>
                              <a:cxn ang="0">
                                <a:pos x="602153" y="362025"/>
                              </a:cxn>
                              <a:cxn ang="0">
                                <a:pos x="580880" y="356595"/>
                              </a:cxn>
                              <a:cxn ang="0">
                                <a:pos x="489916" y="314055"/>
                              </a:cxn>
                              <a:cxn ang="0">
                                <a:pos x="465470" y="298229"/>
                              </a:cxn>
                              <a:cxn ang="0">
                                <a:pos x="458229" y="290526"/>
                              </a:cxn>
                              <a:cxn ang="0">
                                <a:pos x="455969" y="257050"/>
                              </a:cxn>
                              <a:cxn ang="0">
                                <a:pos x="457779" y="235330"/>
                              </a:cxn>
                              <a:cxn ang="0">
                                <a:pos x="445640" y="218838"/>
                              </a:cxn>
                              <a:cxn ang="0">
                                <a:pos x="435144" y="221299"/>
                              </a:cxn>
                              <a:cxn ang="0">
                                <a:pos x="412073" y="237140"/>
                              </a:cxn>
                              <a:cxn ang="0">
                                <a:pos x="305266" y="174690"/>
                              </a:cxn>
                              <a:cxn ang="0">
                                <a:pos x="328800" y="152073"/>
                              </a:cxn>
                              <a:cxn ang="0">
                                <a:pos x="443746" y="101844"/>
                              </a:cxn>
                              <a:cxn ang="0">
                                <a:pos x="285801" y="196873"/>
                              </a:cxn>
                              <a:cxn ang="0">
                                <a:pos x="385817" y="255239"/>
                              </a:cxn>
                              <a:cxn ang="0">
                                <a:pos x="361385" y="272441"/>
                              </a:cxn>
                              <a:cxn ang="0">
                                <a:pos x="358061" y="292646"/>
                              </a:cxn>
                              <a:cxn ang="0">
                                <a:pos x="361385" y="295969"/>
                              </a:cxn>
                              <a:cxn ang="0">
                                <a:pos x="424745" y="341667"/>
                              </a:cxn>
                              <a:cxn ang="0">
                                <a:pos x="456418" y="379212"/>
                              </a:cxn>
                              <a:cxn ang="0">
                                <a:pos x="440589" y="442561"/>
                              </a:cxn>
                              <a:cxn ang="0">
                                <a:pos x="337402" y="563826"/>
                              </a:cxn>
                              <a:cxn ang="0">
                                <a:pos x="295766" y="541209"/>
                              </a:cxn>
                              <a:cxn ang="0">
                                <a:pos x="376316" y="439403"/>
                              </a:cxn>
                              <a:cxn ang="0">
                                <a:pos x="386280" y="403654"/>
                              </a:cxn>
                              <a:cxn ang="0">
                                <a:pos x="364556" y="373783"/>
                              </a:cxn>
                              <a:cxn ang="0">
                                <a:pos x="291682" y="325826"/>
                              </a:cxn>
                              <a:cxn ang="0">
                                <a:pos x="260008" y="282837"/>
                              </a:cxn>
                              <a:cxn ang="0">
                                <a:pos x="271768" y="215869"/>
                              </a:cxn>
                              <a:cxn ang="0">
                                <a:pos x="272231" y="215421"/>
                              </a:cxn>
                              <a:cxn ang="0">
                                <a:pos x="285801" y="196873"/>
                              </a:cxn>
                            </a:cxnLst>
                            <a:rect l="0" t="0" r="0" b="0"/>
                            <a:pathLst>
                              <a:path w="690926" h="723456">
                                <a:moveTo>
                                  <a:pt x="611696" y="39"/>
                                </a:moveTo>
                                <a:cubicBezTo>
                                  <a:pt x="567884" y="39"/>
                                  <a:pt x="532037" y="35914"/>
                                  <a:pt x="532037" y="79697"/>
                                </a:cubicBezTo>
                                <a:cubicBezTo>
                                  <a:pt x="532037" y="123509"/>
                                  <a:pt x="567884" y="159355"/>
                                  <a:pt x="611696" y="159355"/>
                                </a:cubicBezTo>
                                <a:cubicBezTo>
                                  <a:pt x="655551" y="159355"/>
                                  <a:pt x="691354" y="123523"/>
                                  <a:pt x="691354" y="79697"/>
                                </a:cubicBezTo>
                                <a:cubicBezTo>
                                  <a:pt x="691354" y="35914"/>
                                  <a:pt x="655537" y="39"/>
                                  <a:pt x="611696" y="39"/>
                                </a:cubicBezTo>
                                <a:close/>
                                <a:moveTo>
                                  <a:pt x="611696" y="29006"/>
                                </a:moveTo>
                                <a:cubicBezTo>
                                  <a:pt x="639895" y="29006"/>
                                  <a:pt x="662387" y="51600"/>
                                  <a:pt x="662387" y="79697"/>
                                </a:cubicBezTo>
                                <a:cubicBezTo>
                                  <a:pt x="662387" y="107853"/>
                                  <a:pt x="639880" y="130389"/>
                                  <a:pt x="611696" y="130389"/>
                                </a:cubicBezTo>
                                <a:cubicBezTo>
                                  <a:pt x="583812" y="130501"/>
                                  <a:pt x="561116" y="107988"/>
                                  <a:pt x="561004" y="80104"/>
                                </a:cubicBezTo>
                                <a:cubicBezTo>
                                  <a:pt x="561003" y="79968"/>
                                  <a:pt x="561003" y="79833"/>
                                  <a:pt x="561004" y="79697"/>
                                </a:cubicBezTo>
                                <a:cubicBezTo>
                                  <a:pt x="561004" y="51585"/>
                                  <a:pt x="583554" y="29006"/>
                                  <a:pt x="611696" y="29006"/>
                                </a:cubicBezTo>
                                <a:close/>
                                <a:moveTo>
                                  <a:pt x="443776" y="72456"/>
                                </a:moveTo>
                                <a:cubicBezTo>
                                  <a:pt x="436071" y="72499"/>
                                  <a:pt x="428511" y="73180"/>
                                  <a:pt x="421153" y="74266"/>
                                </a:cubicBezTo>
                                <a:cubicBezTo>
                                  <a:pt x="376994" y="80784"/>
                                  <a:pt x="338685" y="105405"/>
                                  <a:pt x="309806" y="130389"/>
                                </a:cubicBezTo>
                                <a:cubicBezTo>
                                  <a:pt x="298103" y="140527"/>
                                  <a:pt x="288515" y="150390"/>
                                  <a:pt x="279941" y="159805"/>
                                </a:cubicBezTo>
                                <a:lnTo>
                                  <a:pt x="142350" y="79248"/>
                                </a:lnTo>
                                <a:cubicBezTo>
                                  <a:pt x="139919" y="77695"/>
                                  <a:pt x="137080" y="76903"/>
                                  <a:pt x="134196" y="76975"/>
                                </a:cubicBezTo>
                                <a:cubicBezTo>
                                  <a:pt x="126205" y="77337"/>
                                  <a:pt x="120021" y="84108"/>
                                  <a:pt x="120383" y="92099"/>
                                </a:cubicBezTo>
                                <a:cubicBezTo>
                                  <a:pt x="120611" y="97139"/>
                                  <a:pt x="123446" y="101697"/>
                                  <a:pt x="127866" y="104131"/>
                                </a:cubicBezTo>
                                <a:lnTo>
                                  <a:pt x="260925" y="181978"/>
                                </a:lnTo>
                                <a:cubicBezTo>
                                  <a:pt x="253625" y="191393"/>
                                  <a:pt x="248932" y="198388"/>
                                  <a:pt x="248715" y="198735"/>
                                </a:cubicBezTo>
                                <a:lnTo>
                                  <a:pt x="248252" y="199184"/>
                                </a:lnTo>
                                <a:cubicBezTo>
                                  <a:pt x="224904" y="231497"/>
                                  <a:pt x="223746" y="265837"/>
                                  <a:pt x="232870" y="292428"/>
                                </a:cubicBezTo>
                                <a:cubicBezTo>
                                  <a:pt x="242038" y="319150"/>
                                  <a:pt x="259809" y="338600"/>
                                  <a:pt x="275408" y="349449"/>
                                </a:cubicBezTo>
                                <a:cubicBezTo>
                                  <a:pt x="302014" y="367915"/>
                                  <a:pt x="331574" y="385107"/>
                                  <a:pt x="347375" y="396968"/>
                                </a:cubicBezTo>
                                <a:cubicBezTo>
                                  <a:pt x="354704" y="402472"/>
                                  <a:pt x="357195" y="406962"/>
                                  <a:pt x="357789" y="409641"/>
                                </a:cubicBezTo>
                                <a:cubicBezTo>
                                  <a:pt x="358368" y="412321"/>
                                  <a:pt x="358224" y="415695"/>
                                  <a:pt x="353256" y="422314"/>
                                </a:cubicBezTo>
                                <a:cubicBezTo>
                                  <a:pt x="341654" y="437811"/>
                                  <a:pt x="275697" y="520177"/>
                                  <a:pt x="269977" y="527318"/>
                                </a:cubicBezTo>
                                <a:lnTo>
                                  <a:pt x="21950" y="392000"/>
                                </a:lnTo>
                                <a:cubicBezTo>
                                  <a:pt x="18959" y="390221"/>
                                  <a:pt x="15426" y="389578"/>
                                  <a:pt x="12000" y="390190"/>
                                </a:cubicBezTo>
                                <a:cubicBezTo>
                                  <a:pt x="4124" y="391584"/>
                                  <a:pt x="-1131" y="399100"/>
                                  <a:pt x="264" y="406976"/>
                                </a:cubicBezTo>
                                <a:cubicBezTo>
                                  <a:pt x="1054" y="411443"/>
                                  <a:pt x="3892" y="415281"/>
                                  <a:pt x="7930" y="417346"/>
                                </a:cubicBezTo>
                                <a:lnTo>
                                  <a:pt x="551054" y="712895"/>
                                </a:lnTo>
                                <a:cubicBezTo>
                                  <a:pt x="551340" y="713207"/>
                                  <a:pt x="551639" y="713504"/>
                                  <a:pt x="551952" y="713786"/>
                                </a:cubicBezTo>
                                <a:cubicBezTo>
                                  <a:pt x="551952" y="713786"/>
                                  <a:pt x="571301" y="722103"/>
                                  <a:pt x="595851" y="723758"/>
                                </a:cubicBezTo>
                                <a:cubicBezTo>
                                  <a:pt x="620400" y="725392"/>
                                  <a:pt x="652973" y="719204"/>
                                  <a:pt x="674611" y="689806"/>
                                </a:cubicBezTo>
                                <a:cubicBezTo>
                                  <a:pt x="679729" y="683659"/>
                                  <a:pt x="678894" y="674526"/>
                                  <a:pt x="672747" y="669408"/>
                                </a:cubicBezTo>
                                <a:cubicBezTo>
                                  <a:pt x="666601" y="664290"/>
                                  <a:pt x="657468" y="665125"/>
                                  <a:pt x="652350" y="671272"/>
                                </a:cubicBezTo>
                                <a:cubicBezTo>
                                  <a:pt x="651880" y="671836"/>
                                  <a:pt x="651455" y="672434"/>
                                  <a:pt x="651076" y="673063"/>
                                </a:cubicBezTo>
                                <a:cubicBezTo>
                                  <a:pt x="636259" y="693194"/>
                                  <a:pt x="616461" y="696497"/>
                                  <a:pt x="597661" y="695237"/>
                                </a:cubicBezTo>
                                <a:cubicBezTo>
                                  <a:pt x="579644" y="694035"/>
                                  <a:pt x="566232" y="688038"/>
                                  <a:pt x="565074" y="687546"/>
                                </a:cubicBezTo>
                                <a:lnTo>
                                  <a:pt x="563727" y="687083"/>
                                </a:lnTo>
                                <a:lnTo>
                                  <a:pt x="363220" y="578023"/>
                                </a:lnTo>
                                <a:cubicBezTo>
                                  <a:pt x="369969" y="570420"/>
                                  <a:pt x="415939" y="518845"/>
                                  <a:pt x="462793" y="461245"/>
                                </a:cubicBezTo>
                                <a:cubicBezTo>
                                  <a:pt x="490803" y="426804"/>
                                  <a:pt x="493179" y="393188"/>
                                  <a:pt x="483156" y="368451"/>
                                </a:cubicBezTo>
                                <a:cubicBezTo>
                                  <a:pt x="473134" y="343727"/>
                                  <a:pt x="453581" y="327521"/>
                                  <a:pt x="442878" y="319121"/>
                                </a:cubicBezTo>
                                <a:cubicBezTo>
                                  <a:pt x="436361" y="314008"/>
                                  <a:pt x="414897" y="298960"/>
                                  <a:pt x="394895" y="284723"/>
                                </a:cubicBezTo>
                                <a:lnTo>
                                  <a:pt x="413912" y="271601"/>
                                </a:lnTo>
                                <a:lnTo>
                                  <a:pt x="419792" y="275222"/>
                                </a:lnTo>
                                <a:cubicBezTo>
                                  <a:pt x="422041" y="276848"/>
                                  <a:pt x="424711" y="277792"/>
                                  <a:pt x="427483" y="277944"/>
                                </a:cubicBezTo>
                                <a:cubicBezTo>
                                  <a:pt x="427700" y="285346"/>
                                  <a:pt x="428323" y="292616"/>
                                  <a:pt x="430654" y="299669"/>
                                </a:cubicBezTo>
                                <a:cubicBezTo>
                                  <a:pt x="433652" y="308721"/>
                                  <a:pt x="439822" y="314776"/>
                                  <a:pt x="447397" y="320931"/>
                                </a:cubicBezTo>
                                <a:cubicBezTo>
                                  <a:pt x="454972" y="327086"/>
                                  <a:pt x="464270" y="333010"/>
                                  <a:pt x="475915" y="339498"/>
                                </a:cubicBezTo>
                                <a:cubicBezTo>
                                  <a:pt x="499204" y="352461"/>
                                  <a:pt x="531139" y="366973"/>
                                  <a:pt x="570056" y="383383"/>
                                </a:cubicBezTo>
                                <a:cubicBezTo>
                                  <a:pt x="583163" y="388930"/>
                                  <a:pt x="593896" y="391595"/>
                                  <a:pt x="604005" y="391537"/>
                                </a:cubicBezTo>
                                <a:cubicBezTo>
                                  <a:pt x="614100" y="391479"/>
                                  <a:pt x="625527" y="387771"/>
                                  <a:pt x="630698" y="377966"/>
                                </a:cubicBezTo>
                                <a:cubicBezTo>
                                  <a:pt x="635883" y="368161"/>
                                  <a:pt x="633087" y="357544"/>
                                  <a:pt x="628438" y="348999"/>
                                </a:cubicBezTo>
                                <a:cubicBezTo>
                                  <a:pt x="623803" y="340440"/>
                                  <a:pt x="616707" y="332590"/>
                                  <a:pt x="606713" y="324552"/>
                                </a:cubicBezTo>
                                <a:cubicBezTo>
                                  <a:pt x="595750" y="315717"/>
                                  <a:pt x="571953" y="301132"/>
                                  <a:pt x="549243" y="287446"/>
                                </a:cubicBezTo>
                                <a:cubicBezTo>
                                  <a:pt x="532008" y="277061"/>
                                  <a:pt x="522898" y="271905"/>
                                  <a:pt x="516193" y="267980"/>
                                </a:cubicBezTo>
                                <a:cubicBezTo>
                                  <a:pt x="519089" y="260912"/>
                                  <a:pt x="522594" y="253019"/>
                                  <a:pt x="528866" y="234480"/>
                                </a:cubicBezTo>
                                <a:cubicBezTo>
                                  <a:pt x="537440" y="209236"/>
                                  <a:pt x="546521" y="179632"/>
                                  <a:pt x="546521" y="155300"/>
                                </a:cubicBezTo>
                                <a:cubicBezTo>
                                  <a:pt x="546521" y="130215"/>
                                  <a:pt x="533790" y="109895"/>
                                  <a:pt x="518003" y="96918"/>
                                </a:cubicBezTo>
                                <a:cubicBezTo>
                                  <a:pt x="503390" y="85047"/>
                                  <a:pt x="485905" y="77238"/>
                                  <a:pt x="467312" y="74280"/>
                                </a:cubicBezTo>
                                <a:cubicBezTo>
                                  <a:pt x="459528" y="73045"/>
                                  <a:pt x="451657" y="72435"/>
                                  <a:pt x="443776" y="72456"/>
                                </a:cubicBezTo>
                                <a:close/>
                                <a:moveTo>
                                  <a:pt x="443776" y="101871"/>
                                </a:moveTo>
                                <a:cubicBezTo>
                                  <a:pt x="450141" y="101822"/>
                                  <a:pt x="456500" y="102277"/>
                                  <a:pt x="462793" y="103233"/>
                                </a:cubicBezTo>
                                <a:cubicBezTo>
                                  <a:pt x="473887" y="104971"/>
                                  <a:pt x="488587" y="110590"/>
                                  <a:pt x="499450" y="119526"/>
                                </a:cubicBezTo>
                                <a:cubicBezTo>
                                  <a:pt x="510312" y="128462"/>
                                  <a:pt x="517554" y="139586"/>
                                  <a:pt x="517554" y="155286"/>
                                </a:cubicBezTo>
                                <a:cubicBezTo>
                                  <a:pt x="517554" y="171709"/>
                                  <a:pt x="509878" y="201314"/>
                                  <a:pt x="501709" y="225442"/>
                                </a:cubicBezTo>
                                <a:cubicBezTo>
                                  <a:pt x="493541" y="249557"/>
                                  <a:pt x="485416" y="268429"/>
                                  <a:pt x="485416" y="268429"/>
                                </a:cubicBezTo>
                                <a:cubicBezTo>
                                  <a:pt x="482303" y="275213"/>
                                  <a:pt x="484855" y="283251"/>
                                  <a:pt x="491310" y="286996"/>
                                </a:cubicBezTo>
                                <a:cubicBezTo>
                                  <a:pt x="491310" y="286996"/>
                                  <a:pt x="511819" y="298786"/>
                                  <a:pt x="534297" y="312342"/>
                                </a:cubicBezTo>
                                <a:cubicBezTo>
                                  <a:pt x="556775" y="325884"/>
                                  <a:pt x="582092" y="341859"/>
                                  <a:pt x="588160" y="346740"/>
                                </a:cubicBezTo>
                                <a:cubicBezTo>
                                  <a:pt x="595532" y="352664"/>
                                  <a:pt x="599979" y="358370"/>
                                  <a:pt x="602194" y="362121"/>
                                </a:cubicBezTo>
                                <a:cubicBezTo>
                                  <a:pt x="597878" y="361918"/>
                                  <a:pt x="590811" y="360876"/>
                                  <a:pt x="580919" y="356690"/>
                                </a:cubicBezTo>
                                <a:cubicBezTo>
                                  <a:pt x="542437" y="340454"/>
                                  <a:pt x="511442" y="326130"/>
                                  <a:pt x="489949" y="314138"/>
                                </a:cubicBezTo>
                                <a:cubicBezTo>
                                  <a:pt x="479187" y="308157"/>
                                  <a:pt x="470976" y="302754"/>
                                  <a:pt x="465501" y="298308"/>
                                </a:cubicBezTo>
                                <a:cubicBezTo>
                                  <a:pt x="460026" y="293847"/>
                                  <a:pt x="458158" y="290313"/>
                                  <a:pt x="458260" y="290603"/>
                                </a:cubicBezTo>
                                <a:cubicBezTo>
                                  <a:pt x="456275" y="284607"/>
                                  <a:pt x="455363" y="269341"/>
                                  <a:pt x="456000" y="257118"/>
                                </a:cubicBezTo>
                                <a:cubicBezTo>
                                  <a:pt x="456623" y="244894"/>
                                  <a:pt x="457810" y="235393"/>
                                  <a:pt x="457810" y="235393"/>
                                </a:cubicBezTo>
                                <a:cubicBezTo>
                                  <a:pt x="459013" y="227485"/>
                                  <a:pt x="453578" y="220099"/>
                                  <a:pt x="445670" y="218896"/>
                                </a:cubicBezTo>
                                <a:cubicBezTo>
                                  <a:pt x="441985" y="218335"/>
                                  <a:pt x="438225" y="219217"/>
                                  <a:pt x="435173" y="221358"/>
                                </a:cubicBezTo>
                                <a:lnTo>
                                  <a:pt x="412101" y="237203"/>
                                </a:lnTo>
                                <a:lnTo>
                                  <a:pt x="305287" y="174737"/>
                                </a:lnTo>
                                <a:cubicBezTo>
                                  <a:pt x="312745" y="166804"/>
                                  <a:pt x="320600" y="159253"/>
                                  <a:pt x="328822" y="152114"/>
                                </a:cubicBezTo>
                                <a:cubicBezTo>
                                  <a:pt x="359599" y="125479"/>
                                  <a:pt x="399790" y="101973"/>
                                  <a:pt x="443776" y="101871"/>
                                </a:cubicBezTo>
                                <a:close/>
                                <a:moveTo>
                                  <a:pt x="285821" y="196925"/>
                                </a:moveTo>
                                <a:lnTo>
                                  <a:pt x="385843" y="255307"/>
                                </a:lnTo>
                                <a:lnTo>
                                  <a:pt x="361410" y="272513"/>
                                </a:lnTo>
                                <a:cubicBezTo>
                                  <a:pt x="354910" y="277176"/>
                                  <a:pt x="353422" y="286225"/>
                                  <a:pt x="358085" y="292724"/>
                                </a:cubicBezTo>
                                <a:cubicBezTo>
                                  <a:pt x="359005" y="294006"/>
                                  <a:pt x="360128" y="295129"/>
                                  <a:pt x="361410" y="296048"/>
                                </a:cubicBezTo>
                                <a:cubicBezTo>
                                  <a:pt x="391433" y="317310"/>
                                  <a:pt x="418227" y="336617"/>
                                  <a:pt x="424774" y="341758"/>
                                </a:cubicBezTo>
                                <a:cubicBezTo>
                                  <a:pt x="434478" y="349376"/>
                                  <a:pt x="449874" y="363092"/>
                                  <a:pt x="456449" y="379313"/>
                                </a:cubicBezTo>
                                <a:cubicBezTo>
                                  <a:pt x="463039" y="395549"/>
                                  <a:pt x="463778" y="414203"/>
                                  <a:pt x="440619" y="442678"/>
                                </a:cubicBezTo>
                                <a:cubicBezTo>
                                  <a:pt x="406996" y="483763"/>
                                  <a:pt x="372592" y="524203"/>
                                  <a:pt x="337425" y="563975"/>
                                </a:cubicBezTo>
                                <a:lnTo>
                                  <a:pt x="295786" y="541352"/>
                                </a:lnTo>
                                <a:cubicBezTo>
                                  <a:pt x="306156" y="528346"/>
                                  <a:pt x="363408" y="456770"/>
                                  <a:pt x="376342" y="439520"/>
                                </a:cubicBezTo>
                                <a:cubicBezTo>
                                  <a:pt x="384482" y="428657"/>
                                  <a:pt x="388972" y="416028"/>
                                  <a:pt x="386306" y="403761"/>
                                </a:cubicBezTo>
                                <a:cubicBezTo>
                                  <a:pt x="383627" y="391493"/>
                                  <a:pt x="375039" y="381746"/>
                                  <a:pt x="364581" y="373882"/>
                                </a:cubicBezTo>
                                <a:cubicBezTo>
                                  <a:pt x="345898" y="359877"/>
                                  <a:pt x="316931" y="343423"/>
                                  <a:pt x="291702" y="325913"/>
                                </a:cubicBezTo>
                                <a:cubicBezTo>
                                  <a:pt x="281679" y="318947"/>
                                  <a:pt x="266718" y="302421"/>
                                  <a:pt x="260026" y="282912"/>
                                </a:cubicBezTo>
                                <a:cubicBezTo>
                                  <a:pt x="253321" y="263403"/>
                                  <a:pt x="253176" y="241389"/>
                                  <a:pt x="271787" y="215927"/>
                                </a:cubicBezTo>
                                <a:cubicBezTo>
                                  <a:pt x="271945" y="215781"/>
                                  <a:pt x="272100" y="215631"/>
                                  <a:pt x="272250" y="215478"/>
                                </a:cubicBezTo>
                                <a:cubicBezTo>
                                  <a:pt x="272250" y="215478"/>
                                  <a:pt x="277174" y="207773"/>
                                  <a:pt x="285821" y="1969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707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196" name="任意多边形 196"/>
                        <wps:cNvSpPr/>
                        <wps:spPr>
                          <a:xfrm>
                            <a:off x="9610" y="27526"/>
                            <a:ext cx="206" cy="5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6088" y="116071"/>
                              </a:cxn>
                              <a:cxn ang="0">
                                <a:pos x="116088" y="97043"/>
                              </a:cxn>
                              <a:cxn ang="0">
                                <a:pos x="102498" y="52194"/>
                              </a:cxn>
                              <a:cxn ang="0">
                                <a:pos x="103858" y="35884"/>
                              </a:cxn>
                              <a:cxn ang="0">
                                <a:pos x="141909" y="549"/>
                              </a:cxn>
                              <a:cxn ang="0">
                                <a:pos x="185398" y="45398"/>
                              </a:cxn>
                              <a:cxn ang="0">
                                <a:pos x="179961" y="72580"/>
                              </a:cxn>
                              <a:cxn ang="0">
                                <a:pos x="179961" y="101121"/>
                              </a:cxn>
                              <a:cxn ang="0">
                                <a:pos x="231603" y="125584"/>
                              </a:cxn>
                              <a:cxn ang="0">
                                <a:pos x="251989" y="135099"/>
                              </a:cxn>
                              <a:cxn ang="0">
                                <a:pos x="302272" y="207130"/>
                              </a:cxn>
                              <a:cxn ang="0">
                                <a:pos x="313143" y="220720"/>
                              </a:cxn>
                              <a:cxn ang="0">
                                <a:pos x="309067" y="238389"/>
                              </a:cxn>
                              <a:cxn ang="0">
                                <a:pos x="295477" y="254698"/>
                              </a:cxn>
                              <a:cxn ang="0">
                                <a:pos x="241117" y="287316"/>
                              </a:cxn>
                              <a:cxn ang="0">
                                <a:pos x="239758" y="299548"/>
                              </a:cxn>
                              <a:cxn ang="0">
                                <a:pos x="234321" y="317217"/>
                              </a:cxn>
                              <a:cxn ang="0">
                                <a:pos x="238399" y="330807"/>
                              </a:cxn>
                              <a:cxn ang="0">
                                <a:pos x="235681" y="345757"/>
                              </a:cxn>
                              <a:cxn ang="0">
                                <a:pos x="237039" y="366143"/>
                              </a:cxn>
                              <a:cxn ang="0">
                                <a:pos x="231603" y="364785"/>
                              </a:cxn>
                              <a:cxn ang="0">
                                <a:pos x="207142" y="434098"/>
                              </a:cxn>
                              <a:cxn ang="0">
                                <a:pos x="185398" y="477589"/>
                              </a:cxn>
                              <a:cxn ang="0">
                                <a:pos x="190834" y="517003"/>
                              </a:cxn>
                              <a:cxn ang="0">
                                <a:pos x="234321" y="546903"/>
                              </a:cxn>
                              <a:cxn ang="0">
                                <a:pos x="264219" y="568648"/>
                              </a:cxn>
                              <a:cxn ang="0">
                                <a:pos x="302272" y="580880"/>
                              </a:cxn>
                              <a:cxn ang="0">
                                <a:pos x="288682" y="609421"/>
                              </a:cxn>
                              <a:cxn ang="0">
                                <a:pos x="283246" y="628448"/>
                              </a:cxn>
                              <a:cxn ang="0">
                                <a:pos x="265578" y="669221"/>
                              </a:cxn>
                              <a:cxn ang="0">
                                <a:pos x="241117" y="659707"/>
                              </a:cxn>
                              <a:cxn ang="0">
                                <a:pos x="242476" y="613498"/>
                              </a:cxn>
                              <a:cxn ang="0">
                                <a:pos x="234321" y="602626"/>
                              </a:cxn>
                              <a:cxn ang="0">
                                <a:pos x="208500" y="583598"/>
                              </a:cxn>
                              <a:cxn ang="0">
                                <a:pos x="170448" y="563212"/>
                              </a:cxn>
                              <a:cxn ang="0">
                                <a:pos x="154141" y="556417"/>
                              </a:cxn>
                              <a:cxn ang="0">
                                <a:pos x="148705" y="579521"/>
                              </a:cxn>
                              <a:cxn ang="0">
                                <a:pos x="136473" y="650194"/>
                              </a:cxn>
                              <a:cxn ang="0">
                                <a:pos x="98422" y="731740"/>
                              </a:cxn>
                              <a:cxn ang="0">
                                <a:pos x="91626" y="733099"/>
                              </a:cxn>
                              <a:cxn ang="0">
                                <a:pos x="82113" y="798335"/>
                              </a:cxn>
                              <a:cxn ang="0">
                                <a:pos x="573" y="752125"/>
                              </a:cxn>
                              <a:cxn ang="0">
                                <a:pos x="29112" y="735817"/>
                              </a:cxn>
                              <a:cxn ang="0">
                                <a:pos x="54932" y="724944"/>
                              </a:cxn>
                              <a:cxn ang="0">
                                <a:pos x="64446" y="711353"/>
                              </a:cxn>
                              <a:cxn ang="0">
                                <a:pos x="84831" y="652912"/>
                              </a:cxn>
                              <a:cxn ang="0">
                                <a:pos x="101140" y="584957"/>
                              </a:cxn>
                              <a:cxn ang="0">
                                <a:pos x="110652" y="483025"/>
                              </a:cxn>
                              <a:cxn ang="0">
                                <a:pos x="95704" y="351193"/>
                              </a:cxn>
                              <a:cxn ang="0">
                                <a:pos x="90268" y="349834"/>
                              </a:cxn>
                              <a:cxn ang="0">
                                <a:pos x="97062" y="330807"/>
                              </a:cxn>
                              <a:cxn ang="0">
                                <a:pos x="92986" y="325371"/>
                              </a:cxn>
                              <a:cxn ang="0">
                                <a:pos x="87549" y="309062"/>
                              </a:cxn>
                              <a:cxn ang="0">
                                <a:pos x="86190" y="288676"/>
                              </a:cxn>
                              <a:cxn ang="0">
                                <a:pos x="80754" y="290035"/>
                              </a:cxn>
                              <a:cxn ang="0">
                                <a:pos x="78036" y="296830"/>
                              </a:cxn>
                              <a:cxn ang="0">
                                <a:pos x="45421" y="290035"/>
                              </a:cxn>
                              <a:cxn ang="0">
                                <a:pos x="39984" y="269649"/>
                              </a:cxn>
                              <a:cxn ang="0">
                                <a:pos x="39984" y="261494"/>
                              </a:cxn>
                              <a:cxn ang="0">
                                <a:pos x="38625" y="243825"/>
                              </a:cxn>
                              <a:cxn ang="0">
                                <a:pos x="59010" y="152766"/>
                              </a:cxn>
                              <a:cxn ang="0">
                                <a:pos x="116088" y="116071"/>
                              </a:cxn>
                            </a:cxnLst>
                            <a:rect l="0" t="0" r="0" b="0"/>
                            <a:pathLst>
                              <a:path w="312426" h="798159">
                                <a:moveTo>
                                  <a:pt x="116091" y="116066"/>
                                </a:moveTo>
                                <a:cubicBezTo>
                                  <a:pt x="116091" y="116066"/>
                                  <a:pt x="125604" y="98399"/>
                                  <a:pt x="116091" y="97039"/>
                                </a:cubicBezTo>
                                <a:cubicBezTo>
                                  <a:pt x="106578" y="95681"/>
                                  <a:pt x="98424" y="68500"/>
                                  <a:pt x="102500" y="52192"/>
                                </a:cubicBezTo>
                                <a:cubicBezTo>
                                  <a:pt x="102500" y="52192"/>
                                  <a:pt x="105218" y="41319"/>
                                  <a:pt x="103860" y="35883"/>
                                </a:cubicBezTo>
                                <a:cubicBezTo>
                                  <a:pt x="103860" y="35883"/>
                                  <a:pt x="112014" y="-4888"/>
                                  <a:pt x="141912" y="549"/>
                                </a:cubicBezTo>
                                <a:cubicBezTo>
                                  <a:pt x="141912" y="549"/>
                                  <a:pt x="190838" y="4626"/>
                                  <a:pt x="185402" y="45396"/>
                                </a:cubicBezTo>
                                <a:cubicBezTo>
                                  <a:pt x="185402" y="45396"/>
                                  <a:pt x="189478" y="65782"/>
                                  <a:pt x="179965" y="72577"/>
                                </a:cubicBezTo>
                                <a:cubicBezTo>
                                  <a:pt x="179965" y="72577"/>
                                  <a:pt x="166375" y="95681"/>
                                  <a:pt x="179965" y="101117"/>
                                </a:cubicBezTo>
                                <a:cubicBezTo>
                                  <a:pt x="179965" y="101117"/>
                                  <a:pt x="219377" y="117425"/>
                                  <a:pt x="231608" y="125579"/>
                                </a:cubicBezTo>
                                <a:cubicBezTo>
                                  <a:pt x="231608" y="125579"/>
                                  <a:pt x="249276" y="126939"/>
                                  <a:pt x="251994" y="135093"/>
                                </a:cubicBezTo>
                                <a:cubicBezTo>
                                  <a:pt x="251994" y="135093"/>
                                  <a:pt x="299560" y="197607"/>
                                  <a:pt x="302278" y="207121"/>
                                </a:cubicBezTo>
                                <a:lnTo>
                                  <a:pt x="313150" y="220711"/>
                                </a:lnTo>
                                <a:cubicBezTo>
                                  <a:pt x="313150" y="220711"/>
                                  <a:pt x="313150" y="230225"/>
                                  <a:pt x="309073" y="238379"/>
                                </a:cubicBezTo>
                                <a:cubicBezTo>
                                  <a:pt x="304996" y="246533"/>
                                  <a:pt x="307714" y="245174"/>
                                  <a:pt x="295483" y="254687"/>
                                </a:cubicBezTo>
                                <a:cubicBezTo>
                                  <a:pt x="283252" y="264201"/>
                                  <a:pt x="245199" y="281867"/>
                                  <a:pt x="241122" y="287304"/>
                                </a:cubicBezTo>
                                <a:cubicBezTo>
                                  <a:pt x="241122" y="287304"/>
                                  <a:pt x="243840" y="296817"/>
                                  <a:pt x="239763" y="299535"/>
                                </a:cubicBezTo>
                                <a:cubicBezTo>
                                  <a:pt x="239763" y="299535"/>
                                  <a:pt x="228890" y="310407"/>
                                  <a:pt x="234326" y="317203"/>
                                </a:cubicBezTo>
                                <a:cubicBezTo>
                                  <a:pt x="239763" y="323997"/>
                                  <a:pt x="242481" y="321279"/>
                                  <a:pt x="238404" y="330793"/>
                                </a:cubicBezTo>
                                <a:cubicBezTo>
                                  <a:pt x="237044" y="338947"/>
                                  <a:pt x="232968" y="338947"/>
                                  <a:pt x="235686" y="345742"/>
                                </a:cubicBezTo>
                                <a:cubicBezTo>
                                  <a:pt x="237044" y="351178"/>
                                  <a:pt x="237044" y="366127"/>
                                  <a:pt x="237044" y="366127"/>
                                </a:cubicBezTo>
                                <a:lnTo>
                                  <a:pt x="231608" y="364769"/>
                                </a:lnTo>
                                <a:cubicBezTo>
                                  <a:pt x="231608" y="364769"/>
                                  <a:pt x="234326" y="397385"/>
                                  <a:pt x="207146" y="434079"/>
                                </a:cubicBezTo>
                                <a:lnTo>
                                  <a:pt x="185402" y="477568"/>
                                </a:lnTo>
                                <a:cubicBezTo>
                                  <a:pt x="185402" y="477568"/>
                                  <a:pt x="184042" y="512903"/>
                                  <a:pt x="190838" y="516980"/>
                                </a:cubicBezTo>
                                <a:cubicBezTo>
                                  <a:pt x="190838" y="516980"/>
                                  <a:pt x="230249" y="526493"/>
                                  <a:pt x="234326" y="546879"/>
                                </a:cubicBezTo>
                                <a:cubicBezTo>
                                  <a:pt x="234326" y="546879"/>
                                  <a:pt x="256071" y="565905"/>
                                  <a:pt x="264225" y="568623"/>
                                </a:cubicBezTo>
                                <a:cubicBezTo>
                                  <a:pt x="264225" y="568623"/>
                                  <a:pt x="302278" y="557751"/>
                                  <a:pt x="302278" y="580854"/>
                                </a:cubicBezTo>
                                <a:cubicBezTo>
                                  <a:pt x="302278" y="580854"/>
                                  <a:pt x="292765" y="605317"/>
                                  <a:pt x="288688" y="609394"/>
                                </a:cubicBezTo>
                                <a:cubicBezTo>
                                  <a:pt x="288688" y="609394"/>
                                  <a:pt x="279174" y="612112"/>
                                  <a:pt x="283252" y="628420"/>
                                </a:cubicBezTo>
                                <a:cubicBezTo>
                                  <a:pt x="283252" y="628420"/>
                                  <a:pt x="280534" y="658319"/>
                                  <a:pt x="265584" y="669191"/>
                                </a:cubicBezTo>
                                <a:cubicBezTo>
                                  <a:pt x="265584" y="669191"/>
                                  <a:pt x="241122" y="684141"/>
                                  <a:pt x="241122" y="659678"/>
                                </a:cubicBezTo>
                                <a:cubicBezTo>
                                  <a:pt x="241122" y="659678"/>
                                  <a:pt x="239763" y="621625"/>
                                  <a:pt x="242481" y="613471"/>
                                </a:cubicBezTo>
                                <a:cubicBezTo>
                                  <a:pt x="242481" y="613471"/>
                                  <a:pt x="228890" y="609394"/>
                                  <a:pt x="234326" y="602599"/>
                                </a:cubicBezTo>
                                <a:cubicBezTo>
                                  <a:pt x="234326" y="602599"/>
                                  <a:pt x="226172" y="586290"/>
                                  <a:pt x="208505" y="583572"/>
                                </a:cubicBezTo>
                                <a:cubicBezTo>
                                  <a:pt x="208505" y="583572"/>
                                  <a:pt x="173170" y="564546"/>
                                  <a:pt x="170452" y="563187"/>
                                </a:cubicBezTo>
                                <a:lnTo>
                                  <a:pt x="154144" y="556392"/>
                                </a:lnTo>
                                <a:cubicBezTo>
                                  <a:pt x="154144" y="556392"/>
                                  <a:pt x="147348" y="571341"/>
                                  <a:pt x="148708" y="579495"/>
                                </a:cubicBezTo>
                                <a:cubicBezTo>
                                  <a:pt x="148708" y="579495"/>
                                  <a:pt x="150066" y="633856"/>
                                  <a:pt x="136476" y="650165"/>
                                </a:cubicBezTo>
                                <a:cubicBezTo>
                                  <a:pt x="136476" y="650165"/>
                                  <a:pt x="97064" y="724912"/>
                                  <a:pt x="98424" y="731707"/>
                                </a:cubicBezTo>
                                <a:lnTo>
                                  <a:pt x="91628" y="733066"/>
                                </a:lnTo>
                                <a:cubicBezTo>
                                  <a:pt x="91628" y="733066"/>
                                  <a:pt x="97064" y="796939"/>
                                  <a:pt x="82115" y="798299"/>
                                </a:cubicBezTo>
                                <a:cubicBezTo>
                                  <a:pt x="82115" y="798299"/>
                                  <a:pt x="-7581" y="769760"/>
                                  <a:pt x="574" y="752092"/>
                                </a:cubicBezTo>
                                <a:cubicBezTo>
                                  <a:pt x="574" y="752092"/>
                                  <a:pt x="16882" y="733066"/>
                                  <a:pt x="29113" y="735784"/>
                                </a:cubicBezTo>
                                <a:cubicBezTo>
                                  <a:pt x="29113" y="735784"/>
                                  <a:pt x="52216" y="731707"/>
                                  <a:pt x="54934" y="724912"/>
                                </a:cubicBezTo>
                                <a:cubicBezTo>
                                  <a:pt x="54934" y="724912"/>
                                  <a:pt x="57652" y="709962"/>
                                  <a:pt x="64448" y="711321"/>
                                </a:cubicBezTo>
                                <a:cubicBezTo>
                                  <a:pt x="64448" y="711321"/>
                                  <a:pt x="82115" y="671909"/>
                                  <a:pt x="84833" y="652883"/>
                                </a:cubicBezTo>
                                <a:cubicBezTo>
                                  <a:pt x="84833" y="652883"/>
                                  <a:pt x="94346" y="593086"/>
                                  <a:pt x="101142" y="584931"/>
                                </a:cubicBezTo>
                                <a:cubicBezTo>
                                  <a:pt x="101142" y="584931"/>
                                  <a:pt x="94346" y="493876"/>
                                  <a:pt x="110655" y="483004"/>
                                </a:cubicBezTo>
                                <a:cubicBezTo>
                                  <a:pt x="110655" y="483004"/>
                                  <a:pt x="79397" y="383795"/>
                                  <a:pt x="95706" y="351178"/>
                                </a:cubicBezTo>
                                <a:lnTo>
                                  <a:pt x="90270" y="349819"/>
                                </a:lnTo>
                                <a:lnTo>
                                  <a:pt x="97064" y="330793"/>
                                </a:lnTo>
                                <a:lnTo>
                                  <a:pt x="92988" y="325357"/>
                                </a:lnTo>
                                <a:cubicBezTo>
                                  <a:pt x="92988" y="325357"/>
                                  <a:pt x="86192" y="313125"/>
                                  <a:pt x="87551" y="309049"/>
                                </a:cubicBezTo>
                                <a:cubicBezTo>
                                  <a:pt x="88910" y="304971"/>
                                  <a:pt x="86192" y="288663"/>
                                  <a:pt x="86192" y="288663"/>
                                </a:cubicBezTo>
                                <a:lnTo>
                                  <a:pt x="80756" y="290022"/>
                                </a:lnTo>
                                <a:cubicBezTo>
                                  <a:pt x="80756" y="290022"/>
                                  <a:pt x="84833" y="294099"/>
                                  <a:pt x="78038" y="296817"/>
                                </a:cubicBezTo>
                                <a:cubicBezTo>
                                  <a:pt x="78038" y="296817"/>
                                  <a:pt x="48140" y="310407"/>
                                  <a:pt x="45422" y="290022"/>
                                </a:cubicBezTo>
                                <a:cubicBezTo>
                                  <a:pt x="45422" y="290022"/>
                                  <a:pt x="37267" y="273713"/>
                                  <a:pt x="39985" y="269637"/>
                                </a:cubicBezTo>
                                <a:cubicBezTo>
                                  <a:pt x="42704" y="265559"/>
                                  <a:pt x="44062" y="264201"/>
                                  <a:pt x="39985" y="261483"/>
                                </a:cubicBezTo>
                                <a:cubicBezTo>
                                  <a:pt x="35908" y="260123"/>
                                  <a:pt x="34549" y="246533"/>
                                  <a:pt x="38626" y="243815"/>
                                </a:cubicBezTo>
                                <a:cubicBezTo>
                                  <a:pt x="41344" y="239737"/>
                                  <a:pt x="48140" y="163632"/>
                                  <a:pt x="59012" y="152760"/>
                                </a:cubicBezTo>
                                <a:cubicBezTo>
                                  <a:pt x="59012" y="152760"/>
                                  <a:pt x="106578" y="120143"/>
                                  <a:pt x="116091" y="1160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791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197" name="任意多边形 197"/>
                        <wps:cNvSpPr/>
                        <wps:spPr>
                          <a:xfrm>
                            <a:off x="10508" y="27566"/>
                            <a:ext cx="368" cy="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43255" y="12754"/>
                              </a:cxn>
                              <a:cxn ang="0">
                                <a:pos x="12741" y="181916"/>
                              </a:cxn>
                              <a:cxn ang="0">
                                <a:pos x="181904" y="512429"/>
                              </a:cxn>
                              <a:cxn ang="0">
                                <a:pos x="512417" y="343267"/>
                              </a:cxn>
                              <a:cxn ang="0">
                                <a:pos x="343255" y="12754"/>
                              </a:cxn>
                              <a:cxn ang="0">
                                <a:pos x="311549" y="146567"/>
                              </a:cxn>
                              <a:cxn ang="0">
                                <a:pos x="387892" y="121623"/>
                              </a:cxn>
                              <a:cxn ang="0">
                                <a:pos x="387761" y="72095"/>
                              </a:cxn>
                              <a:cxn ang="0">
                                <a:pos x="485897" y="216937"/>
                              </a:cxn>
                              <a:cxn ang="0">
                                <a:pos x="440801" y="199246"/>
                              </a:cxn>
                              <a:cxn ang="0">
                                <a:pos x="389861" y="261377"/>
                              </a:cxn>
                              <a:cxn ang="0">
                                <a:pos x="333704" y="258095"/>
                              </a:cxn>
                              <a:cxn ang="0">
                                <a:pos x="293365" y="202824"/>
                              </a:cxn>
                              <a:cxn ang="0">
                                <a:pos x="311549" y="146567"/>
                              </a:cxn>
                              <a:cxn ang="0">
                                <a:pos x="274690" y="34941"/>
                              </a:cxn>
                              <a:cxn ang="0">
                                <a:pos x="245315" y="75574"/>
                              </a:cxn>
                              <a:cxn ang="0">
                                <a:pos x="292643" y="140463"/>
                              </a:cxn>
                              <a:cxn ang="0">
                                <a:pos x="274920" y="195373"/>
                              </a:cxn>
                              <a:cxn ang="0">
                                <a:pos x="208949" y="216904"/>
                              </a:cxn>
                              <a:cxn ang="0">
                                <a:pos x="162145" y="186774"/>
                              </a:cxn>
                              <a:cxn ang="0">
                                <a:pos x="157616" y="106656"/>
                              </a:cxn>
                              <a:cxn ang="0">
                                <a:pos x="109303" y="93856"/>
                              </a:cxn>
                              <a:cxn ang="0">
                                <a:pos x="274690" y="34941"/>
                              </a:cxn>
                              <a:cxn ang="0">
                                <a:pos x="79304" y="309002"/>
                              </a:cxn>
                              <a:cxn ang="0">
                                <a:pos x="51569" y="348945"/>
                              </a:cxn>
                              <a:cxn ang="0">
                                <a:pos x="45037" y="194028"/>
                              </a:cxn>
                              <a:cxn ang="0">
                                <a:pos x="76546" y="232724"/>
                              </a:cxn>
                              <a:cxn ang="0">
                                <a:pos x="151380" y="203513"/>
                              </a:cxn>
                              <a:cxn ang="0">
                                <a:pos x="197395" y="233085"/>
                              </a:cxn>
                              <a:cxn ang="0">
                                <a:pos x="197560" y="300664"/>
                              </a:cxn>
                              <a:cxn ang="0">
                                <a:pos x="156238" y="332108"/>
                              </a:cxn>
                              <a:cxn ang="0">
                                <a:pos x="79304" y="309002"/>
                              </a:cxn>
                              <a:cxn ang="0">
                                <a:pos x="192439" y="479739"/>
                              </a:cxn>
                              <a:cxn ang="0">
                                <a:pos x="124729" y="444128"/>
                              </a:cxn>
                              <a:cxn ang="0">
                                <a:pos x="170187" y="427783"/>
                              </a:cxn>
                              <a:cxn ang="0">
                                <a:pos x="168315" y="347928"/>
                              </a:cxn>
                              <a:cxn ang="0">
                                <a:pos x="209048" y="316977"/>
                              </a:cxn>
                              <a:cxn ang="0">
                                <a:pos x="275248" y="338311"/>
                              </a:cxn>
                              <a:cxn ang="0">
                                <a:pos x="290248" y="387478"/>
                              </a:cxn>
                              <a:cxn ang="0">
                                <a:pos x="241836" y="451644"/>
                              </a:cxn>
                              <a:cxn ang="0">
                                <a:pos x="268913" y="490439"/>
                              </a:cxn>
                              <a:cxn ang="0">
                                <a:pos x="192439" y="479739"/>
                              </a:cxn>
                              <a:cxn ang="0">
                                <a:pos x="384314" y="455385"/>
                              </a:cxn>
                              <a:cxn ang="0">
                                <a:pos x="385167" y="407859"/>
                              </a:cxn>
                              <a:cxn ang="0">
                                <a:pos x="309252" y="381734"/>
                              </a:cxn>
                              <a:cxn ang="0">
                                <a:pos x="293662" y="330696"/>
                              </a:cxn>
                              <a:cxn ang="0">
                                <a:pos x="331832" y="277919"/>
                              </a:cxn>
                              <a:cxn ang="0">
                                <a:pos x="388647" y="281234"/>
                              </a:cxn>
                              <a:cxn ang="0">
                                <a:pos x="431971" y="348880"/>
                              </a:cxn>
                              <a:cxn ang="0">
                                <a:pos x="478118" y="336834"/>
                              </a:cxn>
                              <a:cxn ang="0">
                                <a:pos x="384314" y="455385"/>
                              </a:cxn>
                            </a:cxnLst>
                            <a:rect l="0" t="0" r="0" b="0"/>
                            <a:pathLst>
                              <a:path w="525077" h="525077">
                                <a:moveTo>
                                  <a:pt x="343211" y="12753"/>
                                </a:moveTo>
                                <a:cubicBezTo>
                                  <a:pt x="205444" y="-31748"/>
                                  <a:pt x="57175" y="44159"/>
                                  <a:pt x="12740" y="181893"/>
                                </a:cubicBezTo>
                                <a:cubicBezTo>
                                  <a:pt x="-31727" y="319660"/>
                                  <a:pt x="44146" y="467896"/>
                                  <a:pt x="181881" y="512363"/>
                                </a:cubicBezTo>
                                <a:cubicBezTo>
                                  <a:pt x="319648" y="556796"/>
                                  <a:pt x="467884" y="480957"/>
                                  <a:pt x="512351" y="343223"/>
                                </a:cubicBezTo>
                                <a:cubicBezTo>
                                  <a:pt x="556850" y="205456"/>
                                  <a:pt x="480945" y="57187"/>
                                  <a:pt x="343211" y="12753"/>
                                </a:cubicBezTo>
                                <a:close/>
                                <a:moveTo>
                                  <a:pt x="311509" y="146549"/>
                                </a:moveTo>
                                <a:lnTo>
                                  <a:pt x="387842" y="121608"/>
                                </a:lnTo>
                                <a:lnTo>
                                  <a:pt x="387711" y="72086"/>
                                </a:lnTo>
                                <a:cubicBezTo>
                                  <a:pt x="438840" y="105691"/>
                                  <a:pt x="473725" y="158232"/>
                                  <a:pt x="485835" y="216909"/>
                                </a:cubicBezTo>
                                <a:lnTo>
                                  <a:pt x="440744" y="199221"/>
                                </a:lnTo>
                                <a:lnTo>
                                  <a:pt x="389811" y="261344"/>
                                </a:lnTo>
                                <a:lnTo>
                                  <a:pt x="333661" y="258062"/>
                                </a:lnTo>
                                <a:lnTo>
                                  <a:pt x="293328" y="202798"/>
                                </a:lnTo>
                                <a:lnTo>
                                  <a:pt x="311509" y="146549"/>
                                </a:lnTo>
                                <a:close/>
                                <a:moveTo>
                                  <a:pt x="274655" y="34937"/>
                                </a:moveTo>
                                <a:lnTo>
                                  <a:pt x="245284" y="75565"/>
                                </a:lnTo>
                                <a:lnTo>
                                  <a:pt x="292606" y="140445"/>
                                </a:lnTo>
                                <a:lnTo>
                                  <a:pt x="274885" y="195348"/>
                                </a:lnTo>
                                <a:lnTo>
                                  <a:pt x="208922" y="216876"/>
                                </a:lnTo>
                                <a:lnTo>
                                  <a:pt x="162125" y="186750"/>
                                </a:lnTo>
                                <a:lnTo>
                                  <a:pt x="157596" y="106643"/>
                                </a:lnTo>
                                <a:lnTo>
                                  <a:pt x="109289" y="93844"/>
                                </a:lnTo>
                                <a:cubicBezTo>
                                  <a:pt x="153822" y="53577"/>
                                  <a:pt x="213287" y="31754"/>
                                  <a:pt x="274655" y="34937"/>
                                </a:cubicBezTo>
                                <a:close/>
                                <a:moveTo>
                                  <a:pt x="79294" y="308962"/>
                                </a:moveTo>
                                <a:lnTo>
                                  <a:pt x="51563" y="348900"/>
                                </a:lnTo>
                                <a:cubicBezTo>
                                  <a:pt x="32037" y="301250"/>
                                  <a:pt x="28394" y="246806"/>
                                  <a:pt x="45032" y="194003"/>
                                </a:cubicBezTo>
                                <a:lnTo>
                                  <a:pt x="76537" y="232694"/>
                                </a:lnTo>
                                <a:lnTo>
                                  <a:pt x="151361" y="203487"/>
                                </a:lnTo>
                                <a:lnTo>
                                  <a:pt x="197370" y="233055"/>
                                </a:lnTo>
                                <a:lnTo>
                                  <a:pt x="197535" y="300626"/>
                                </a:lnTo>
                                <a:lnTo>
                                  <a:pt x="156218" y="332065"/>
                                </a:lnTo>
                                <a:lnTo>
                                  <a:pt x="79294" y="308962"/>
                                </a:lnTo>
                                <a:close/>
                                <a:moveTo>
                                  <a:pt x="192415" y="479677"/>
                                </a:moveTo>
                                <a:cubicBezTo>
                                  <a:pt x="167244" y="471539"/>
                                  <a:pt x="144600" y="459232"/>
                                  <a:pt x="124713" y="444071"/>
                                </a:cubicBezTo>
                                <a:lnTo>
                                  <a:pt x="170165" y="427728"/>
                                </a:lnTo>
                                <a:lnTo>
                                  <a:pt x="168294" y="347883"/>
                                </a:lnTo>
                                <a:lnTo>
                                  <a:pt x="209021" y="316936"/>
                                </a:lnTo>
                                <a:lnTo>
                                  <a:pt x="275213" y="338268"/>
                                </a:lnTo>
                                <a:lnTo>
                                  <a:pt x="290211" y="387428"/>
                                </a:lnTo>
                                <a:lnTo>
                                  <a:pt x="241805" y="451586"/>
                                </a:lnTo>
                                <a:lnTo>
                                  <a:pt x="268879" y="490376"/>
                                </a:lnTo>
                                <a:cubicBezTo>
                                  <a:pt x="243643" y="491098"/>
                                  <a:pt x="217848" y="487882"/>
                                  <a:pt x="192415" y="479677"/>
                                </a:cubicBezTo>
                                <a:close/>
                                <a:moveTo>
                                  <a:pt x="384265" y="455327"/>
                                </a:moveTo>
                                <a:lnTo>
                                  <a:pt x="385118" y="407807"/>
                                </a:lnTo>
                                <a:lnTo>
                                  <a:pt x="309212" y="381685"/>
                                </a:lnTo>
                                <a:lnTo>
                                  <a:pt x="293624" y="330654"/>
                                </a:lnTo>
                                <a:lnTo>
                                  <a:pt x="331790" y="277884"/>
                                </a:lnTo>
                                <a:lnTo>
                                  <a:pt x="388597" y="281198"/>
                                </a:lnTo>
                                <a:lnTo>
                                  <a:pt x="431916" y="348835"/>
                                </a:lnTo>
                                <a:lnTo>
                                  <a:pt x="478057" y="336791"/>
                                </a:lnTo>
                                <a:cubicBezTo>
                                  <a:pt x="460565" y="387658"/>
                                  <a:pt x="426763" y="428548"/>
                                  <a:pt x="384265" y="4553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512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198" name="任意多边形 198"/>
                        <wps:cNvSpPr/>
                        <wps:spPr>
                          <a:xfrm>
                            <a:off x="12448" y="27565"/>
                            <a:ext cx="414" cy="4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58986" y="283866"/>
                              </a:cxn>
                              <a:cxn ang="0">
                                <a:pos x="516291" y="276155"/>
                              </a:cxn>
                              <a:cxn ang="0">
                                <a:pos x="501735" y="216555"/>
                              </a:cxn>
                              <a:cxn ang="0">
                                <a:pos x="447692" y="199728"/>
                              </a:cxn>
                              <a:cxn ang="0">
                                <a:pos x="430831" y="145679"/>
                              </a:cxn>
                              <a:cxn ang="0">
                                <a:pos x="376787" y="128851"/>
                              </a:cxn>
                              <a:cxn ang="0">
                                <a:pos x="359962" y="74764"/>
                              </a:cxn>
                              <a:cxn ang="0">
                                <a:pos x="299793" y="60712"/>
                              </a:cxn>
                              <a:cxn ang="0">
                                <a:pos x="292661" y="17508"/>
                              </a:cxn>
                              <a:cxn ang="0">
                                <a:pos x="249641" y="18517"/>
                              </a:cxn>
                              <a:cxn ang="0">
                                <a:pos x="115361" y="338998"/>
                              </a:cxn>
                              <a:cxn ang="0">
                                <a:pos x="116442" y="337880"/>
                              </a:cxn>
                              <a:cxn ang="0">
                                <a:pos x="131574" y="353014"/>
                              </a:cxn>
                              <a:cxn ang="0">
                                <a:pos x="182843" y="271543"/>
                              </a:cxn>
                              <a:cxn ang="0">
                                <a:pos x="200174" y="288875"/>
                              </a:cxn>
                              <a:cxn ang="0">
                                <a:pos x="146850" y="368257"/>
                              </a:cxn>
                              <a:cxn ang="0">
                                <a:pos x="157516" y="378923"/>
                              </a:cxn>
                              <a:cxn ang="0">
                                <a:pos x="218658" y="307323"/>
                              </a:cxn>
                              <a:cxn ang="0">
                                <a:pos x="235554" y="324224"/>
                              </a:cxn>
                              <a:cxn ang="0">
                                <a:pos x="172468" y="393841"/>
                              </a:cxn>
                              <a:cxn ang="0">
                                <a:pos x="182628" y="403966"/>
                              </a:cxn>
                              <a:cxn ang="0">
                                <a:pos x="252272" y="340872"/>
                              </a:cxn>
                              <a:cxn ang="0">
                                <a:pos x="269133" y="357843"/>
                              </a:cxn>
                              <a:cxn ang="0">
                                <a:pos x="197543" y="418992"/>
                              </a:cxn>
                              <a:cxn ang="0">
                                <a:pos x="208208" y="429658"/>
                              </a:cxn>
                              <a:cxn ang="0">
                                <a:pos x="287652" y="376329"/>
                              </a:cxn>
                              <a:cxn ang="0">
                                <a:pos x="304982" y="393661"/>
                              </a:cxn>
                              <a:cxn ang="0">
                                <a:pos x="223484" y="444900"/>
                              </a:cxn>
                              <a:cxn ang="0">
                                <a:pos x="238688" y="460106"/>
                              </a:cxn>
                              <a:cxn ang="0">
                                <a:pos x="237571" y="461187"/>
                              </a:cxn>
                              <a:cxn ang="0">
                                <a:pos x="558013" y="326890"/>
                              </a:cxn>
                              <a:cxn ang="0">
                                <a:pos x="558986" y="283866"/>
                              </a:cxn>
                              <a:cxn ang="0">
                                <a:pos x="223232" y="254535"/>
                              </a:cxn>
                              <a:cxn ang="0">
                                <a:pos x="205001" y="236303"/>
                              </a:cxn>
                              <a:cxn ang="0">
                                <a:pos x="225322" y="204016"/>
                              </a:cxn>
                              <a:cxn ang="0">
                                <a:pos x="245498" y="197243"/>
                              </a:cxn>
                              <a:cxn ang="0">
                                <a:pos x="248741" y="216519"/>
                              </a:cxn>
                              <a:cxn ang="0">
                                <a:pos x="223232" y="254535"/>
                              </a:cxn>
                              <a:cxn ang="0">
                                <a:pos x="262864" y="294135"/>
                              </a:cxn>
                              <a:cxn ang="0">
                                <a:pos x="245101" y="276408"/>
                              </a:cxn>
                              <a:cxn ang="0">
                                <a:pos x="271078" y="245995"/>
                              </a:cxn>
                              <a:cxn ang="0">
                                <a:pos x="291543" y="242645"/>
                              </a:cxn>
                              <a:cxn ang="0">
                                <a:pos x="291291" y="262787"/>
                              </a:cxn>
                              <a:cxn ang="0">
                                <a:pos x="262864" y="294135"/>
                              </a:cxn>
                              <a:cxn ang="0">
                                <a:pos x="300118" y="331394"/>
                              </a:cxn>
                              <a:cxn ang="0">
                                <a:pos x="282355" y="313666"/>
                              </a:cxn>
                              <a:cxn ang="0">
                                <a:pos x="313736" y="285236"/>
                              </a:cxn>
                              <a:cxn ang="0">
                                <a:pos x="333877" y="284983"/>
                              </a:cxn>
                              <a:cxn ang="0">
                                <a:pos x="330490" y="305450"/>
                              </a:cxn>
                              <a:cxn ang="0">
                                <a:pos x="300118" y="331394"/>
                              </a:cxn>
                              <a:cxn ang="0">
                                <a:pos x="372500" y="351213"/>
                              </a:cxn>
                              <a:cxn ang="0">
                                <a:pos x="340218" y="371500"/>
                              </a:cxn>
                              <a:cxn ang="0">
                                <a:pos x="321988" y="353267"/>
                              </a:cxn>
                              <a:cxn ang="0">
                                <a:pos x="359998" y="327756"/>
                              </a:cxn>
                              <a:cxn ang="0">
                                <a:pos x="379274" y="330999"/>
                              </a:cxn>
                              <a:cxn ang="0">
                                <a:pos x="372500" y="351213"/>
                              </a:cxn>
                              <a:cxn ang="0">
                                <a:pos x="27306" y="427135"/>
                              </a:cxn>
                              <a:cxn ang="0">
                                <a:pos x="26838" y="427567"/>
                              </a:cxn>
                              <a:cxn ang="0">
                                <a:pos x="24712" y="551883"/>
                              </a:cxn>
                              <a:cxn ang="0">
                                <a:pos x="149012" y="549758"/>
                              </a:cxn>
                              <a:cxn ang="0">
                                <a:pos x="149444" y="549289"/>
                              </a:cxn>
                              <a:cxn ang="0">
                                <a:pos x="202192" y="496572"/>
                              </a:cxn>
                              <a:cxn ang="0">
                                <a:pos x="79981" y="374347"/>
                              </a:cxn>
                              <a:cxn ang="0">
                                <a:pos x="27307" y="427135"/>
                              </a:cxn>
                              <a:cxn ang="0">
                                <a:pos x="84448" y="543632"/>
                              </a:cxn>
                              <a:cxn ang="0">
                                <a:pos x="44239" y="532281"/>
                              </a:cxn>
                              <a:cxn ang="0">
                                <a:pos x="32891" y="492067"/>
                              </a:cxn>
                              <a:cxn ang="0">
                                <a:pos x="66902" y="509617"/>
                              </a:cxn>
                              <a:cxn ang="0">
                                <a:pos x="84448" y="543632"/>
                              </a:cxn>
                            </a:cxnLst>
                            <a:rect l="0" t="0" r="0" b="0"/>
                            <a:pathLst>
                              <a:path w="576232" h="576796">
                                <a:moveTo>
                                  <a:pt x="559265" y="283973"/>
                                </a:moveTo>
                                <a:cubicBezTo>
                                  <a:pt x="551011" y="279395"/>
                                  <a:pt x="529455" y="277197"/>
                                  <a:pt x="516549" y="276259"/>
                                </a:cubicBezTo>
                                <a:cubicBezTo>
                                  <a:pt x="527039" y="261660"/>
                                  <a:pt x="504906" y="219558"/>
                                  <a:pt x="501986" y="216637"/>
                                </a:cubicBezTo>
                                <a:cubicBezTo>
                                  <a:pt x="499391" y="214042"/>
                                  <a:pt x="465507" y="196091"/>
                                  <a:pt x="447916" y="199803"/>
                                </a:cubicBezTo>
                                <a:cubicBezTo>
                                  <a:pt x="451593" y="182177"/>
                                  <a:pt x="433678" y="148329"/>
                                  <a:pt x="431046" y="145734"/>
                                </a:cubicBezTo>
                                <a:cubicBezTo>
                                  <a:pt x="428415" y="143102"/>
                                  <a:pt x="394567" y="125187"/>
                                  <a:pt x="376975" y="128900"/>
                                </a:cubicBezTo>
                                <a:cubicBezTo>
                                  <a:pt x="380652" y="111273"/>
                                  <a:pt x="362737" y="77424"/>
                                  <a:pt x="360142" y="74793"/>
                                </a:cubicBezTo>
                                <a:cubicBezTo>
                                  <a:pt x="357186" y="71837"/>
                                  <a:pt x="313930" y="49127"/>
                                  <a:pt x="299943" y="60735"/>
                                </a:cubicBezTo>
                                <a:cubicBezTo>
                                  <a:pt x="299259" y="47722"/>
                                  <a:pt x="297420" y="25841"/>
                                  <a:pt x="292807" y="17515"/>
                                </a:cubicBezTo>
                                <a:cubicBezTo>
                                  <a:pt x="286065" y="5403"/>
                                  <a:pt x="261013" y="-15396"/>
                                  <a:pt x="249766" y="18524"/>
                                </a:cubicBezTo>
                                <a:lnTo>
                                  <a:pt x="115419" y="339125"/>
                                </a:lnTo>
                                <a:lnTo>
                                  <a:pt x="116501" y="338007"/>
                                </a:lnTo>
                                <a:lnTo>
                                  <a:pt x="131640" y="353147"/>
                                </a:lnTo>
                                <a:lnTo>
                                  <a:pt x="182935" y="271645"/>
                                </a:lnTo>
                                <a:lnTo>
                                  <a:pt x="200274" y="288984"/>
                                </a:lnTo>
                                <a:lnTo>
                                  <a:pt x="146924" y="368395"/>
                                </a:lnTo>
                                <a:lnTo>
                                  <a:pt x="157595" y="379065"/>
                                </a:lnTo>
                                <a:lnTo>
                                  <a:pt x="218767" y="307439"/>
                                </a:lnTo>
                                <a:lnTo>
                                  <a:pt x="235672" y="324346"/>
                                </a:lnTo>
                                <a:lnTo>
                                  <a:pt x="172554" y="393989"/>
                                </a:lnTo>
                                <a:lnTo>
                                  <a:pt x="182720" y="404118"/>
                                </a:lnTo>
                                <a:lnTo>
                                  <a:pt x="252398" y="341000"/>
                                </a:lnTo>
                                <a:lnTo>
                                  <a:pt x="269268" y="357978"/>
                                </a:lnTo>
                                <a:lnTo>
                                  <a:pt x="197642" y="419149"/>
                                </a:lnTo>
                                <a:lnTo>
                                  <a:pt x="208312" y="429819"/>
                                </a:lnTo>
                                <a:lnTo>
                                  <a:pt x="287796" y="376470"/>
                                </a:lnTo>
                                <a:lnTo>
                                  <a:pt x="305134" y="393809"/>
                                </a:lnTo>
                                <a:lnTo>
                                  <a:pt x="223596" y="445067"/>
                                </a:lnTo>
                                <a:lnTo>
                                  <a:pt x="238807" y="460279"/>
                                </a:lnTo>
                                <a:lnTo>
                                  <a:pt x="237690" y="461360"/>
                                </a:lnTo>
                                <a:lnTo>
                                  <a:pt x="558292" y="327013"/>
                                </a:lnTo>
                                <a:cubicBezTo>
                                  <a:pt x="592178" y="315766"/>
                                  <a:pt x="571376" y="290678"/>
                                  <a:pt x="559265" y="283973"/>
                                </a:cubicBezTo>
                                <a:close/>
                                <a:moveTo>
                                  <a:pt x="223344" y="254631"/>
                                </a:moveTo>
                                <a:lnTo>
                                  <a:pt x="205104" y="236392"/>
                                </a:lnTo>
                                <a:lnTo>
                                  <a:pt x="225435" y="204093"/>
                                </a:lnTo>
                                <a:cubicBezTo>
                                  <a:pt x="230121" y="196920"/>
                                  <a:pt x="239168" y="193856"/>
                                  <a:pt x="245621" y="197317"/>
                                </a:cubicBezTo>
                                <a:cubicBezTo>
                                  <a:pt x="252109" y="200813"/>
                                  <a:pt x="253551" y="209428"/>
                                  <a:pt x="248865" y="216601"/>
                                </a:cubicBezTo>
                                <a:lnTo>
                                  <a:pt x="223344" y="254631"/>
                                </a:lnTo>
                                <a:close/>
                                <a:moveTo>
                                  <a:pt x="262995" y="294246"/>
                                </a:moveTo>
                                <a:lnTo>
                                  <a:pt x="245224" y="276512"/>
                                </a:lnTo>
                                <a:lnTo>
                                  <a:pt x="271214" y="246088"/>
                                </a:lnTo>
                                <a:cubicBezTo>
                                  <a:pt x="276945" y="239599"/>
                                  <a:pt x="286101" y="238085"/>
                                  <a:pt x="291689" y="242736"/>
                                </a:cubicBezTo>
                                <a:cubicBezTo>
                                  <a:pt x="297276" y="247386"/>
                                  <a:pt x="297132" y="256434"/>
                                  <a:pt x="291437" y="262886"/>
                                </a:cubicBezTo>
                                <a:lnTo>
                                  <a:pt x="262995" y="294246"/>
                                </a:lnTo>
                                <a:close/>
                                <a:moveTo>
                                  <a:pt x="300268" y="331519"/>
                                </a:moveTo>
                                <a:lnTo>
                                  <a:pt x="282496" y="313784"/>
                                </a:lnTo>
                                <a:lnTo>
                                  <a:pt x="313893" y="285343"/>
                                </a:lnTo>
                                <a:cubicBezTo>
                                  <a:pt x="320346" y="279648"/>
                                  <a:pt x="329394" y="279539"/>
                                  <a:pt x="334044" y="285090"/>
                                </a:cubicBezTo>
                                <a:cubicBezTo>
                                  <a:pt x="338694" y="290678"/>
                                  <a:pt x="337180" y="299834"/>
                                  <a:pt x="330655" y="305565"/>
                                </a:cubicBezTo>
                                <a:lnTo>
                                  <a:pt x="300268" y="331519"/>
                                </a:lnTo>
                                <a:close/>
                                <a:moveTo>
                                  <a:pt x="372686" y="351345"/>
                                </a:moveTo>
                                <a:lnTo>
                                  <a:pt x="340388" y="371640"/>
                                </a:lnTo>
                                <a:lnTo>
                                  <a:pt x="322149" y="353400"/>
                                </a:lnTo>
                                <a:lnTo>
                                  <a:pt x="360178" y="327879"/>
                                </a:lnTo>
                                <a:cubicBezTo>
                                  <a:pt x="367351" y="323192"/>
                                  <a:pt x="376003" y="324634"/>
                                  <a:pt x="379463" y="331123"/>
                                </a:cubicBezTo>
                                <a:cubicBezTo>
                                  <a:pt x="382888" y="337611"/>
                                  <a:pt x="379859" y="346659"/>
                                  <a:pt x="372686" y="351345"/>
                                </a:cubicBezTo>
                                <a:close/>
                                <a:moveTo>
                                  <a:pt x="27320" y="427296"/>
                                </a:moveTo>
                                <a:cubicBezTo>
                                  <a:pt x="27176" y="427440"/>
                                  <a:pt x="26996" y="427584"/>
                                  <a:pt x="26852" y="427728"/>
                                </a:cubicBezTo>
                                <a:cubicBezTo>
                                  <a:pt x="-8077" y="462658"/>
                                  <a:pt x="-9015" y="518350"/>
                                  <a:pt x="24725" y="552090"/>
                                </a:cubicBezTo>
                                <a:cubicBezTo>
                                  <a:pt x="58501" y="585864"/>
                                  <a:pt x="114157" y="584929"/>
                                  <a:pt x="149087" y="549964"/>
                                </a:cubicBezTo>
                                <a:cubicBezTo>
                                  <a:pt x="149231" y="549819"/>
                                  <a:pt x="149375" y="549675"/>
                                  <a:pt x="149519" y="549495"/>
                                </a:cubicBezTo>
                                <a:lnTo>
                                  <a:pt x="202293" y="496759"/>
                                </a:lnTo>
                                <a:lnTo>
                                  <a:pt x="80021" y="374488"/>
                                </a:lnTo>
                                <a:lnTo>
                                  <a:pt x="27321" y="427296"/>
                                </a:lnTo>
                                <a:close/>
                                <a:moveTo>
                                  <a:pt x="84491" y="543836"/>
                                </a:moveTo>
                                <a:cubicBezTo>
                                  <a:pt x="76525" y="551802"/>
                                  <a:pt x="58501" y="546720"/>
                                  <a:pt x="44262" y="532481"/>
                                </a:cubicBezTo>
                                <a:cubicBezTo>
                                  <a:pt x="30024" y="518243"/>
                                  <a:pt x="24942" y="500219"/>
                                  <a:pt x="32908" y="492252"/>
                                </a:cubicBezTo>
                                <a:cubicBezTo>
                                  <a:pt x="40874" y="484286"/>
                                  <a:pt x="52698" y="495533"/>
                                  <a:pt x="66936" y="509808"/>
                                </a:cubicBezTo>
                                <a:cubicBezTo>
                                  <a:pt x="81211" y="524046"/>
                                  <a:pt x="92494" y="535869"/>
                                  <a:pt x="84491" y="543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558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199" name="任意多边形 199"/>
                        <wps:cNvSpPr/>
                        <wps:spPr>
                          <a:xfrm>
                            <a:off x="11488" y="27585"/>
                            <a:ext cx="377" cy="3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1946" y="69273"/>
                              </a:cxn>
                              <a:cxn ang="0">
                                <a:pos x="323903" y="174073"/>
                              </a:cxn>
                              <a:cxn ang="0">
                                <a:pos x="412062" y="184707"/>
                              </a:cxn>
                              <a:cxn ang="0">
                                <a:pos x="417051" y="163931"/>
                              </a:cxn>
                              <a:cxn ang="0">
                                <a:pos x="444523" y="119950"/>
                              </a:cxn>
                              <a:cxn ang="0">
                                <a:pos x="471437" y="103441"/>
                              </a:cxn>
                              <a:cxn ang="0">
                                <a:pos x="448265" y="76953"/>
                              </a:cxn>
                              <a:cxn ang="0">
                                <a:pos x="364799" y="20698"/>
                              </a:cxn>
                              <a:cxn ang="0">
                                <a:pos x="263381" y="21"/>
                              </a:cxn>
                              <a:cxn ang="0">
                                <a:pos x="301946" y="69273"/>
                              </a:cxn>
                              <a:cxn ang="0">
                                <a:pos x="489062" y="132554"/>
                              </a:cxn>
                              <a:cxn ang="0">
                                <a:pos x="447804" y="174106"/>
                              </a:cxn>
                              <a:cxn ang="0">
                                <a:pos x="443669" y="192682"/>
                              </a:cxn>
                              <a:cxn ang="0">
                                <a:pos x="522703" y="226391"/>
                              </a:cxn>
                              <a:cxn ang="0">
                                <a:pos x="504521" y="160386"/>
                              </a:cxn>
                              <a:cxn ang="0">
                                <a:pos x="490637" y="132324"/>
                              </a:cxn>
                              <a:cxn ang="0">
                                <a:pos x="489062" y="132554"/>
                              </a:cxn>
                              <a:cxn ang="0">
                                <a:pos x="136820" y="109349"/>
                              </a:cxn>
                              <a:cxn ang="0">
                                <a:pos x="188679" y="172793"/>
                              </a:cxn>
                              <a:cxn ang="0">
                                <a:pos x="191206" y="181983"/>
                              </a:cxn>
                              <a:cxn ang="0">
                                <a:pos x="271520" y="174237"/>
                              </a:cxn>
                              <a:cxn ang="0">
                                <a:pos x="291311" y="173712"/>
                              </a:cxn>
                              <a:cxn ang="0">
                                <a:pos x="271422" y="80171"/>
                              </a:cxn>
                              <a:cxn ang="0">
                                <a:pos x="219629" y="4845"/>
                              </a:cxn>
                              <a:cxn ang="0">
                                <a:pos x="218087" y="3762"/>
                              </a:cxn>
                              <a:cxn ang="0">
                                <a:pos x="160386" y="20665"/>
                              </a:cxn>
                              <a:cxn ang="0">
                                <a:pos x="76921" y="76921"/>
                              </a:cxn>
                              <a:cxn ang="0">
                                <a:pos x="63005" y="91986"/>
                              </a:cxn>
                              <a:cxn ang="0">
                                <a:pos x="136820" y="109349"/>
                              </a:cxn>
                              <a:cxn ang="0">
                                <a:pos x="524806" y="265973"/>
                              </a:cxn>
                              <a:cxn ang="0">
                                <a:pos x="444916" y="226981"/>
                              </a:cxn>
                              <a:cxn ang="0">
                                <a:pos x="450628" y="248381"/>
                              </a:cxn>
                              <a:cxn ang="0">
                                <a:pos x="513939" y="338804"/>
                              </a:cxn>
                              <a:cxn ang="0">
                                <a:pos x="525166" y="266203"/>
                              </a:cxn>
                              <a:cxn ang="0">
                                <a:pos x="524806" y="265973"/>
                              </a:cxn>
                              <a:cxn ang="0">
                                <a:pos x="294036" y="213393"/>
                              </a:cxn>
                              <a:cxn ang="0">
                                <a:pos x="293741" y="206041"/>
                              </a:cxn>
                              <a:cxn ang="0">
                                <a:pos x="194751" y="214246"/>
                              </a:cxn>
                              <a:cxn ang="0">
                                <a:pos x="193143" y="235351"/>
                              </a:cxn>
                              <a:cxn ang="0">
                                <a:pos x="170660" y="301946"/>
                              </a:cxn>
                              <a:cxn ang="0">
                                <a:pos x="52009" y="419480"/>
                              </a:cxn>
                              <a:cxn ang="0">
                                <a:pos x="76953" y="448265"/>
                              </a:cxn>
                              <a:cxn ang="0">
                                <a:pos x="160419" y="504521"/>
                              </a:cxn>
                              <a:cxn ang="0">
                                <a:pos x="230493" y="523226"/>
                              </a:cxn>
                              <a:cxn ang="0">
                                <a:pos x="294036" y="213393"/>
                              </a:cxn>
                              <a:cxn ang="0">
                                <a:pos x="159106" y="187235"/>
                              </a:cxn>
                              <a:cxn ang="0">
                                <a:pos x="157793" y="182639"/>
                              </a:cxn>
                              <a:cxn ang="0">
                                <a:pos x="42294" y="125497"/>
                              </a:cxn>
                              <a:cxn ang="0">
                                <a:pos x="38619" y="125464"/>
                              </a:cxn>
                              <a:cxn ang="0">
                                <a:pos x="20665" y="160386"/>
                              </a:cxn>
                              <a:cxn ang="0">
                                <a:pos x="2351" y="227310"/>
                              </a:cxn>
                              <a:cxn ang="0">
                                <a:pos x="159106" y="187235"/>
                              </a:cxn>
                              <a:cxn ang="0">
                                <a:pos x="500417" y="370280"/>
                              </a:cxn>
                              <a:cxn ang="0">
                                <a:pos x="420071" y="259081"/>
                              </a:cxn>
                              <a:cxn ang="0">
                                <a:pos x="411045" y="217562"/>
                              </a:cxn>
                              <a:cxn ang="0">
                                <a:pos x="326201" y="206533"/>
                              </a:cxn>
                              <a:cxn ang="0">
                                <a:pos x="326431" y="212244"/>
                              </a:cxn>
                              <a:cxn ang="0">
                                <a:pos x="312810" y="378058"/>
                              </a:cxn>
                              <a:cxn ang="0">
                                <a:pos x="265580" y="525166"/>
                              </a:cxn>
                              <a:cxn ang="0">
                                <a:pos x="364832" y="504553"/>
                              </a:cxn>
                              <a:cxn ang="0">
                                <a:pos x="448298" y="448298"/>
                              </a:cxn>
                              <a:cxn ang="0">
                                <a:pos x="501697" y="371331"/>
                              </a:cxn>
                              <a:cxn ang="0">
                                <a:pos x="500417" y="370280"/>
                              </a:cxn>
                              <a:cxn ang="0">
                                <a:pos x="142072" y="286651"/>
                              </a:cxn>
                              <a:cxn ang="0">
                                <a:pos x="162093" y="219629"/>
                              </a:cxn>
                              <a:cxn ang="0">
                                <a:pos x="4878" y="260590"/>
                              </a:cxn>
                              <a:cxn ang="0">
                                <a:pos x="21" y="261411"/>
                              </a:cxn>
                              <a:cxn ang="0">
                                <a:pos x="21" y="262593"/>
                              </a:cxn>
                              <a:cxn ang="0">
                                <a:pos x="20665" y="364799"/>
                              </a:cxn>
                              <a:cxn ang="0">
                                <a:pos x="34253" y="392303"/>
                              </a:cxn>
                              <a:cxn ang="0">
                                <a:pos x="142072" y="286651"/>
                              </a:cxn>
                            </a:cxnLst>
                            <a:rect l="0" t="0" r="0" b="0"/>
                            <a:pathLst>
                              <a:path w="525077" h="525077">
                                <a:moveTo>
                                  <a:pt x="301907" y="69265"/>
                                </a:moveTo>
                                <a:cubicBezTo>
                                  <a:pt x="312606" y="99293"/>
                                  <a:pt x="320088" y="134998"/>
                                  <a:pt x="323862" y="174051"/>
                                </a:cubicBezTo>
                                <a:cubicBezTo>
                                  <a:pt x="354973" y="175199"/>
                                  <a:pt x="384377" y="178744"/>
                                  <a:pt x="412009" y="184684"/>
                                </a:cubicBezTo>
                                <a:cubicBezTo>
                                  <a:pt x="413223" y="176742"/>
                                  <a:pt x="415028" y="169785"/>
                                  <a:pt x="416997" y="163910"/>
                                </a:cubicBezTo>
                                <a:cubicBezTo>
                                  <a:pt x="422806" y="146452"/>
                                  <a:pt x="432290" y="131257"/>
                                  <a:pt x="444466" y="119935"/>
                                </a:cubicBezTo>
                                <a:cubicBezTo>
                                  <a:pt x="452736" y="112256"/>
                                  <a:pt x="461859" y="106677"/>
                                  <a:pt x="471376" y="103428"/>
                                </a:cubicBezTo>
                                <a:cubicBezTo>
                                  <a:pt x="464251" y="94094"/>
                                  <a:pt x="456511" y="85246"/>
                                  <a:pt x="448207" y="76944"/>
                                </a:cubicBezTo>
                                <a:cubicBezTo>
                                  <a:pt x="424086" y="52824"/>
                                  <a:pt x="396027" y="33921"/>
                                  <a:pt x="364752" y="20696"/>
                                </a:cubicBezTo>
                                <a:cubicBezTo>
                                  <a:pt x="332624" y="7076"/>
                                  <a:pt x="298527" y="119"/>
                                  <a:pt x="263347" y="21"/>
                                </a:cubicBezTo>
                                <a:cubicBezTo>
                                  <a:pt x="278738" y="17348"/>
                                  <a:pt x="291668" y="40517"/>
                                  <a:pt x="301907" y="69265"/>
                                </a:cubicBezTo>
                                <a:close/>
                                <a:moveTo>
                                  <a:pt x="488999" y="132537"/>
                                </a:moveTo>
                                <a:cubicBezTo>
                                  <a:pt x="472393" y="133882"/>
                                  <a:pt x="455427" y="150980"/>
                                  <a:pt x="447747" y="174084"/>
                                </a:cubicBezTo>
                                <a:cubicBezTo>
                                  <a:pt x="446041" y="179203"/>
                                  <a:pt x="444498" y="185438"/>
                                  <a:pt x="443612" y="192658"/>
                                </a:cubicBezTo>
                                <a:cubicBezTo>
                                  <a:pt x="472131" y="201092"/>
                                  <a:pt x="498483" y="212349"/>
                                  <a:pt x="522636" y="226362"/>
                                </a:cubicBezTo>
                                <a:cubicBezTo>
                                  <a:pt x="519524" y="203656"/>
                                  <a:pt x="513407" y="181463"/>
                                  <a:pt x="504456" y="160366"/>
                                </a:cubicBezTo>
                                <a:cubicBezTo>
                                  <a:pt x="500371" y="150754"/>
                                  <a:pt x="495736" y="141386"/>
                                  <a:pt x="490574" y="132307"/>
                                </a:cubicBezTo>
                                <a:cubicBezTo>
                                  <a:pt x="490082" y="132406"/>
                                  <a:pt x="489557" y="132471"/>
                                  <a:pt x="488999" y="132537"/>
                                </a:cubicBezTo>
                                <a:close/>
                                <a:moveTo>
                                  <a:pt x="136803" y="109335"/>
                                </a:moveTo>
                                <a:cubicBezTo>
                                  <a:pt x="161941" y="123315"/>
                                  <a:pt x="179860" y="145237"/>
                                  <a:pt x="188655" y="172771"/>
                                </a:cubicBezTo>
                                <a:cubicBezTo>
                                  <a:pt x="189612" y="175801"/>
                                  <a:pt x="190455" y="178866"/>
                                  <a:pt x="191182" y="181960"/>
                                </a:cubicBezTo>
                                <a:cubicBezTo>
                                  <a:pt x="218847" y="177956"/>
                                  <a:pt x="245658" y="175364"/>
                                  <a:pt x="271485" y="174215"/>
                                </a:cubicBezTo>
                                <a:cubicBezTo>
                                  <a:pt x="278147" y="173952"/>
                                  <a:pt x="284744" y="173756"/>
                                  <a:pt x="291274" y="173690"/>
                                </a:cubicBezTo>
                                <a:cubicBezTo>
                                  <a:pt x="287664" y="138707"/>
                                  <a:pt x="280904" y="106874"/>
                                  <a:pt x="271387" y="80161"/>
                                </a:cubicBezTo>
                                <a:cubicBezTo>
                                  <a:pt x="258391" y="43700"/>
                                  <a:pt x="240473" y="17644"/>
                                  <a:pt x="219601" y="4845"/>
                                </a:cubicBezTo>
                                <a:cubicBezTo>
                                  <a:pt x="219043" y="4517"/>
                                  <a:pt x="218551" y="4156"/>
                                  <a:pt x="218059" y="3762"/>
                                </a:cubicBezTo>
                                <a:cubicBezTo>
                                  <a:pt x="198303" y="7142"/>
                                  <a:pt x="179006" y="12787"/>
                                  <a:pt x="160366" y="20663"/>
                                </a:cubicBezTo>
                                <a:cubicBezTo>
                                  <a:pt x="129091" y="33888"/>
                                  <a:pt x="101032" y="52824"/>
                                  <a:pt x="76912" y="76912"/>
                                </a:cubicBezTo>
                                <a:cubicBezTo>
                                  <a:pt x="72078" y="81749"/>
                                  <a:pt x="67437" y="86774"/>
                                  <a:pt x="62997" y="91975"/>
                                </a:cubicBezTo>
                                <a:cubicBezTo>
                                  <a:pt x="91286" y="92008"/>
                                  <a:pt x="116063" y="97816"/>
                                  <a:pt x="136803" y="109335"/>
                                </a:cubicBezTo>
                                <a:close/>
                                <a:moveTo>
                                  <a:pt x="524739" y="265939"/>
                                </a:moveTo>
                                <a:cubicBezTo>
                                  <a:pt x="500025" y="249071"/>
                                  <a:pt x="473181" y="236272"/>
                                  <a:pt x="444859" y="226952"/>
                                </a:cubicBezTo>
                                <a:cubicBezTo>
                                  <a:pt x="446074" y="233680"/>
                                  <a:pt x="447944" y="240801"/>
                                  <a:pt x="450570" y="248349"/>
                                </a:cubicBezTo>
                                <a:cubicBezTo>
                                  <a:pt x="461334" y="279099"/>
                                  <a:pt x="482632" y="309488"/>
                                  <a:pt x="513873" y="338761"/>
                                </a:cubicBezTo>
                                <a:cubicBezTo>
                                  <a:pt x="520996" y="315329"/>
                                  <a:pt x="524770" y="291012"/>
                                  <a:pt x="525098" y="266169"/>
                                </a:cubicBezTo>
                                <a:cubicBezTo>
                                  <a:pt x="524969" y="266104"/>
                                  <a:pt x="524852" y="266028"/>
                                  <a:pt x="524739" y="265939"/>
                                </a:cubicBezTo>
                                <a:close/>
                                <a:moveTo>
                                  <a:pt x="293998" y="213366"/>
                                </a:moveTo>
                                <a:cubicBezTo>
                                  <a:pt x="293900" y="210905"/>
                                  <a:pt x="293801" y="208443"/>
                                  <a:pt x="293703" y="206015"/>
                                </a:cubicBezTo>
                                <a:cubicBezTo>
                                  <a:pt x="260853" y="206409"/>
                                  <a:pt x="227609" y="209395"/>
                                  <a:pt x="194726" y="214219"/>
                                </a:cubicBezTo>
                                <a:cubicBezTo>
                                  <a:pt x="194660" y="221111"/>
                                  <a:pt x="194135" y="228134"/>
                                  <a:pt x="193118" y="235321"/>
                                </a:cubicBezTo>
                                <a:cubicBezTo>
                                  <a:pt x="190000" y="257472"/>
                                  <a:pt x="182419" y="279854"/>
                                  <a:pt x="170638" y="301907"/>
                                </a:cubicBezTo>
                                <a:cubicBezTo>
                                  <a:pt x="145926" y="348081"/>
                                  <a:pt x="104970" y="388643"/>
                                  <a:pt x="52003" y="419426"/>
                                </a:cubicBezTo>
                                <a:cubicBezTo>
                                  <a:pt x="59584" y="429566"/>
                                  <a:pt x="67887" y="439182"/>
                                  <a:pt x="76944" y="448207"/>
                                </a:cubicBezTo>
                                <a:cubicBezTo>
                                  <a:pt x="101065" y="472327"/>
                                  <a:pt x="129124" y="491230"/>
                                  <a:pt x="160399" y="504456"/>
                                </a:cubicBezTo>
                                <a:cubicBezTo>
                                  <a:pt x="182879" y="513971"/>
                                  <a:pt x="206343" y="520206"/>
                                  <a:pt x="230464" y="523159"/>
                                </a:cubicBezTo>
                                <a:cubicBezTo>
                                  <a:pt x="273980" y="436983"/>
                                  <a:pt x="297739" y="321171"/>
                                  <a:pt x="293998" y="213366"/>
                                </a:cubicBezTo>
                                <a:close/>
                                <a:moveTo>
                                  <a:pt x="159086" y="187211"/>
                                </a:moveTo>
                                <a:cubicBezTo>
                                  <a:pt x="158692" y="185668"/>
                                  <a:pt x="158266" y="184126"/>
                                  <a:pt x="157773" y="182616"/>
                                </a:cubicBezTo>
                                <a:cubicBezTo>
                                  <a:pt x="144187" y="140052"/>
                                  <a:pt x="102115" y="119213"/>
                                  <a:pt x="42289" y="125481"/>
                                </a:cubicBezTo>
                                <a:cubicBezTo>
                                  <a:pt x="41042" y="125613"/>
                                  <a:pt x="39828" y="125613"/>
                                  <a:pt x="38614" y="125448"/>
                                </a:cubicBezTo>
                                <a:cubicBezTo>
                                  <a:pt x="31757" y="136618"/>
                                  <a:pt x="25756" y="148290"/>
                                  <a:pt x="20663" y="160366"/>
                                </a:cubicBezTo>
                                <a:cubicBezTo>
                                  <a:pt x="11572" y="181894"/>
                                  <a:pt x="5436" y="204276"/>
                                  <a:pt x="2351" y="227281"/>
                                </a:cubicBezTo>
                                <a:cubicBezTo>
                                  <a:pt x="56959" y="209592"/>
                                  <a:pt x="109335" y="196203"/>
                                  <a:pt x="159086" y="187211"/>
                                </a:cubicBezTo>
                                <a:close/>
                                <a:moveTo>
                                  <a:pt x="500353" y="370233"/>
                                </a:moveTo>
                                <a:cubicBezTo>
                                  <a:pt x="460546" y="335053"/>
                                  <a:pt x="433505" y="297608"/>
                                  <a:pt x="420017" y="259048"/>
                                </a:cubicBezTo>
                                <a:cubicBezTo>
                                  <a:pt x="414766" y="243985"/>
                                  <a:pt x="412009" y="230103"/>
                                  <a:pt x="410992" y="217534"/>
                                </a:cubicBezTo>
                                <a:cubicBezTo>
                                  <a:pt x="383557" y="211266"/>
                                  <a:pt x="355104" y="207754"/>
                                  <a:pt x="326159" y="206507"/>
                                </a:cubicBezTo>
                                <a:cubicBezTo>
                                  <a:pt x="326225" y="208411"/>
                                  <a:pt x="326323" y="210314"/>
                                  <a:pt x="326389" y="212217"/>
                                </a:cubicBezTo>
                                <a:cubicBezTo>
                                  <a:pt x="328259" y="266038"/>
                                  <a:pt x="323567" y="323337"/>
                                  <a:pt x="312770" y="378010"/>
                                </a:cubicBezTo>
                                <a:cubicBezTo>
                                  <a:pt x="302170" y="431700"/>
                                  <a:pt x="286286" y="481090"/>
                                  <a:pt x="265546" y="525098"/>
                                </a:cubicBezTo>
                                <a:cubicBezTo>
                                  <a:pt x="299938" y="524703"/>
                                  <a:pt x="333313" y="517780"/>
                                  <a:pt x="364785" y="504488"/>
                                </a:cubicBezTo>
                                <a:cubicBezTo>
                                  <a:pt x="396060" y="491263"/>
                                  <a:pt x="424119" y="472327"/>
                                  <a:pt x="448240" y="448240"/>
                                </a:cubicBezTo>
                                <a:cubicBezTo>
                                  <a:pt x="470654" y="425825"/>
                                  <a:pt x="488605" y="399932"/>
                                  <a:pt x="501633" y="371283"/>
                                </a:cubicBezTo>
                                <a:cubicBezTo>
                                  <a:pt x="501174" y="370955"/>
                                  <a:pt x="500747" y="370627"/>
                                  <a:pt x="500353" y="370233"/>
                                </a:cubicBezTo>
                                <a:close/>
                                <a:moveTo>
                                  <a:pt x="142054" y="286614"/>
                                </a:moveTo>
                                <a:cubicBezTo>
                                  <a:pt x="154098" y="264102"/>
                                  <a:pt x="160891" y="240998"/>
                                  <a:pt x="162073" y="219601"/>
                                </a:cubicBezTo>
                                <a:cubicBezTo>
                                  <a:pt x="106578" y="229807"/>
                                  <a:pt x="52922" y="244674"/>
                                  <a:pt x="4878" y="260557"/>
                                </a:cubicBezTo>
                                <a:cubicBezTo>
                                  <a:pt x="3308" y="261069"/>
                                  <a:pt x="1671" y="261345"/>
                                  <a:pt x="21" y="261378"/>
                                </a:cubicBezTo>
                                <a:lnTo>
                                  <a:pt x="21" y="262559"/>
                                </a:lnTo>
                                <a:cubicBezTo>
                                  <a:pt x="21" y="298002"/>
                                  <a:pt x="6978" y="332394"/>
                                  <a:pt x="20663" y="364752"/>
                                </a:cubicBezTo>
                                <a:cubicBezTo>
                                  <a:pt x="24666" y="374204"/>
                                  <a:pt x="29195" y="383393"/>
                                  <a:pt x="34249" y="392253"/>
                                </a:cubicBezTo>
                                <a:cubicBezTo>
                                  <a:pt x="95355" y="357139"/>
                                  <a:pt x="126597" y="315526"/>
                                  <a:pt x="142054" y="2866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512">
                            <a:noFill/>
                          </a:ln>
                          <a:effectLst/>
                        </wps:spPr>
                        <wps:bodyPr vert="horz" wrap="square" anchor="ctr" upright="1"/>
                      </wps:wsp>
                      <wps:wsp>
                        <wps:cNvPr id="200" name="任意多边形 200"/>
                        <wps:cNvSpPr>
                          <a:spLocks noChangeAspect="1"/>
                        </wps:cNvSpPr>
                        <wps:spPr>
                          <a:xfrm>
                            <a:off x="13333" y="27652"/>
                            <a:ext cx="250" cy="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72672941"/>
                              </a:cxn>
                              <a:cxn ang="0">
                                <a:pos x="7458346" y="168055858"/>
                              </a:cxn>
                              <a:cxn ang="0">
                                <a:pos x="10255830" y="156052211"/>
                              </a:cxn>
                              <a:cxn ang="0">
                                <a:pos x="21443833" y="153281769"/>
                              </a:cxn>
                              <a:cxn ang="0">
                                <a:pos x="39158010" y="97878697"/>
                              </a:cxn>
                              <a:cxn ang="0">
                                <a:pos x="39158010" y="91414973"/>
                              </a:cxn>
                              <a:cxn ang="0">
                                <a:pos x="41954527" y="64637237"/>
                              </a:cxn>
                              <a:cxn ang="0">
                                <a:pos x="44752012" y="47092707"/>
                              </a:cxn>
                              <a:cxn ang="0">
                                <a:pos x="68060190" y="43399425"/>
                              </a:cxn>
                              <a:cxn ang="0">
                                <a:pos x="101623231" y="37858542"/>
                              </a:cxn>
                              <a:cxn ang="0">
                                <a:pos x="110014717" y="32318618"/>
                              </a:cxn>
                              <a:cxn ang="0">
                                <a:pos x="123999237" y="27701536"/>
                              </a:cxn>
                              <a:cxn ang="0">
                                <a:pos x="132390724" y="0"/>
                              </a:cxn>
                              <a:cxn ang="0">
                                <a:pos x="152901417" y="172672941"/>
                              </a:cxn>
                              <a:cxn ang="0">
                                <a:pos x="80180365" y="121886951"/>
                              </a:cxn>
                              <a:cxn ang="0">
                                <a:pos x="100691059" y="43399425"/>
                              </a:cxn>
                              <a:cxn ang="0">
                                <a:pos x="65262705" y="55403072"/>
                              </a:cxn>
                              <a:cxn ang="0">
                                <a:pos x="56872187" y="84028408"/>
                              </a:cxn>
                              <a:cxn ang="0">
                                <a:pos x="84841227" y="92338773"/>
                              </a:cxn>
                              <a:cxn ang="0">
                                <a:pos x="85774367" y="94185415"/>
                              </a:cxn>
                              <a:cxn ang="0">
                                <a:pos x="80180365" y="121886951"/>
                              </a:cxn>
                              <a:cxn ang="0">
                                <a:pos x="30766524" y="150511328"/>
                              </a:cxn>
                              <a:cxn ang="0">
                                <a:pos x="43818871" y="150511328"/>
                              </a:cxn>
                              <a:cxn ang="0">
                                <a:pos x="70856707" y="128350675"/>
                              </a:cxn>
                              <a:cxn ang="0">
                                <a:pos x="71788879" y="122809792"/>
                              </a:cxn>
                              <a:cxn ang="0">
                                <a:pos x="73654192" y="99725338"/>
                              </a:cxn>
                              <a:cxn ang="0">
                                <a:pos x="55940015" y="100649138"/>
                              </a:cxn>
                              <a:cxn ang="0">
                                <a:pos x="33564009" y="144047604"/>
                              </a:cxn>
                              <a:cxn ang="0">
                                <a:pos x="33564009" y="83104608"/>
                              </a:cxn>
                              <a:cxn ang="0">
                                <a:pos x="37292698" y="72947602"/>
                              </a:cxn>
                              <a:cxn ang="0">
                                <a:pos x="39158010" y="48015548"/>
                              </a:cxn>
                              <a:cxn ang="0">
                                <a:pos x="32631836" y="45246066"/>
                              </a:cxn>
                              <a:cxn ang="0">
                                <a:pos x="27970007" y="58173513"/>
                              </a:cxn>
                              <a:cxn ang="0">
                                <a:pos x="26104695" y="81257967"/>
                              </a:cxn>
                              <a:cxn ang="0">
                                <a:pos x="30766524" y="83104608"/>
                              </a:cxn>
                              <a:cxn ang="0">
                                <a:pos x="63398361" y="31394818"/>
                              </a:cxn>
                              <a:cxn ang="0">
                                <a:pos x="42886699" y="31394818"/>
                              </a:cxn>
                              <a:cxn ang="0">
                                <a:pos x="63398361" y="31394818"/>
                              </a:cxn>
                            </a:cxnLst>
                            <a:rect l="0" t="0" r="0" b="0"/>
                            <a:pathLst>
                              <a:path w="164" h="187">
                                <a:moveTo>
                                  <a:pt x="164" y="187"/>
                                </a:moveTo>
                                <a:cubicBezTo>
                                  <a:pt x="109" y="187"/>
                                  <a:pt x="55" y="187"/>
                                  <a:pt x="0" y="187"/>
                                </a:cubicBezTo>
                                <a:cubicBezTo>
                                  <a:pt x="1" y="187"/>
                                  <a:pt x="1" y="186"/>
                                  <a:pt x="1" y="186"/>
                                </a:cubicBezTo>
                                <a:cubicBezTo>
                                  <a:pt x="3" y="185"/>
                                  <a:pt x="5" y="184"/>
                                  <a:pt x="8" y="182"/>
                                </a:cubicBezTo>
                                <a:cubicBezTo>
                                  <a:pt x="8" y="182"/>
                                  <a:pt x="8" y="181"/>
                                  <a:pt x="8" y="181"/>
                                </a:cubicBezTo>
                                <a:cubicBezTo>
                                  <a:pt x="9" y="177"/>
                                  <a:pt x="10" y="173"/>
                                  <a:pt x="11" y="169"/>
                                </a:cubicBezTo>
                                <a:cubicBezTo>
                                  <a:pt x="11" y="169"/>
                                  <a:pt x="11" y="168"/>
                                  <a:pt x="12" y="168"/>
                                </a:cubicBezTo>
                                <a:cubicBezTo>
                                  <a:pt x="15" y="168"/>
                                  <a:pt x="19" y="167"/>
                                  <a:pt x="23" y="166"/>
                                </a:cubicBezTo>
                                <a:cubicBezTo>
                                  <a:pt x="23" y="166"/>
                                  <a:pt x="24" y="166"/>
                                  <a:pt x="24" y="165"/>
                                </a:cubicBezTo>
                                <a:cubicBezTo>
                                  <a:pt x="30" y="146"/>
                                  <a:pt x="36" y="126"/>
                                  <a:pt x="42" y="106"/>
                                </a:cubicBezTo>
                                <a:cubicBezTo>
                                  <a:pt x="42" y="106"/>
                                  <a:pt x="42" y="105"/>
                                  <a:pt x="42" y="105"/>
                                </a:cubicBezTo>
                                <a:cubicBezTo>
                                  <a:pt x="41" y="103"/>
                                  <a:pt x="41" y="101"/>
                                  <a:pt x="42" y="99"/>
                                </a:cubicBezTo>
                                <a:cubicBezTo>
                                  <a:pt x="42" y="95"/>
                                  <a:pt x="42" y="92"/>
                                  <a:pt x="43" y="88"/>
                                </a:cubicBezTo>
                                <a:cubicBezTo>
                                  <a:pt x="43" y="82"/>
                                  <a:pt x="44" y="76"/>
                                  <a:pt x="45" y="70"/>
                                </a:cubicBezTo>
                                <a:cubicBezTo>
                                  <a:pt x="45" y="65"/>
                                  <a:pt x="46" y="59"/>
                                  <a:pt x="47" y="53"/>
                                </a:cubicBezTo>
                                <a:cubicBezTo>
                                  <a:pt x="47" y="52"/>
                                  <a:pt x="47" y="51"/>
                                  <a:pt x="48" y="51"/>
                                </a:cubicBezTo>
                                <a:cubicBezTo>
                                  <a:pt x="48" y="51"/>
                                  <a:pt x="49" y="51"/>
                                  <a:pt x="49" y="51"/>
                                </a:cubicBezTo>
                                <a:cubicBezTo>
                                  <a:pt x="57" y="50"/>
                                  <a:pt x="65" y="48"/>
                                  <a:pt x="73" y="47"/>
                                </a:cubicBezTo>
                                <a:cubicBezTo>
                                  <a:pt x="85" y="45"/>
                                  <a:pt x="96" y="43"/>
                                  <a:pt x="108" y="41"/>
                                </a:cubicBezTo>
                                <a:cubicBezTo>
                                  <a:pt x="108" y="41"/>
                                  <a:pt x="109" y="41"/>
                                  <a:pt x="109" y="41"/>
                                </a:cubicBezTo>
                                <a:cubicBezTo>
                                  <a:pt x="110" y="39"/>
                                  <a:pt x="112" y="38"/>
                                  <a:pt x="114" y="37"/>
                                </a:cubicBezTo>
                                <a:cubicBezTo>
                                  <a:pt x="115" y="36"/>
                                  <a:pt x="117" y="36"/>
                                  <a:pt x="118" y="35"/>
                                </a:cubicBezTo>
                                <a:cubicBezTo>
                                  <a:pt x="123" y="34"/>
                                  <a:pt x="127" y="33"/>
                                  <a:pt x="132" y="31"/>
                                </a:cubicBezTo>
                                <a:cubicBezTo>
                                  <a:pt x="132" y="31"/>
                                  <a:pt x="132" y="31"/>
                                  <a:pt x="133" y="30"/>
                                </a:cubicBezTo>
                                <a:cubicBezTo>
                                  <a:pt x="133" y="28"/>
                                  <a:pt x="134" y="26"/>
                                  <a:pt x="135" y="24"/>
                                </a:cubicBezTo>
                                <a:cubicBezTo>
                                  <a:pt x="137" y="16"/>
                                  <a:pt x="140" y="8"/>
                                  <a:pt x="142" y="0"/>
                                </a:cubicBezTo>
                                <a:cubicBezTo>
                                  <a:pt x="150" y="0"/>
                                  <a:pt x="157" y="0"/>
                                  <a:pt x="164" y="0"/>
                                </a:cubicBezTo>
                                <a:cubicBezTo>
                                  <a:pt x="164" y="62"/>
                                  <a:pt x="164" y="125"/>
                                  <a:pt x="164" y="187"/>
                                </a:cubicBezTo>
                                <a:close/>
                                <a:moveTo>
                                  <a:pt x="86" y="132"/>
                                </a:moveTo>
                                <a:cubicBezTo>
                                  <a:pt x="86" y="132"/>
                                  <a:pt x="86" y="132"/>
                                  <a:pt x="86" y="132"/>
                                </a:cubicBezTo>
                                <a:cubicBezTo>
                                  <a:pt x="94" y="104"/>
                                  <a:pt x="101" y="75"/>
                                  <a:pt x="109" y="46"/>
                                </a:cubicBezTo>
                                <a:cubicBezTo>
                                  <a:pt x="109" y="47"/>
                                  <a:pt x="108" y="47"/>
                                  <a:pt x="108" y="47"/>
                                </a:cubicBezTo>
                                <a:cubicBezTo>
                                  <a:pt x="96" y="51"/>
                                  <a:pt x="83" y="54"/>
                                  <a:pt x="71" y="58"/>
                                </a:cubicBezTo>
                                <a:cubicBezTo>
                                  <a:pt x="70" y="58"/>
                                  <a:pt x="70" y="59"/>
                                  <a:pt x="70" y="60"/>
                                </a:cubicBezTo>
                                <a:cubicBezTo>
                                  <a:pt x="67" y="70"/>
                                  <a:pt x="65" y="80"/>
                                  <a:pt x="62" y="89"/>
                                </a:cubicBezTo>
                                <a:cubicBezTo>
                                  <a:pt x="62" y="90"/>
                                  <a:pt x="62" y="91"/>
                                  <a:pt x="61" y="91"/>
                                </a:cubicBezTo>
                                <a:cubicBezTo>
                                  <a:pt x="62" y="91"/>
                                  <a:pt x="62" y="91"/>
                                  <a:pt x="62" y="92"/>
                                </a:cubicBezTo>
                                <a:cubicBezTo>
                                  <a:pt x="72" y="94"/>
                                  <a:pt x="81" y="97"/>
                                  <a:pt x="91" y="100"/>
                                </a:cubicBezTo>
                                <a:cubicBezTo>
                                  <a:pt x="91" y="100"/>
                                  <a:pt x="92" y="100"/>
                                  <a:pt x="92" y="101"/>
                                </a:cubicBezTo>
                                <a:cubicBezTo>
                                  <a:pt x="92" y="102"/>
                                  <a:pt x="92" y="102"/>
                                  <a:pt x="92" y="102"/>
                                </a:cubicBezTo>
                                <a:cubicBezTo>
                                  <a:pt x="90" y="110"/>
                                  <a:pt x="89" y="118"/>
                                  <a:pt x="87" y="126"/>
                                </a:cubicBezTo>
                                <a:cubicBezTo>
                                  <a:pt x="87" y="128"/>
                                  <a:pt x="87" y="130"/>
                                  <a:pt x="86" y="132"/>
                                </a:cubicBezTo>
                                <a:close/>
                                <a:moveTo>
                                  <a:pt x="33" y="163"/>
                                </a:moveTo>
                                <a:cubicBezTo>
                                  <a:pt x="33" y="163"/>
                                  <a:pt x="33" y="164"/>
                                  <a:pt x="33" y="163"/>
                                </a:cubicBezTo>
                                <a:cubicBezTo>
                                  <a:pt x="37" y="163"/>
                                  <a:pt x="41" y="163"/>
                                  <a:pt x="46" y="163"/>
                                </a:cubicBezTo>
                                <a:cubicBezTo>
                                  <a:pt x="46" y="163"/>
                                  <a:pt x="46" y="163"/>
                                  <a:pt x="47" y="163"/>
                                </a:cubicBezTo>
                                <a:cubicBezTo>
                                  <a:pt x="49" y="160"/>
                                  <a:pt x="52" y="158"/>
                                  <a:pt x="55" y="156"/>
                                </a:cubicBezTo>
                                <a:cubicBezTo>
                                  <a:pt x="62" y="150"/>
                                  <a:pt x="69" y="145"/>
                                  <a:pt x="76" y="139"/>
                                </a:cubicBezTo>
                                <a:cubicBezTo>
                                  <a:pt x="76" y="139"/>
                                  <a:pt x="76" y="139"/>
                                  <a:pt x="76" y="138"/>
                                </a:cubicBezTo>
                                <a:cubicBezTo>
                                  <a:pt x="77" y="137"/>
                                  <a:pt x="77" y="135"/>
                                  <a:pt x="77" y="133"/>
                                </a:cubicBezTo>
                                <a:cubicBezTo>
                                  <a:pt x="77" y="128"/>
                                  <a:pt x="78" y="122"/>
                                  <a:pt x="78" y="116"/>
                                </a:cubicBezTo>
                                <a:cubicBezTo>
                                  <a:pt x="78" y="114"/>
                                  <a:pt x="78" y="111"/>
                                  <a:pt x="79" y="108"/>
                                </a:cubicBezTo>
                                <a:cubicBezTo>
                                  <a:pt x="78" y="108"/>
                                  <a:pt x="78" y="108"/>
                                  <a:pt x="78" y="108"/>
                                </a:cubicBezTo>
                                <a:cubicBezTo>
                                  <a:pt x="72" y="108"/>
                                  <a:pt x="66" y="109"/>
                                  <a:pt x="60" y="109"/>
                                </a:cubicBezTo>
                                <a:cubicBezTo>
                                  <a:pt x="59" y="109"/>
                                  <a:pt x="59" y="109"/>
                                  <a:pt x="59" y="109"/>
                                </a:cubicBezTo>
                                <a:cubicBezTo>
                                  <a:pt x="51" y="125"/>
                                  <a:pt x="44" y="141"/>
                                  <a:pt x="36" y="156"/>
                                </a:cubicBezTo>
                                <a:cubicBezTo>
                                  <a:pt x="35" y="159"/>
                                  <a:pt x="34" y="161"/>
                                  <a:pt x="33" y="163"/>
                                </a:cubicBezTo>
                                <a:close/>
                                <a:moveTo>
                                  <a:pt x="36" y="90"/>
                                </a:moveTo>
                                <a:cubicBezTo>
                                  <a:pt x="38" y="90"/>
                                  <a:pt x="39" y="90"/>
                                  <a:pt x="39" y="88"/>
                                </a:cubicBezTo>
                                <a:cubicBezTo>
                                  <a:pt x="39" y="85"/>
                                  <a:pt x="40" y="82"/>
                                  <a:pt x="40" y="79"/>
                                </a:cubicBezTo>
                                <a:cubicBezTo>
                                  <a:pt x="40" y="73"/>
                                  <a:pt x="41" y="68"/>
                                  <a:pt x="41" y="62"/>
                                </a:cubicBezTo>
                                <a:cubicBezTo>
                                  <a:pt x="41" y="59"/>
                                  <a:pt x="42" y="55"/>
                                  <a:pt x="42" y="52"/>
                                </a:cubicBezTo>
                                <a:cubicBezTo>
                                  <a:pt x="42" y="51"/>
                                  <a:pt x="42" y="50"/>
                                  <a:pt x="41" y="50"/>
                                </a:cubicBezTo>
                                <a:cubicBezTo>
                                  <a:pt x="39" y="50"/>
                                  <a:pt x="37" y="49"/>
                                  <a:pt x="35" y="49"/>
                                </a:cubicBezTo>
                                <a:cubicBezTo>
                                  <a:pt x="33" y="49"/>
                                  <a:pt x="32" y="50"/>
                                  <a:pt x="31" y="52"/>
                                </a:cubicBezTo>
                                <a:cubicBezTo>
                                  <a:pt x="31" y="56"/>
                                  <a:pt x="31" y="60"/>
                                  <a:pt x="30" y="63"/>
                                </a:cubicBezTo>
                                <a:cubicBezTo>
                                  <a:pt x="30" y="69"/>
                                  <a:pt x="29" y="75"/>
                                  <a:pt x="29" y="81"/>
                                </a:cubicBezTo>
                                <a:cubicBezTo>
                                  <a:pt x="28" y="84"/>
                                  <a:pt x="28" y="86"/>
                                  <a:pt x="28" y="88"/>
                                </a:cubicBezTo>
                                <a:cubicBezTo>
                                  <a:pt x="28" y="90"/>
                                  <a:pt x="28" y="90"/>
                                  <a:pt x="29" y="90"/>
                                </a:cubicBezTo>
                                <a:cubicBezTo>
                                  <a:pt x="31" y="90"/>
                                  <a:pt x="32" y="90"/>
                                  <a:pt x="33" y="90"/>
                                </a:cubicBezTo>
                                <a:cubicBezTo>
                                  <a:pt x="34" y="90"/>
                                  <a:pt x="35" y="90"/>
                                  <a:pt x="36" y="90"/>
                                </a:cubicBezTo>
                                <a:close/>
                                <a:moveTo>
                                  <a:pt x="68" y="34"/>
                                </a:moveTo>
                                <a:cubicBezTo>
                                  <a:pt x="69" y="28"/>
                                  <a:pt x="64" y="23"/>
                                  <a:pt x="57" y="23"/>
                                </a:cubicBezTo>
                                <a:cubicBezTo>
                                  <a:pt x="51" y="23"/>
                                  <a:pt x="46" y="28"/>
                                  <a:pt x="46" y="34"/>
                                </a:cubicBezTo>
                                <a:cubicBezTo>
                                  <a:pt x="46" y="40"/>
                                  <a:pt x="51" y="45"/>
                                  <a:pt x="57" y="45"/>
                                </a:cubicBezTo>
                                <a:cubicBezTo>
                                  <a:pt x="63" y="45"/>
                                  <a:pt x="68" y="40"/>
                                  <a:pt x="68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  <wps:wsp>
                        <wps:cNvPr id="201" name="任意多边形 201"/>
                        <wps:cNvSpPr>
                          <a:spLocks noChangeAspect="1"/>
                        </wps:cNvSpPr>
                        <wps:spPr>
                          <a:xfrm>
                            <a:off x="14015" y="27611"/>
                            <a:ext cx="547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61" y="79"/>
                              </a:cxn>
                              <a:cxn ang="0">
                                <a:pos x="552" y="34"/>
                              </a:cxn>
                              <a:cxn ang="0">
                                <a:pos x="577" y="0"/>
                              </a:cxn>
                              <a:cxn ang="0">
                                <a:pos x="626" y="7"/>
                              </a:cxn>
                              <a:cxn ang="0">
                                <a:pos x="631" y="94"/>
                              </a:cxn>
                              <a:cxn ang="0">
                                <a:pos x="609" y="86"/>
                              </a:cxn>
                              <a:cxn ang="0">
                                <a:pos x="745" y="240"/>
                              </a:cxn>
                              <a:cxn ang="0">
                                <a:pos x="754" y="277"/>
                              </a:cxn>
                              <a:cxn ang="0">
                                <a:pos x="740" y="311"/>
                              </a:cxn>
                              <a:cxn ang="0">
                                <a:pos x="722" y="314"/>
                              </a:cxn>
                              <a:cxn ang="0">
                                <a:pos x="712" y="324"/>
                              </a:cxn>
                              <a:cxn ang="0">
                                <a:pos x="708" y="352"/>
                              </a:cxn>
                              <a:cxn ang="0">
                                <a:pos x="658" y="411"/>
                              </a:cxn>
                              <a:cxn ang="0">
                                <a:pos x="595" y="456"/>
                              </a:cxn>
                              <a:cxn ang="0">
                                <a:pos x="533" y="459"/>
                              </a:cxn>
                              <a:cxn ang="0">
                                <a:pos x="465" y="409"/>
                              </a:cxn>
                              <a:cxn ang="0">
                                <a:pos x="418" y="367"/>
                              </a:cxn>
                              <a:cxn ang="0">
                                <a:pos x="378" y="344"/>
                              </a:cxn>
                              <a:cxn ang="0">
                                <a:pos x="336" y="369"/>
                              </a:cxn>
                              <a:cxn ang="0">
                                <a:pos x="296" y="406"/>
                              </a:cxn>
                              <a:cxn ang="0">
                                <a:pos x="225" y="455"/>
                              </a:cxn>
                              <a:cxn ang="0">
                                <a:pos x="138" y="453"/>
                              </a:cxn>
                              <a:cxn ang="0">
                                <a:pos x="78" y="408"/>
                              </a:cxn>
                              <a:cxn ang="0">
                                <a:pos x="46" y="354"/>
                              </a:cxn>
                              <a:cxn ang="0">
                                <a:pos x="44" y="324"/>
                              </a:cxn>
                              <a:cxn ang="0">
                                <a:pos x="26" y="315"/>
                              </a:cxn>
                              <a:cxn ang="0">
                                <a:pos x="5" y="296"/>
                              </a:cxn>
                              <a:cxn ang="0">
                                <a:pos x="1" y="254"/>
                              </a:cxn>
                              <a:cxn ang="0">
                                <a:pos x="19" y="231"/>
                              </a:cxn>
                              <a:cxn ang="0">
                                <a:pos x="47" y="229"/>
                              </a:cxn>
                              <a:cxn ang="0">
                                <a:pos x="51" y="191"/>
                              </a:cxn>
                              <a:cxn ang="0">
                                <a:pos x="105" y="152"/>
                              </a:cxn>
                              <a:cxn ang="0">
                                <a:pos x="377" y="118"/>
                              </a:cxn>
                              <a:cxn ang="0">
                                <a:pos x="636" y="148"/>
                              </a:cxn>
                              <a:cxn ang="0">
                                <a:pos x="701" y="188"/>
                              </a:cxn>
                              <a:cxn ang="0">
                                <a:pos x="707" y="233"/>
                              </a:cxn>
                              <a:cxn ang="0">
                                <a:pos x="735" y="235"/>
                              </a:cxn>
                              <a:cxn ang="0">
                                <a:pos x="625" y="334"/>
                              </a:cxn>
                              <a:cxn ang="0">
                                <a:pos x="631" y="297"/>
                              </a:cxn>
                              <a:cxn ang="0">
                                <a:pos x="631" y="257"/>
                              </a:cxn>
                              <a:cxn ang="0">
                                <a:pos x="608" y="220"/>
                              </a:cxn>
                              <a:cxn ang="0">
                                <a:pos x="516" y="200"/>
                              </a:cxn>
                              <a:cxn ang="0">
                                <a:pos x="358" y="196"/>
                              </a:cxn>
                              <a:cxn ang="0">
                                <a:pos x="214" y="204"/>
                              </a:cxn>
                              <a:cxn ang="0">
                                <a:pos x="147" y="219"/>
                              </a:cxn>
                              <a:cxn ang="0">
                                <a:pos x="120" y="255"/>
                              </a:cxn>
                              <a:cxn ang="0">
                                <a:pos x="120" y="295"/>
                              </a:cxn>
                              <a:cxn ang="0">
                                <a:pos x="126" y="339"/>
                              </a:cxn>
                              <a:cxn ang="0">
                                <a:pos x="160" y="376"/>
                              </a:cxn>
                              <a:cxn ang="0">
                                <a:pos x="199" y="391"/>
                              </a:cxn>
                              <a:cxn ang="0">
                                <a:pos x="257" y="355"/>
                              </a:cxn>
                              <a:cxn ang="0">
                                <a:pos x="326" y="292"/>
                              </a:cxn>
                              <a:cxn ang="0">
                                <a:pos x="426" y="288"/>
                              </a:cxn>
                              <a:cxn ang="0">
                                <a:pos x="494" y="352"/>
                              </a:cxn>
                              <a:cxn ang="0">
                                <a:pos x="554" y="392"/>
                              </a:cxn>
                              <a:cxn ang="0">
                                <a:pos x="591" y="372"/>
                              </a:cxn>
                              <a:cxn ang="0">
                                <a:pos x="625" y="334"/>
                              </a:cxn>
                              <a:cxn ang="0">
                                <a:pos x="625" y="334"/>
                              </a:cxn>
                            </a:cxnLst>
                            <a:rect l="0" t="0" r="0" b="0"/>
                            <a:pathLst>
                              <a:path w="754" h="467">
                                <a:moveTo>
                                  <a:pt x="593" y="82"/>
                                </a:moveTo>
                                <a:cubicBezTo>
                                  <a:pt x="577" y="80"/>
                                  <a:pt x="566" y="79"/>
                                  <a:pt x="561" y="79"/>
                                </a:cubicBezTo>
                                <a:cubicBezTo>
                                  <a:pt x="557" y="79"/>
                                  <a:pt x="554" y="79"/>
                                  <a:pt x="552" y="79"/>
                                </a:cubicBezTo>
                                <a:cubicBezTo>
                                  <a:pt x="552" y="34"/>
                                  <a:pt x="552" y="34"/>
                                  <a:pt x="552" y="34"/>
                                </a:cubicBezTo>
                                <a:cubicBezTo>
                                  <a:pt x="552" y="22"/>
                                  <a:pt x="554" y="13"/>
                                  <a:pt x="558" y="8"/>
                                </a:cubicBezTo>
                                <a:cubicBezTo>
                                  <a:pt x="561" y="2"/>
                                  <a:pt x="568" y="0"/>
                                  <a:pt x="577" y="0"/>
                                </a:cubicBezTo>
                                <a:cubicBezTo>
                                  <a:pt x="608" y="0"/>
                                  <a:pt x="608" y="0"/>
                                  <a:pt x="608" y="0"/>
                                </a:cubicBezTo>
                                <a:cubicBezTo>
                                  <a:pt x="617" y="0"/>
                                  <a:pt x="623" y="2"/>
                                  <a:pt x="626" y="7"/>
                                </a:cubicBezTo>
                                <a:cubicBezTo>
                                  <a:pt x="629" y="12"/>
                                  <a:pt x="631" y="20"/>
                                  <a:pt x="631" y="32"/>
                                </a:cubicBezTo>
                                <a:cubicBezTo>
                                  <a:pt x="631" y="94"/>
                                  <a:pt x="631" y="94"/>
                                  <a:pt x="631" y="94"/>
                                </a:cubicBezTo>
                                <a:cubicBezTo>
                                  <a:pt x="621" y="90"/>
                                  <a:pt x="621" y="90"/>
                                  <a:pt x="621" y="90"/>
                                </a:cubicBezTo>
                                <a:cubicBezTo>
                                  <a:pt x="618" y="89"/>
                                  <a:pt x="614" y="88"/>
                                  <a:pt x="609" y="86"/>
                                </a:cubicBezTo>
                                <a:cubicBezTo>
                                  <a:pt x="604" y="85"/>
                                  <a:pt x="599" y="84"/>
                                  <a:pt x="593" y="82"/>
                                </a:cubicBezTo>
                                <a:close/>
                                <a:moveTo>
                                  <a:pt x="745" y="240"/>
                                </a:moveTo>
                                <a:cubicBezTo>
                                  <a:pt x="748" y="242"/>
                                  <a:pt x="750" y="247"/>
                                  <a:pt x="751" y="254"/>
                                </a:cubicBezTo>
                                <a:cubicBezTo>
                                  <a:pt x="753" y="262"/>
                                  <a:pt x="754" y="269"/>
                                  <a:pt x="754" y="277"/>
                                </a:cubicBezTo>
                                <a:cubicBezTo>
                                  <a:pt x="754" y="285"/>
                                  <a:pt x="752" y="292"/>
                                  <a:pt x="750" y="299"/>
                                </a:cubicBezTo>
                                <a:cubicBezTo>
                                  <a:pt x="748" y="305"/>
                                  <a:pt x="744" y="309"/>
                                  <a:pt x="740" y="311"/>
                                </a:cubicBezTo>
                                <a:cubicBezTo>
                                  <a:pt x="737" y="312"/>
                                  <a:pt x="734" y="313"/>
                                  <a:pt x="731" y="313"/>
                                </a:cubicBezTo>
                                <a:cubicBezTo>
                                  <a:pt x="728" y="313"/>
                                  <a:pt x="725" y="314"/>
                                  <a:pt x="722" y="314"/>
                                </a:cubicBezTo>
                                <a:cubicBezTo>
                                  <a:pt x="712" y="314"/>
                                  <a:pt x="712" y="314"/>
                                  <a:pt x="712" y="314"/>
                                </a:cubicBezTo>
                                <a:cubicBezTo>
                                  <a:pt x="712" y="316"/>
                                  <a:pt x="712" y="320"/>
                                  <a:pt x="712" y="324"/>
                                </a:cubicBezTo>
                                <a:cubicBezTo>
                                  <a:pt x="711" y="328"/>
                                  <a:pt x="711" y="332"/>
                                  <a:pt x="710" y="336"/>
                                </a:cubicBezTo>
                                <a:cubicBezTo>
                                  <a:pt x="709" y="341"/>
                                  <a:pt x="709" y="347"/>
                                  <a:pt x="708" y="352"/>
                                </a:cubicBezTo>
                                <a:cubicBezTo>
                                  <a:pt x="706" y="360"/>
                                  <a:pt x="701" y="370"/>
                                  <a:pt x="691" y="380"/>
                                </a:cubicBezTo>
                                <a:cubicBezTo>
                                  <a:pt x="681" y="390"/>
                                  <a:pt x="670" y="401"/>
                                  <a:pt x="658" y="411"/>
                                </a:cubicBezTo>
                                <a:cubicBezTo>
                                  <a:pt x="646" y="421"/>
                                  <a:pt x="634" y="430"/>
                                  <a:pt x="622" y="438"/>
                                </a:cubicBezTo>
                                <a:cubicBezTo>
                                  <a:pt x="610" y="447"/>
                                  <a:pt x="601" y="453"/>
                                  <a:pt x="595" y="456"/>
                                </a:cubicBezTo>
                                <a:cubicBezTo>
                                  <a:pt x="584" y="463"/>
                                  <a:pt x="574" y="466"/>
                                  <a:pt x="564" y="466"/>
                                </a:cubicBezTo>
                                <a:cubicBezTo>
                                  <a:pt x="554" y="466"/>
                                  <a:pt x="544" y="463"/>
                                  <a:pt x="533" y="459"/>
                                </a:cubicBezTo>
                                <a:cubicBezTo>
                                  <a:pt x="523" y="454"/>
                                  <a:pt x="513" y="447"/>
                                  <a:pt x="501" y="438"/>
                                </a:cubicBezTo>
                                <a:cubicBezTo>
                                  <a:pt x="490" y="429"/>
                                  <a:pt x="478" y="420"/>
                                  <a:pt x="465" y="409"/>
                                </a:cubicBezTo>
                                <a:cubicBezTo>
                                  <a:pt x="457" y="404"/>
                                  <a:pt x="450" y="397"/>
                                  <a:pt x="442" y="389"/>
                                </a:cubicBezTo>
                                <a:cubicBezTo>
                                  <a:pt x="434" y="381"/>
                                  <a:pt x="426" y="374"/>
                                  <a:pt x="418" y="367"/>
                                </a:cubicBezTo>
                                <a:cubicBezTo>
                                  <a:pt x="410" y="360"/>
                                  <a:pt x="403" y="355"/>
                                  <a:pt x="396" y="350"/>
                                </a:cubicBezTo>
                                <a:cubicBezTo>
                                  <a:pt x="389" y="346"/>
                                  <a:pt x="383" y="344"/>
                                  <a:pt x="378" y="344"/>
                                </a:cubicBezTo>
                                <a:cubicBezTo>
                                  <a:pt x="372" y="345"/>
                                  <a:pt x="365" y="347"/>
                                  <a:pt x="358" y="352"/>
                                </a:cubicBezTo>
                                <a:cubicBezTo>
                                  <a:pt x="351" y="357"/>
                                  <a:pt x="344" y="363"/>
                                  <a:pt x="336" y="369"/>
                                </a:cubicBezTo>
                                <a:cubicBezTo>
                                  <a:pt x="329" y="375"/>
                                  <a:pt x="322" y="382"/>
                                  <a:pt x="314" y="389"/>
                                </a:cubicBezTo>
                                <a:cubicBezTo>
                                  <a:pt x="307" y="396"/>
                                  <a:pt x="301" y="401"/>
                                  <a:pt x="296" y="406"/>
                                </a:cubicBezTo>
                                <a:cubicBezTo>
                                  <a:pt x="286" y="414"/>
                                  <a:pt x="275" y="422"/>
                                  <a:pt x="263" y="432"/>
                                </a:cubicBezTo>
                                <a:cubicBezTo>
                                  <a:pt x="251" y="441"/>
                                  <a:pt x="239" y="449"/>
                                  <a:pt x="225" y="455"/>
                                </a:cubicBezTo>
                                <a:cubicBezTo>
                                  <a:pt x="212" y="461"/>
                                  <a:pt x="198" y="465"/>
                                  <a:pt x="183" y="466"/>
                                </a:cubicBezTo>
                                <a:cubicBezTo>
                                  <a:pt x="169" y="467"/>
                                  <a:pt x="154" y="462"/>
                                  <a:pt x="138" y="453"/>
                                </a:cubicBezTo>
                                <a:cubicBezTo>
                                  <a:pt x="129" y="448"/>
                                  <a:pt x="119" y="442"/>
                                  <a:pt x="108" y="434"/>
                                </a:cubicBezTo>
                                <a:cubicBezTo>
                                  <a:pt x="97" y="425"/>
                                  <a:pt x="87" y="417"/>
                                  <a:pt x="78" y="408"/>
                                </a:cubicBezTo>
                                <a:cubicBezTo>
                                  <a:pt x="69" y="398"/>
                                  <a:pt x="61" y="389"/>
                                  <a:pt x="55" y="380"/>
                                </a:cubicBezTo>
                                <a:cubicBezTo>
                                  <a:pt x="49" y="370"/>
                                  <a:pt x="46" y="362"/>
                                  <a:pt x="46" y="354"/>
                                </a:cubicBezTo>
                                <a:cubicBezTo>
                                  <a:pt x="46" y="347"/>
                                  <a:pt x="46" y="342"/>
                                  <a:pt x="45" y="337"/>
                                </a:cubicBezTo>
                                <a:cubicBezTo>
                                  <a:pt x="45" y="332"/>
                                  <a:pt x="45" y="328"/>
                                  <a:pt x="44" y="324"/>
                                </a:cubicBezTo>
                                <a:cubicBezTo>
                                  <a:pt x="44" y="320"/>
                                  <a:pt x="44" y="317"/>
                                  <a:pt x="44" y="314"/>
                                </a:cubicBezTo>
                                <a:cubicBezTo>
                                  <a:pt x="38" y="315"/>
                                  <a:pt x="31" y="315"/>
                                  <a:pt x="26" y="315"/>
                                </a:cubicBezTo>
                                <a:cubicBezTo>
                                  <a:pt x="20" y="315"/>
                                  <a:pt x="15" y="313"/>
                                  <a:pt x="12" y="310"/>
                                </a:cubicBezTo>
                                <a:cubicBezTo>
                                  <a:pt x="9" y="307"/>
                                  <a:pt x="7" y="303"/>
                                  <a:pt x="5" y="296"/>
                                </a:cubicBezTo>
                                <a:cubicBezTo>
                                  <a:pt x="3" y="290"/>
                                  <a:pt x="1" y="283"/>
                                  <a:pt x="1" y="276"/>
                                </a:cubicBezTo>
                                <a:cubicBezTo>
                                  <a:pt x="0" y="268"/>
                                  <a:pt x="0" y="261"/>
                                  <a:pt x="1" y="254"/>
                                </a:cubicBezTo>
                                <a:cubicBezTo>
                                  <a:pt x="2" y="247"/>
                                  <a:pt x="4" y="242"/>
                                  <a:pt x="8" y="238"/>
                                </a:cubicBezTo>
                                <a:cubicBezTo>
                                  <a:pt x="11" y="234"/>
                                  <a:pt x="15" y="232"/>
                                  <a:pt x="19" y="231"/>
                                </a:cubicBezTo>
                                <a:cubicBezTo>
                                  <a:pt x="23" y="230"/>
                                  <a:pt x="28" y="229"/>
                                  <a:pt x="32" y="229"/>
                                </a:cubicBezTo>
                                <a:cubicBezTo>
                                  <a:pt x="36" y="229"/>
                                  <a:pt x="41" y="229"/>
                                  <a:pt x="47" y="229"/>
                                </a:cubicBezTo>
                                <a:cubicBezTo>
                                  <a:pt x="47" y="222"/>
                                  <a:pt x="47" y="215"/>
                                  <a:pt x="48" y="208"/>
                                </a:cubicBezTo>
                                <a:cubicBezTo>
                                  <a:pt x="49" y="202"/>
                                  <a:pt x="50" y="197"/>
                                  <a:pt x="51" y="191"/>
                                </a:cubicBezTo>
                                <a:cubicBezTo>
                                  <a:pt x="53" y="185"/>
                                  <a:pt x="55" y="180"/>
                                  <a:pt x="58" y="177"/>
                                </a:cubicBezTo>
                                <a:cubicBezTo>
                                  <a:pt x="65" y="168"/>
                                  <a:pt x="80" y="159"/>
                                  <a:pt x="105" y="152"/>
                                </a:cubicBezTo>
                                <a:cubicBezTo>
                                  <a:pt x="129" y="144"/>
                                  <a:pt x="159" y="138"/>
                                  <a:pt x="197" y="132"/>
                                </a:cubicBezTo>
                                <a:cubicBezTo>
                                  <a:pt x="255" y="123"/>
                                  <a:pt x="315" y="118"/>
                                  <a:pt x="377" y="118"/>
                                </a:cubicBezTo>
                                <a:cubicBezTo>
                                  <a:pt x="439" y="118"/>
                                  <a:pt x="498" y="122"/>
                                  <a:pt x="555" y="130"/>
                                </a:cubicBezTo>
                                <a:cubicBezTo>
                                  <a:pt x="585" y="135"/>
                                  <a:pt x="612" y="141"/>
                                  <a:pt x="636" y="148"/>
                                </a:cubicBezTo>
                                <a:cubicBezTo>
                                  <a:pt x="661" y="156"/>
                                  <a:pt x="679" y="164"/>
                                  <a:pt x="693" y="174"/>
                                </a:cubicBezTo>
                                <a:cubicBezTo>
                                  <a:pt x="697" y="177"/>
                                  <a:pt x="699" y="181"/>
                                  <a:pt x="701" y="188"/>
                                </a:cubicBezTo>
                                <a:cubicBezTo>
                                  <a:pt x="703" y="194"/>
                                  <a:pt x="705" y="201"/>
                                  <a:pt x="705" y="208"/>
                                </a:cubicBezTo>
                                <a:cubicBezTo>
                                  <a:pt x="706" y="216"/>
                                  <a:pt x="707" y="224"/>
                                  <a:pt x="707" y="233"/>
                                </a:cubicBezTo>
                                <a:cubicBezTo>
                                  <a:pt x="712" y="233"/>
                                  <a:pt x="717" y="233"/>
                                  <a:pt x="722" y="233"/>
                                </a:cubicBezTo>
                                <a:cubicBezTo>
                                  <a:pt x="726" y="234"/>
                                  <a:pt x="731" y="234"/>
                                  <a:pt x="735" y="235"/>
                                </a:cubicBezTo>
                                <a:cubicBezTo>
                                  <a:pt x="740" y="236"/>
                                  <a:pt x="743" y="238"/>
                                  <a:pt x="745" y="240"/>
                                </a:cubicBezTo>
                                <a:close/>
                                <a:moveTo>
                                  <a:pt x="625" y="334"/>
                                </a:moveTo>
                                <a:cubicBezTo>
                                  <a:pt x="627" y="330"/>
                                  <a:pt x="629" y="325"/>
                                  <a:pt x="630" y="318"/>
                                </a:cubicBezTo>
                                <a:cubicBezTo>
                                  <a:pt x="631" y="311"/>
                                  <a:pt x="631" y="304"/>
                                  <a:pt x="631" y="297"/>
                                </a:cubicBezTo>
                                <a:cubicBezTo>
                                  <a:pt x="631" y="289"/>
                                  <a:pt x="631" y="282"/>
                                  <a:pt x="631" y="275"/>
                                </a:cubicBezTo>
                                <a:cubicBezTo>
                                  <a:pt x="631" y="268"/>
                                  <a:pt x="631" y="262"/>
                                  <a:pt x="631" y="257"/>
                                </a:cubicBezTo>
                                <a:cubicBezTo>
                                  <a:pt x="631" y="249"/>
                                  <a:pt x="629" y="242"/>
                                  <a:pt x="626" y="236"/>
                                </a:cubicBezTo>
                                <a:cubicBezTo>
                                  <a:pt x="622" y="230"/>
                                  <a:pt x="617" y="224"/>
                                  <a:pt x="608" y="220"/>
                                </a:cubicBezTo>
                                <a:cubicBezTo>
                                  <a:pt x="599" y="215"/>
                                  <a:pt x="588" y="211"/>
                                  <a:pt x="573" y="208"/>
                                </a:cubicBezTo>
                                <a:cubicBezTo>
                                  <a:pt x="558" y="205"/>
                                  <a:pt x="539" y="202"/>
                                  <a:pt x="516" y="200"/>
                                </a:cubicBezTo>
                                <a:cubicBezTo>
                                  <a:pt x="493" y="198"/>
                                  <a:pt x="468" y="197"/>
                                  <a:pt x="440" y="196"/>
                                </a:cubicBezTo>
                                <a:cubicBezTo>
                                  <a:pt x="413" y="196"/>
                                  <a:pt x="385" y="195"/>
                                  <a:pt x="358" y="196"/>
                                </a:cubicBezTo>
                                <a:cubicBezTo>
                                  <a:pt x="331" y="196"/>
                                  <a:pt x="304" y="197"/>
                                  <a:pt x="279" y="198"/>
                                </a:cubicBezTo>
                                <a:cubicBezTo>
                                  <a:pt x="254" y="200"/>
                                  <a:pt x="233" y="201"/>
                                  <a:pt x="214" y="204"/>
                                </a:cubicBezTo>
                                <a:cubicBezTo>
                                  <a:pt x="201" y="206"/>
                                  <a:pt x="189" y="208"/>
                                  <a:pt x="178" y="210"/>
                                </a:cubicBezTo>
                                <a:cubicBezTo>
                                  <a:pt x="166" y="212"/>
                                  <a:pt x="156" y="215"/>
                                  <a:pt x="147" y="219"/>
                                </a:cubicBezTo>
                                <a:cubicBezTo>
                                  <a:pt x="139" y="223"/>
                                  <a:pt x="132" y="227"/>
                                  <a:pt x="127" y="233"/>
                                </a:cubicBezTo>
                                <a:cubicBezTo>
                                  <a:pt x="122" y="239"/>
                                  <a:pt x="120" y="246"/>
                                  <a:pt x="120" y="255"/>
                                </a:cubicBezTo>
                                <a:cubicBezTo>
                                  <a:pt x="120" y="271"/>
                                  <a:pt x="120" y="271"/>
                                  <a:pt x="120" y="271"/>
                                </a:cubicBezTo>
                                <a:cubicBezTo>
                                  <a:pt x="120" y="278"/>
                                  <a:pt x="120" y="287"/>
                                  <a:pt x="120" y="295"/>
                                </a:cubicBezTo>
                                <a:cubicBezTo>
                                  <a:pt x="121" y="304"/>
                                  <a:pt x="121" y="313"/>
                                  <a:pt x="122" y="321"/>
                                </a:cubicBezTo>
                                <a:cubicBezTo>
                                  <a:pt x="123" y="329"/>
                                  <a:pt x="124" y="335"/>
                                  <a:pt x="126" y="339"/>
                                </a:cubicBezTo>
                                <a:cubicBezTo>
                                  <a:pt x="128" y="346"/>
                                  <a:pt x="133" y="352"/>
                                  <a:pt x="139" y="358"/>
                                </a:cubicBezTo>
                                <a:cubicBezTo>
                                  <a:pt x="146" y="365"/>
                                  <a:pt x="153" y="371"/>
                                  <a:pt x="160" y="376"/>
                                </a:cubicBezTo>
                                <a:cubicBezTo>
                                  <a:pt x="168" y="381"/>
                                  <a:pt x="175" y="385"/>
                                  <a:pt x="182" y="388"/>
                                </a:cubicBezTo>
                                <a:cubicBezTo>
                                  <a:pt x="189" y="391"/>
                                  <a:pt x="195" y="392"/>
                                  <a:pt x="199" y="391"/>
                                </a:cubicBezTo>
                                <a:cubicBezTo>
                                  <a:pt x="206" y="389"/>
                                  <a:pt x="215" y="385"/>
                                  <a:pt x="225" y="378"/>
                                </a:cubicBezTo>
                                <a:cubicBezTo>
                                  <a:pt x="235" y="372"/>
                                  <a:pt x="246" y="364"/>
                                  <a:pt x="257" y="355"/>
                                </a:cubicBezTo>
                                <a:cubicBezTo>
                                  <a:pt x="268" y="345"/>
                                  <a:pt x="280" y="335"/>
                                  <a:pt x="291" y="324"/>
                                </a:cubicBezTo>
                                <a:cubicBezTo>
                                  <a:pt x="303" y="313"/>
                                  <a:pt x="314" y="302"/>
                                  <a:pt x="326" y="292"/>
                                </a:cubicBezTo>
                                <a:cubicBezTo>
                                  <a:pt x="340" y="277"/>
                                  <a:pt x="357" y="269"/>
                                  <a:pt x="374" y="268"/>
                                </a:cubicBezTo>
                                <a:cubicBezTo>
                                  <a:pt x="392" y="268"/>
                                  <a:pt x="409" y="274"/>
                                  <a:pt x="426" y="288"/>
                                </a:cubicBezTo>
                                <a:cubicBezTo>
                                  <a:pt x="437" y="297"/>
                                  <a:pt x="449" y="308"/>
                                  <a:pt x="460" y="320"/>
                                </a:cubicBezTo>
                                <a:cubicBezTo>
                                  <a:pt x="472" y="331"/>
                                  <a:pt x="483" y="342"/>
                                  <a:pt x="494" y="352"/>
                                </a:cubicBezTo>
                                <a:cubicBezTo>
                                  <a:pt x="505" y="362"/>
                                  <a:pt x="516" y="371"/>
                                  <a:pt x="526" y="378"/>
                                </a:cubicBezTo>
                                <a:cubicBezTo>
                                  <a:pt x="536" y="386"/>
                                  <a:pt x="546" y="390"/>
                                  <a:pt x="554" y="392"/>
                                </a:cubicBezTo>
                                <a:cubicBezTo>
                                  <a:pt x="559" y="393"/>
                                  <a:pt x="565" y="391"/>
                                  <a:pt x="571" y="387"/>
                                </a:cubicBezTo>
                                <a:cubicBezTo>
                                  <a:pt x="577" y="383"/>
                                  <a:pt x="584" y="378"/>
                                  <a:pt x="591" y="372"/>
                                </a:cubicBezTo>
                                <a:cubicBezTo>
                                  <a:pt x="597" y="367"/>
                                  <a:pt x="604" y="360"/>
                                  <a:pt x="610" y="353"/>
                                </a:cubicBezTo>
                                <a:cubicBezTo>
                                  <a:pt x="616" y="346"/>
                                  <a:pt x="621" y="340"/>
                                  <a:pt x="625" y="334"/>
                                </a:cubicBezTo>
                                <a:close/>
                                <a:moveTo>
                                  <a:pt x="625" y="334"/>
                                </a:moveTo>
                                <a:cubicBezTo>
                                  <a:pt x="625" y="334"/>
                                  <a:pt x="625" y="334"/>
                                  <a:pt x="625" y="334"/>
                                </a:cubicBezTo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2" o:spid="_x0000_s1026" style="position:absolute;left:0;text-align:left;margin-left:-31.7pt;margin-top:66pt;width:538.7pt;height:659.2pt;z-index:251717632" coordorigin="7592,19525" coordsize="6970,8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">
                <v:shape id="任意多边形 125" o:spid="_x0000_s1027" style="position:absolute;left:7670;top:19553;width:298;height:367;visibility:visible;mso-wrap-style:square;v-text-anchor:top" coordsize="217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Tj8EA&#10;AADcAAAADwAAAGRycy9kb3ducmV2LnhtbERPTYvCMBC9C/6HMII3TavoLtUoi1BcEA/q7n1oxqbY&#10;TLpN1O6/N4LgbR7vc5brztbiRq2vHCtIxwkI4sLpiksFP6d89AnCB2SNtWNS8E8e1qt+b4mZdnc+&#10;0O0YShFD2GeowITQZFL6wpBFP3YNceTOrrUYImxLqVu8x3Bby0mSzKXFimODwYY2horL8WoVbMLf&#10;b1PuD/l5l+ZuO93vTFp8KDUcdF8LEIG68Ba/3N86zp/M4Pl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/U4/BAAAA3AAAAA8AAAAAAAAAAAAAAAAAmAIAAGRycy9kb3du&#10;cmV2LnhtbFBLBQYAAAAABAAEAPUAAACGAwAAAAA=&#10;" path="m214,210v,2,1,6,2,10c216,224,217,228,217,233v,4,-1,8,-1,12c215,248,214,251,212,253v-1,2,-3,3,-7,4c201,258,196,260,190,261v-6,1,-13,2,-20,3c163,265,155,265,148,266v-7,1,-15,1,-22,2c119,268,113,268,108,268v-5,,-11,,-18,-1c83,267,76,267,69,266v-8,-1,-15,-1,-22,-2c40,263,33,262,27,261v-5,-1,-11,-2,-15,-2c8,258,6,257,5,256,3,254,1,250,1,243,,236,,226,2,215v1,-7,3,-12,8,-16c14,196,19,193,25,191v6,-2,12,-4,18,-5c49,184,55,182,59,179v4,-3,7,-5,9,-7c70,170,71,168,72,166v1,-2,1,-5,1,-7c73,157,73,154,73,151v,-4,-2,-7,-4,-10c67,139,64,137,61,134v-2,-1,-3,-3,-4,-5c56,127,55,124,54,122v-1,-2,-2,-5,-3,-8c51,113,50,113,50,112v-1,-1,-2,-3,-2,-4c47,106,46,104,45,101,44,97,43,95,43,92v,-2,,-4,,-6c43,84,44,82,45,81v,-7,,-14,1,-21c47,55,48,48,50,42v1,-7,4,-13,8,-18c62,19,65,15,69,12,73,9,78,6,82,5,86,3,91,2,95,1,100,,104,,108,v5,,8,1,11,2c122,2,124,3,126,4v2,1,3,2,4,4c132,9,133,10,134,12v6,,6,,6,c142,12,143,12,145,12v2,1,3,2,5,3c151,16,153,18,155,21v5,6,8,12,10,19c167,47,169,53,170,60v1,7,1,14,1,21c172,82,172,83,172,84v1,2,1,3,1,5c173,91,173,94,172,97v,3,-1,6,-1,9c170,108,169,110,168,111v-1,1,-2,2,-3,3c164,117,163,120,162,122v-1,2,-2,5,-3,7c158,131,157,133,155,134v-3,3,-6,5,-8,7c145,143,143,146,143,150v-1,3,-1,6,-1,8c142,161,143,164,144,167v2,3,4,5,6,8c153,177,157,179,162,181v5,2,10,4,15,5c182,188,187,189,192,191v5,2,10,4,13,7c209,201,212,205,214,210xm120,200v1,-1,1,-2,,-4c120,195,119,194,118,193v-1,-1,-2,-3,-3,-4c101,189,101,189,101,189v-1,1,-2,3,-3,4c97,194,97,195,96,196v,1,,2,,3c98,202,99,204,100,206v1,2,2,4,3,5c103,213,102,215,101,218v,4,-1,7,-2,10c99,232,98,235,97,238v,3,,5,,7c97,246,97,247,98,248v1,2,2,3,3,4c102,254,103,255,105,256v1,1,2,2,3,2c109,258,110,257,112,256v1,-1,2,-2,3,-3c117,252,118,250,119,249v1,-2,1,-3,1,-4c120,244,120,242,119,239v,-3,-1,-6,-2,-9c117,226,116,223,115,219v-1,-3,-1,-5,-2,-7c114,211,115,209,116,207v1,-1,3,-4,4,-7xm120,200v,,,,,e" fillcolor="#262626" stroked="f">
                  <v:path arrowok="t" o:connecttype="custom"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 textboxrect="0,0,217,268"/>
                  <o:lock v:ext="edit" aspectratio="t"/>
                </v:shape>
                <v:shape id="任意多边形 126" o:spid="_x0000_s1028" style="position:absolute;left:11514;top:19583;width:345;height:349;visibility:visible;mso-wrap-style:square;v-text-anchor:top" coordsize="133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UE8EA&#10;AADcAAAADwAAAGRycy9kb3ducmV2LnhtbERPTWvCQBC9C/0PyxS8mU0URKOrSKHUa62ixzE7ZpNm&#10;Z0N21bS/vlsQvM3jfc5y3dtG3KjzlWMFWZKCIC6crrhUsP96H81A+ICssXFMCn7Iw3r1Mlhirt2d&#10;P+m2C6WIIexzVGBCaHMpfWHIok9cSxy5i+sshgi7UuoO7zHcNnKcplNpseLYYLClN0PF9+5qFZzq&#10;Yz3J6vn1YH/5bPRk85HZUqnha79ZgAjUh6f44d7qOH88hf9n4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oVBPBAAAA3AAAAA8AAAAAAAAAAAAAAAAAmAIAAGRycy9kb3du&#10;cmV2LnhtbFBLBQYAAAAABAAEAPUAAACGAwAAAAA=&#10;" path="m103,c29,,29,,29,,13,,,13,,30v,74,,74,,74c,121,13,134,29,134v74,,74,,74,c120,134,133,121,133,104v,-74,,-74,,-74c133,13,120,,103,xm26,110v,,,-11,2,-14c30,94,33,90,45,88,58,86,56,79,56,79v,-3,,-6,,-6c56,73,51,70,49,64,45,63,46,61,45,59v,,-1,-9,2,-8c47,51,48,51,48,49v,-4,,-10,,-12c48,34,50,28,55,27v4,-1,2,,4,c60,27,60,26,63,26v6,-2,6,-2,6,-2c71,24,73,28,75,29v1,,2,-1,5,c84,30,84,36,84,38v,3,1,9,,11c84,51,85,51,85,51v3,,2,9,2,9c87,62,85,62,82,64v-2,6,-6,9,-6,9c76,73,76,78,76,79v,,-2,7,10,9c99,90,102,94,104,96v2,3,3,14,3,14c26,110,26,110,26,110xm26,110v,,,,,e" fillcolor="#262626" stroked="f">
                  <v:path arrowok="t" o:connecttype="custom"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 textboxrect="0,0,133,134"/>
                  <o:lock v:ext="edit" aspectratio="t"/>
                </v:shape>
                <v:shape id="任意多边形 128" o:spid="_x0000_s1029" style="position:absolute;left:13187;top:19546;width:360;height:373;visibility:visible;mso-wrap-style:square;v-text-anchor:top" coordsize="469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1V8cA&#10;AADcAAAADwAAAGRycy9kb3ducmV2LnhtbESPzU7DQAyE75V4h5WRuNFNK1SqtJuo5UeqBAcoPICV&#10;dZNA1huyS7Lw9PiA1JutGc983pbJdWqkIbSeDSzmGSjiytuWawPvb4/Xa1AhIlvsPJOBHwpQFhez&#10;LebWT/xK4zHWSkI45GigibHPtQ5VQw7D3PfEop384DDKOtTaDjhJuOv0MstW2mHL0tBgT3cNVZ/H&#10;b2dgn6avh0Uaf++rj3hzu9s/vzzZtTFXl2m3ARUpxbP5//pgBX8ptPKMTK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BNVfHAAAA3AAAAA8AAAAAAAAAAAAAAAAAmAIAAGRy&#10;cy9kb3ducmV2LnhtbFBLBQYAAAAABAAEAPUAAACMAwAAAAA=&#10;" path="m155,486v-1,,-1,,-2,c66,478,,437,,389,,343,70,313,140,303v,-7,,-7,,-7c88,257,81,185,81,126,81,47,127,,205,v77,,119,45,119,126c324,164,312,212,291,251v-5,8,-15,12,-24,7c259,254,256,243,260,235v18,-34,30,-77,30,-109c290,65,262,35,205,35v-60,,-90,31,-90,91c115,182,121,244,167,273v5,3,8,8,8,14c175,318,175,318,175,318v,9,-7,17,-16,18c83,344,35,373,35,389v,22,46,55,121,62c166,452,173,460,172,470v-1,9,-8,16,-17,16xm407,485v-3,,-6,,-9,-2c337,449,337,449,337,449v-61,34,-61,34,-61,34c270,486,263,486,258,482v-6,-4,-9,-11,-8,-17c262,392,262,392,262,392,212,340,212,340,212,340v-4,-4,-6,-11,-4,-17c210,317,216,312,222,311v69,-10,69,-10,69,-10c322,235,322,235,322,235v3,-6,9,-10,16,-10c338,225,338,225,338,225v6,,12,4,15,10c384,301,384,301,384,301v69,11,69,11,69,11c459,313,464,317,467,323v2,6,,13,-5,18c412,392,412,392,412,392v11,70,11,70,11,70c424,464,424,466,424,468v,9,-7,17,-17,17c407,485,407,485,407,485xm337,412v3,,6,1,9,2c384,435,384,435,384,435v-7,-46,-7,-46,-7,-46c376,384,377,378,381,374v33,-33,33,-33,33,-33c370,334,370,334,370,334v-6,-1,-11,-5,-13,-10c338,283,338,283,338,283v-20,41,-20,41,-20,41c316,329,311,333,305,334v-44,6,-44,6,-44,6c293,374,293,374,293,374v4,4,6,10,5,15c290,435,290,435,290,435v39,-21,39,-21,39,-21c331,413,334,412,337,412xm337,412v,,,,,e" fillcolor="#262626" stroked="f">
                  <v:path arrowok="t" o:connecttype="custom"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 textboxrect="0,0,469,486"/>
                  <o:lock v:ext="edit" aspectratio="t"/>
                </v:shape>
                <v:shape id="任意多边形 130" o:spid="_x0000_s1030" style="position:absolute;left:8629;top:19525;width:325;height:395;visibility:visible;mso-wrap-style:square;v-text-anchor:top" coordsize="338,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A3LcMA&#10;AADcAAAADwAAAGRycy9kb3ducmV2LnhtbESP3UoDQQyF7wXfYYjgnc3Wgj9rp0UKUi8UbPUBwk7c&#10;XdzJLDNxu769uRC8Szgn53xZb+c4uIlz6ZN4WC4qcCxNCr20Hj7en67uwBUlCTQkYQ8/XGC7OT9b&#10;Ux3SSQ48HbV1FiKlJg+d6lgjlqbjSGWRRhbTPlOOpLbmFkOmk4XHAa+r6gYj9WINHY2867j5On5H&#10;Dz3iar+flm8Zd/m1uQ863r6o95cX8+MDOOVZ/81/18/B8FeGb8/YBL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A3LcMAAADcAAAADwAAAAAAAAAAAAAAAACYAgAAZHJzL2Rv&#10;d25yZXYueG1sUEsFBgAAAAAEAAQA9QAAAIgDAAAAAA==&#10;" path="m167,v8,,16,1,24,3c199,4,206,7,213,10v7,3,13,6,18,10c237,24,241,28,244,32v7,8,12,18,15,29c263,71,265,81,266,91v2,11,2,22,2,33c270,126,272,127,273,130v1,1,2,4,3,7c276,140,276,144,276,148v-1,6,-2,10,-4,14c271,165,269,168,266,170v-2,2,-5,4,-7,4c257,179,256,183,254,188v-1,3,-2,7,-4,10c248,201,246,204,244,206v-5,4,-10,8,-13,10c228,219,226,224,224,231v,4,-1,8,,13c224,248,225,252,227,256v2,5,5,9,10,13c241,272,247,276,254,279v7,3,15,5,23,7c285,288,293,291,301,294v7,3,14,6,20,10c327,309,331,315,333,322v2,4,3,10,4,16c337,345,338,351,338,358v,6,-1,12,-2,18c335,382,334,386,332,389v-2,2,-5,4,-12,6c314,397,306,399,296,401v-9,1,-20,3,-31,4c253,407,241,408,229,409v-11,1,-23,2,-34,2c185,412,175,412,167,412v-8,,-17,,-27,-1c129,411,118,410,107,409,96,408,84,407,73,406,62,404,52,403,43,402v-9,-2,-17,-3,-23,-4c14,396,10,395,8,394,5,391,3,385,2,373,,362,1,348,4,330,5,320,9,312,16,307v7,-6,14,-10,23,-13c48,291,57,288,67,285v10,-2,18,-6,25,-10c98,271,103,268,106,264v3,-3,5,-6,6,-9c114,251,114,248,114,244v,-3,,-7,,-12c113,226,111,221,107,217v-4,-3,-8,-7,-12,-11c92,204,90,201,89,198v-2,-3,-3,-7,-5,-10c83,183,82,179,80,174v-2,,-4,-1,-6,-3c73,170,71,168,69,166v-2,-3,-4,-6,-5,-11c62,150,62,146,62,142v1,-4,1,-7,3,-10c66,129,67,127,70,124v,-11,,-21,2,-31c73,84,75,74,77,64,80,54,85,45,90,37v6,-8,11,-14,18,-19c114,14,121,10,128,7v6,-3,13,-5,20,-6c154,,161,,167,xm167,v,,,,,e" fillcolor="#262626" stroked="f">
                  <v:path arrowok="t" o:connecttype="custom"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 textboxrect="0,0,338,412"/>
                  <o:lock v:ext="edit" aspectratio="t"/>
                </v:shape>
                <v:shape id="任意多边形 131" o:spid="_x0000_s1031" style="position:absolute;left:9625;top:19543;width:299;height:376;visibility:visible;mso-wrap-style:square;v-text-anchor:top" coordsize="86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w0cEA&#10;AADcAAAADwAAAGRycy9kb3ducmV2LnhtbERPTYvCMBC9C/6HMMLeNNUFkWpaZEG2UC9qL96GZmzL&#10;NpNuE2v990ZY2Ns83ufs0tG0YqDeNZYVLBcRCOLS6oYrBcXlMN+AcB5ZY2uZFDzJQZpMJzuMtX3w&#10;iYazr0QIYRejgtr7LpbSlTUZdAvbEQfuZnuDPsC+krrHRwg3rVxF0VoabDg01NjRV03lz/luFGQn&#10;/I6e1+Em89+8OGb7TueHq1Ifs3G/BeFp9P/iP3emw/zPJbyfCRfI5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mcNHBAAAA3AAAAA8AAAAAAAAAAAAAAAAAmAIAAGRycy9kb3du&#10;cmV2LnhtbFBLBQYAAAAABAAEAPUAAACGAwAAAAA=&#10;" path="m85,83v,1,,3,,4c86,89,86,91,86,92v,2,,4,-1,5c85,99,85,100,84,101v,,-1,1,-3,1c80,103,78,103,75,104v-2,,-5,1,-8,1c64,106,61,106,58,106v-3,1,-6,1,-9,1c46,107,44,108,42,108v-3,,-7,-1,-11,-1c26,107,22,106,18,105v-4,,-7,-1,-11,-2c4,103,3,102,2,102,1,101,1,99,,96,,93,,90,1,85v,-3,1,-5,3,-6c6,78,8,77,10,76v2,-1,5,-2,7,-2c20,73,22,72,24,71v1,-1,2,-2,3,-2c27,68,28,67,28,66v1,,1,-1,1,-2c29,63,29,62,29,61,20,60,20,60,20,60,19,59,17,58,16,56v,-2,-1,-4,-2,-6c13,47,13,44,13,40v,-4,,-7,1,-11c14,25,15,21,16,17v2,-3,4,-6,6,-9c25,5,29,3,34,2,36,1,39,,42,v1,,1,,2,c45,,46,,46,v4,,7,1,10,2c59,4,61,5,63,8v2,2,4,5,5,8c70,19,71,21,72,24v1,3,1,6,1,9c74,36,74,38,74,40v,3,-1,6,-2,8c72,50,71,53,70,54v-1,2,-2,4,-3,6c56,61,56,61,56,61v,2,1,4,2,6c59,69,61,71,64,72v2,1,4,1,6,2c72,74,74,75,76,76v2,1,4,1,5,3c83,80,84,81,85,83xm85,83v,,,,,e" fillcolor="#262626" stroked="f">
                  <v:path arrowok="t" o:connecttype="custom"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 textboxrect="0,0,86,108"/>
                  <o:lock v:ext="edit" aspectratio="t"/>
                </v:shape>
                <v:shape id="任意多边形 132" o:spid="_x0000_s1032" style="position:absolute;left:14088;top:19571;width:394;height:396;visibility:visible;mso-wrap-style:square;v-text-anchor:top" coordsize="15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42cIA&#10;AADcAAAADwAAAGRycy9kb3ducmV2LnhtbERPTWvCQBC9C/0PyxR6MxstCSW6iohCe2igSet5yI5J&#10;MDsbs6tJ/323UOhtHu9z1tvJdOJOg2stK1hEMQjiyuqWawWf5XH+AsJ5ZI2dZVLwTQ62m4fZGjNt&#10;R/6ge+FrEULYZaig8b7PpHRVQwZdZHviwJ3tYNAHONRSDziGcNPJZRyn0mDLoaHBnvYNVZfiZhQk&#10;+9Mbf+Vlwvmh2GFJqTu9X5V6epx2KxCeJv8v/nO/6jD/eQm/z4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NHjZwgAAANwAAAAPAAAAAAAAAAAAAAAAAJgCAABkcnMvZG93&#10;bnJldi54bWxQSwUGAAAAAAQABAD1AAAAhwMAAAAA&#10;" path="m136,46v1,,1,,1,c136,46,136,46,136,46v-2,-1,-4,,-6,c125,47,123,52,121,55v,1,,1,,1c121,56,119,60,119,60v-2,2,-2,2,-2,2c117,64,116,65,115,67v-1,-2,-3,-4,-5,-6c104,52,99,47,87,46v-2,,-4,,-6,c82,45,82,45,83,45,91,40,95,32,95,24,95,11,85,,71,,58,,48,11,48,24v,9,5,18,14,22c62,46,62,46,62,46v-2,,-4,,-7,1c48,47,41,49,36,56,29,68,20,84,16,93v-4,6,-3,10,2,16c18,109,20,111,23,115,2,142,2,142,2,142v,-1,,-1,,-1c,143,,145,1,148v1,2,3,3,5,3c138,151,138,151,138,151v3,,5,-1,6,-3c144,145,144,143,142,141v1,1,1,1,1,1c119,112,119,112,119,112v-3,-4,-4,-6,-10,-6c103,106,103,106,103,106v-1,-4,-1,-8,-1,-13c104,95,105,97,106,98v1,1,1,1,1,1c109,100,110,102,113,103v4,2,9,1,13,-1c129,99,131,97,139,80v,,4,-8,4,-8c143,71,144,69,145,68v1,-4,5,-11,,-17c143,48,140,46,136,46xm55,24c55,15,62,8,71,8v9,,17,7,17,16c88,30,85,35,79,38v,1,-1,1,-2,1c75,40,73,40,71,40v-1,,-2,,-3,c67,40,66,39,65,39,59,36,55,30,55,24xm109,112v3,,3,,6,3c138,145,138,145,138,145v,,,,,c138,145,138,145,138,145v,,,,,c6,145,6,145,6,145v,,,,,c6,145,6,145,6,145v,,,,,c6,145,6,145,6,145,27,119,27,119,27,119v6,7,12,14,12,14c41,134,42,136,44,136v3,2,7,2,10,c58,135,60,132,62,129v1,-5,1,-10,-2,-14c59,114,58,113,57,112r52,xm138,65v-1,1,-1,3,-2,4c136,69,132,77,132,77v-7,16,-9,17,-10,19c120,97,118,97,116,96v-1,,-3,-1,-4,-3c111,93,111,93,111,93v-2,-3,-6,-7,-11,-12c93,73,93,73,93,73v1,11,1,11,1,11c94,91,95,99,95,106v-24,,-24,,-24,c52,106,52,106,52,106v-1,,-1,-1,-2,-2c50,104,49,103,49,102,48,79,48,79,48,79,36,99,36,99,36,99v2,2,2,2,2,2c38,101,48,113,54,120v1,2,2,4,1,6c54,127,53,129,52,129v-2,1,-4,1,-5,c46,129,45,129,45,128v,,-22,-24,-22,-24c20,101,20,100,22,96,27,87,35,71,42,61v3,-5,7,-6,14,-7c60,53,63,53,67,53v2,7,2,7,2,7c64,95,64,95,64,95v8,7,8,7,8,7c79,94,79,94,79,94,73,60,73,60,73,60v3,-7,3,-7,3,-7c80,53,83,53,86,53v9,1,12,5,18,12c106,68,108,70,110,72v1,2,2,4,3,5c117,81,117,81,117,81v,,2,-5,2,-5c121,71,121,71,121,71v1,-2,2,-3,3,-5c124,66,125,63,125,63v2,-4,2,-4,2,-4c127,59,127,59,127,59v2,-4,3,-5,5,-6c133,53,134,53,135,53v,,,,,c137,53,138,54,139,55v2,3,1,5,-1,10xe" fillcolor="#262626" stroked="f">
                  <v:path arrowok="t" o:connecttype="custom"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 textboxrect="0,0,150,151"/>
                  <o:lock v:ext="edit" aspectratio="t"/>
                </v:shape>
                <v:shape id="任意多边形 134" o:spid="_x0000_s1033" style="position:absolute;left:12333;top:19561;width:293;height:311;visibility:visible;mso-wrap-style:square;v-text-anchor:top" coordsize="328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XacsEA&#10;AADcAAAADwAAAGRycy9kb3ducmV2LnhtbERPS4vCMBC+L/gfwgh7WxMfLFKNoi7C4kVWq3gcmrEt&#10;NpPSZLX+eyMI3ubje8503tpKXKnxpWMN/Z4CQZw5U3KuId2vv8YgfEA2WDkmDXfyMJ91PqaYGHfj&#10;P7ruQi5iCPsENRQh1ImUPivIou+5mjhyZ9dYDBE2uTQN3mK4reRAqW9pseTYUGBNq4Kyy+7faijP&#10;1fJwuo9Vqo4bX6c/uD151Pqz2y4mIAK14S1+uX9NnD8cwfOZeIG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F2nLBAAAA3AAAAA8AAAAAAAAAAAAAAAAAmAIAAGRycy9kb3du&#10;cmV2LnhtbFBLBQYAAAAABAAEAPUAAACGAwAAAAA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#262626" stroked="f">
                  <v:path arrowok="t" o:connecttype="custom"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 textboxrect="0,0,328,347"/>
                  <o:lock v:ext="edit" aspectratio="t"/>
                </v:shape>
                <v:shape id="任意多边形 135" o:spid="_x0000_s1034" style="position:absolute;left:10568;top:19537;width:384;height:387;flip:x;visibility:visible;mso-wrap-style:square;v-text-anchor:top" coordsize="199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BYMUA&#10;AADcAAAADwAAAGRycy9kb3ducmV2LnhtbERPTUvDQBC9C/6HZYTe7EaLtsRuSxBKS1HQNtD2NmbH&#10;JJqdDdlpG/+9Kwi9zeN9znTeu0adqAu1ZwN3wwQUceFtzaWBfLu4nYAKgmyx8UwGfijAfHZ9NcXU&#10;+jO/02kjpYohHFI0UIm0qdahqMhhGPqWOHKfvnMoEXalth2eY7hr9H2SPGqHNceGClt6rqj43hyd&#10;gfX+TZbbXMqv1yxfv2TL8eqw+zBmcNNnT6CEermI/90rG+ePHuDvmXiB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kFgxQAAANwAAAAPAAAAAAAAAAAAAAAAAJgCAABkcnMv&#10;ZG93bnJldi54bWxQSwUGAAAAAAQABAD1AAAAigMAAAAA&#10;" path="m100,c45,,,45,,100v,55,45,99,100,99c155,199,199,155,199,100,199,45,155,,100,xm156,164v,-3,-2,-6,-5,-7c147,155,135,150,121,147v,-3,,-3,,-3c135,130,144,104,144,84,144,56,129,40,103,40,77,40,60,57,60,84v,10,4,41,18,59c78,146,78,146,78,146v-7,2,-22,6,-31,9c43,156,42,160,43,163,25,148,14,125,14,100,14,53,52,14,100,14v47,,85,39,85,86c185,125,174,148,156,164xm156,164v,,,,,e" fillcolor="#262626" stroked="f">
                  <v:path arrowok="t" o:connecttype="custom"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 textboxrect="0,0,199,199"/>
                  <o:lock v:ext="edit" aspectratio="t"/>
                </v:shape>
                <v:shape id="任意多边形 136" o:spid="_x0000_s1035" style="position:absolute;left:7650;top:20966;width:305;height:282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ykMMA&#10;AADbAAAADwAAAGRycy9kb3ducmV2LnhtbESP0WoCMRRE34X+Q7gFX6RmW21ZtkYpVkWoL7V+wGVz&#10;u1l2cxM2Ude/N4Lg4zAzZ5jZoretOFEXascKXscZCOLS6ZorBYe/9UsOIkRkja1jUnChAIv502CG&#10;hXZn/qXTPlYiQTgUqMDE6AspQ2nIYhg7T5y8f9dZjEl2ldQdnhPctvItyz6kxZrTgkFPS0Nlsz9a&#10;BShHZjddmUPz891sKN9NvGdWavjcf32CiNTHR/je3moF+TvcvqQf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MykMMAAADbAAAADwAAAAAAAAAAAAAAAACYAgAAZHJzL2Rv&#10;d25yZXYueG1sUEsFBgAAAAAEAAQA9QAAAIgD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262626" stroked="f">
                  <v:path arrowok="t" o:connecttype="custom"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 textboxrect="0,0,120,112"/>
                  <o:lock v:ext="edit" aspectratio="t"/>
                </v:shape>
                <v:shape id="任意多边形 137" o:spid="_x0000_s1036" style="position:absolute;left:8559;top:20977;width:330;height:282;visibility:visible;mso-wrap-style:square;v-text-anchor:top" coordsize="131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10ksIA&#10;AADbAAAADwAAAGRycy9kb3ducmV2LnhtbESPQYvCMBSE78L+h/AWvGmqaCldo8iCxdtiLXh9NG/b&#10;YvPSbaJ2/fVGEDwOM/MNs9oMphVX6l1jWcFsGoEgLq1uuFJQHHeTBITzyBpby6Tgnxxs1h+jFaba&#10;3vhA19xXIkDYpaig9r5LpXRlTQbd1HbEwfu1vUEfZF9J3eMtwE0r51EUS4MNh4UaO/quqTznF6PA&#10;nIbsbpLmB5eHxTbO79lfV2RKjT+H7RcIT4N/h1/tvVaQxPD8En6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jXSSwgAAANsAAAAPAAAAAAAAAAAAAAAAAJgCAABkcnMvZG93&#10;bnJldi54bWxQSwUGAAAAAAQABAD1AAAAhwMAAAAA&#10;" path="m122,18v-29,,-29,,-29,c93,9,93,9,93,9,93,4,89,,84,,47,,47,,47,,41,,37,4,37,9v,9,,9,,9c9,18,9,18,9,18,4,18,,23,,28v,75,,75,,75c,108,4,112,9,112v113,,113,,113,c127,112,131,108,131,103v,-75,,-75,,-75c131,23,127,18,122,18v,,,,,xm47,9v37,,37,,37,c84,18,84,18,84,18v-37,,-37,,-37,c47,9,47,9,47,9v,,,,,xm122,28v,15,,15,,15c107,49,88,52,70,53v,-2,,-2,,-2c70,49,68,46,65,46v-2,,-4,3,-4,5c61,53,61,53,61,53,43,52,24,48,9,42,9,28,9,28,9,28v113,,113,,113,c122,28,122,28,122,28xm9,103c9,47,9,47,9,47v15,6,34,10,52,10c61,60,61,60,61,60v,3,2,5,4,5c68,65,70,63,70,60v,-2,,-2,,-2c88,57,107,54,122,48v,55,,55,,55c9,103,9,103,9,103v,,,,,xm9,103v,,,,,e" fillcolor="#0d0d0d" stroked="f">
                  <v:path arrowok="t" o:connecttype="custom"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 textboxrect="0,0,131,112"/>
                  <o:lock v:ext="edit" aspectratio="t"/>
                </v:shape>
                <v:shape id="任意多边形 138" o:spid="_x0000_s1037" style="position:absolute;left:7682;top:22306;width:282;height:282;visibility:visible;mso-wrap-style:square;v-text-anchor:top" coordsize="150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3WMQA&#10;AADcAAAADwAAAGRycy9kb3ducmV2LnhtbESPzW7CQAyE75V4h5WReoMNbYmqlAXRP37ECdoHsLIm&#10;G5H1RtkthLfHB6TebM145vNs0ftGnamLdWADk3EGirgMtubKwO/P9+gVVEzIFpvAZOBKERbzwcMM&#10;CxsuvKfzIVVKQjgWaMCl1BZax9KRxzgOLbFox9B5TLJ2lbYdXiTcN/opy3LtsWZpcNjSh6PydPjz&#10;Br6O65XzW7fa7d/TS/yc5HGKuTGPw375BipRn/7N9+uNFfxnoZVnZAI9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91jEAAAA3AAAAA8AAAAAAAAAAAAAAAAAmAIAAGRycy9k&#10;b3ducmV2LnhtbFBLBQYAAAAABAAEAPUAAACJAwAAAAA=&#10;" path="m27,58v27,,27,,27,c57,58,59,56,59,54v,-3,-2,-5,-5,-5c27,49,27,49,27,49v-2,,-4,2,-4,5c23,56,25,58,27,58xm54,75v-27,,-27,,-27,c25,75,23,77,23,79v,3,2,5,4,5c54,84,54,84,54,84v3,,5,-2,5,-5c59,77,57,75,54,75xm54,101v-27,,-27,,-27,c25,101,23,104,23,106v,3,2,5,4,5c54,111,54,111,54,111v3,,5,-2,5,-5c59,104,57,101,54,101xm131,18v,-12,,-12,,-12c131,3,128,,125,,94,,94,,94,,91,,88,3,88,6v,13,,13,,13c83,21,79,23,76,25,64,15,43,15,43,15,13,14,,29,,29v1,2,1,2,1,2c1,31,,31,,31,,145,,145,,145v,3,3,5,6,5c6,150,6,150,7,150v,,,,,c7,150,7,150,7,150v1,-1,1,-1,2,-1c16,146,43,136,74,150v,,,,,c74,150,75,150,75,150v1,,1,,2,c77,150,77,150,77,150v,,31,-16,67,c144,150,144,150,144,150v,,1,,1,c148,150,150,148,150,146v,-106,,-106,,-106c150,40,150,40,150,40v,-11,,-11,,-11c146,23,138,20,131,18xm104,10v10,,10,,10,c117,10,120,14,120,18v,62,,62,,62c114,76,114,76,114,76v-2,-1,-4,-1,-6,c108,76,108,76,107,77v-8,5,-8,5,-8,5c99,18,99,18,99,18v,-4,2,-8,5,-8xm11,136c11,34,11,34,11,34,36,19,58,26,70,33v,103,,103,,103c61,133,38,127,11,136xm140,136v-9,-3,-33,-9,-60,c80,34,80,34,80,34v3,-1,6,-3,8,-4c88,91,88,91,88,91v,3,3,5,6,5c96,96,96,96,96,96v,,,,,c97,96,97,96,98,95v13,-9,13,-9,13,-9c123,95,123,95,123,95v1,1,2,1,2,1c125,96,125,96,125,96v,,,,,c127,96,129,95,130,94v,,,-1,,-1c130,93,130,93,130,92v1,,1,,1,-1c131,91,131,91,131,91v,-62,,-62,,-62c134,30,137,31,140,33v,103,,103,,103xm140,136v,,,,,e" fillcolor="#262626" stroked="f">
                  <v:path arrowok="t" o:connecttype="custom"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 textboxrect="0,0,150,150"/>
                  <o:lock v:ext="edit" aspectratio="t"/>
                </v:shape>
                <v:shape id="任意多边形 139" o:spid="_x0000_s1038" style="position:absolute;left:8561;top:22305;width:405;height:282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cMMA&#10;AADcAAAADwAAAGRycy9kb3ducmV2LnhtbERPS2sCMRC+C/0PYQreNKuWtm43igqKp4VuS8/TzXQf&#10;3UyWJOr675uC4G0+vudk68F04kzON5YVzKYJCOLS6oYrBZ8f+8krCB+QNXaWScGVPKxXD6MMU20v&#10;/E7nIlQihrBPUUEdQp9K6cuaDPqp7Ykj92OdwRChq6R2eInhppPzJHmWBhuODTX2tKup/C1ORsH2&#10;2m6flt9t7np3zF82+aGbfc2VGj8OmzcQgYZwF9/cRx3nL5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wQcMMAAADcAAAADwAAAAAAAAAAAAAAAACYAgAAZHJzL2Rv&#10;d25yZXYueG1sUEsFBgAAAAAEAAQA9QAAAIg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262626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 textboxrect="0,0,263,184"/>
                  <o:lock v:ext="edit" aspectratio="t"/>
                </v:shape>
                <v:shape id="任意多边形 140" o:spid="_x0000_s1039" style="position:absolute;left:9532;top:22295;width:400;height:282;visibility:visible;mso-wrap-style:square;v-text-anchor:top" coordsize="23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Rc8cA&#10;AADcAAAADwAAAGRycy9kb3ducmV2LnhtbESPT0/DMAzF70h8h8hI3FhKhcZUlk0TiD+HcdjGgd2s&#10;xjQdjVMlWVe+PT5M2s3We37v5/ly9J0aKKY2sIH7SQGKuA625cbA1+71bgYqZWSLXWAy8EcJlovr&#10;qzlWNpx4Q8M2N0pCOFVowOXcV1qn2pHHNAk9sWg/IXrMssZG24gnCfedLotiqj22LA0Oe3p2VP9u&#10;j97A+2o/lG/7z3I4rOPL4/fRldPDxpjbm3H1BCrTmC/m8/WHFfwHwZdnZAK9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kXPHAAAA3AAAAA8AAAAAAAAAAAAAAAAAmAIAAGRy&#10;cy9kb3ducmV2LnhtbFBLBQYAAAAABAAEAPUAAACMAwAAAAA=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color="#262626" stroked="f">
                  <v:path arrowok="t" o:connecttype="custom" o:connectlocs="217,55;217,91;225,99;209,116;192,100;204,90;204,61;130,91;102,92;17,58;17,38;99,8;129,6;216,40;217,55;133,105;176,86;176,144;116,167;53,144;53,90;98,105;133,105;133,105;133,105" o:connectangles="0,0,0,0,0,0,0,0,0,0,0,0,0,0,0,0,0,0,0,0,0,0,0,0,0" textboxrect="0,0,236,167"/>
                  <o:lock v:ext="edit" aspectratio="t"/>
                </v:shape>
                <v:shape id="任意多边形 141" o:spid="_x0000_s1040" style="position:absolute;left:10524;top:22341;width:350;height:282;visibility:visible;mso-wrap-style:square;v-text-anchor:top" coordsize="22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jA8IA&#10;AADcAAAADwAAAGRycy9kb3ducmV2LnhtbERP32vCMBB+H/g/hBN8GZpaRKQaRYSBOPawKohvR3M2&#10;xeZSkqx2//0yGOztPr6ft9kNthU9+dA4VjCfZSCIK6cbrhVczm/TFYgQkTW2jknBNwXYbUcvGyy0&#10;e/In9WWsRQrhUKACE2NXSBkqQxbDzHXEibs7bzEm6GupPT5TuG1lnmVLabHh1GCwo4Oh6lF+WQW5&#10;X5rTflHG/PZ+aum1+uhvV63UZDzs1yAiDfFf/Oc+6jR/MYffZ9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OMDwgAAANwAAAAPAAAAAAAAAAAAAAAAAJgCAABkcnMvZG93&#10;bnJldi54bWxQSwUGAAAAAAQABAD1AAAAhwMAAAAA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262626" stroked="f">
  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 textboxrect="0,0,228,185"/>
                  <o:lock v:ext="edit" aspectratio="t"/>
                </v:shape>
                <v:shape id="任意多边形 142" o:spid="_x0000_s1041" style="position:absolute;left:11480;top:22316;width:295;height:282;visibility:visible;mso-wrap-style:square;v-text-anchor:top" coordsize="15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kfMMA&#10;AADcAAAADwAAAGRycy9kb3ducmV2LnhtbERPTWsCMRC9C/6HMEJvmlVKkdUoKlRKL2W1F2/jZtxd&#10;3UxikuraX98UCr3N433OfNmZVtzIh8aygvEoA0FcWt1wpeBz/zqcgggRWWNrmRQ8KMBy0e/NMdf2&#10;zgXddrESKYRDjgrqGF0uZShrMhhG1hEn7mS9wZigr6T2eE/hppWTLHuRBhtODTU62tRUXnZfRsHH&#10;92O7Pxf+sr0W71Mq3OFo1k6pp0G3moGI1MV/8Z/7Taf5zxP4fSZ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TkfMMAAADcAAAADwAAAAAAAAAAAAAAAACYAgAAZHJzL2Rv&#10;d25yZXYueG1sUEsFBgAAAAAEAAQA9QAAAIgDAAAAAA==&#10;" path="m104,v-3,,-6,3,-6,6c98,139,98,139,98,139v,3,3,6,6,6c107,145,109,142,109,139,109,6,109,6,109,6,109,3,107,,104,v,,,,,xm119,4v-2,,-3,1,-3,2c116,139,116,139,116,139v,1,1,2,3,2c120,141,121,140,121,139,121,6,121,6,121,6v,-1,-1,-2,-2,-2c119,4,119,4,119,4xm131,4v-1,,-2,1,-2,2c129,139,129,139,129,139v,1,1,2,2,2c133,141,134,140,134,139,134,6,134,6,134,6v,-1,-1,-2,-3,-2c131,4,131,4,131,4xm146,v-3,,-6,3,-6,6c140,139,140,139,140,139v,3,3,6,6,6c149,145,151,142,151,139,151,6,151,6,151,6,151,3,149,,146,v,,,,,xm79,1c58,1,58,1,58,1v-5,,-9,4,-9,9c49,134,49,134,49,134v,6,4,10,9,10c79,144,79,144,79,144v5,,9,-4,9,-10c88,10,88,10,88,10,88,5,84,1,79,1v,,,,,xm77,47v-17,,-17,,-17,c58,47,57,46,57,44v,-2,1,-4,3,-4c77,40,77,40,77,40v2,,3,2,3,4c80,46,79,47,77,47v,,,,,xm77,33v-17,,-17,,-17,c59,33,57,31,57,29v,-2,2,-3,3,-3c77,26,77,26,77,26v2,,3,1,3,3c80,31,79,33,77,33v,,,,,xm30,1c9,1,9,1,9,1,4,1,,5,,10,,134,,134,,134v,6,4,10,9,10c30,144,30,144,30,144v5,,9,-4,9,-10c39,10,39,10,39,10,39,5,35,1,30,1v,,,,,xm28,47v-17,,-17,,-17,c9,47,8,46,8,44v,-2,1,-4,3,-4c28,40,28,40,28,40v2,,3,2,3,4c31,46,30,47,28,47v,,,,,xm28,33v-17,,-17,,-17,c9,33,8,31,8,29v,-2,1,-3,3,-3c28,26,28,26,28,26v2,,3,1,3,3c31,31,30,33,28,33v,,,,,xm28,33v,,,,,e" fillcolor="#262626" stroked="f">
                  <v:path arrowok="t" o:connecttype="custom"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 textboxrect="0,0,151,145"/>
                  <o:lock v:ext="edit" aspectratio="t"/>
                </v:shape>
                <v:shape id="任意多边形 143" o:spid="_x0000_s1042" style="position:absolute;left:12301;top:22327;width:347;height:282;visibility:visible;mso-wrap-style:square;v-text-anchor:top" coordsize="16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peicEA&#10;AADcAAAADwAAAGRycy9kb3ducmV2LnhtbERP22rCQBB9L/gPywi+1Y0Xik1dxQtKKSho+wFDdkyC&#10;2dmQHWP8e7dQ6NscznXmy85VqqUmlJ4NjIYJKOLM25JzAz/fu9cZqCDIFivPZOBBAZaL3sscU+vv&#10;fKL2LLmKIRxSNFCI1KnWISvIYRj6mjhyF984lAibXNsG7zHcVXqcJG/aYcmxocCaNgVl1/PNGZgd&#10;v2rM9+8bve7W0o6vhy1VYsyg360+QAl18i/+c3/aOH86gd9n4gV6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KXonBAAAA3AAAAA8AAAAAAAAAAAAAAAAAmAIAAGRycy9kb3du&#10;cmV2LnhtbFBLBQYAAAAABAAEAPUAAACGAwAAAAA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0d0d0d" stroked="f">
                  <v:path arrowok="t" o:connecttype="custom"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 textboxrect="0,0,163,133"/>
                  <o:lock v:ext="edit" aspectratio="t"/>
                </v:shape>
                <v:shape id="任意多边形 144" o:spid="_x0000_s1043" style="position:absolute;left:13201;top:22318;width:265;height:280;visibility:visible;mso-wrap-style:square;v-text-anchor:top" coordsize="240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6LMEA&#10;AADcAAAADwAAAGRycy9kb3ducmV2LnhtbERPTYvCMBC9L/gfwgh7W1NdEalGEUFZ9mat4HFoxrbY&#10;TGoS2/rvNwsLe5vH+5z1djCN6Mj52rKC6SQBQVxYXXOpID8fPpYgfEDW2FgmBS/ysN2M3taYatvz&#10;iboslCKGsE9RQRVCm0rpi4oM+oltiSN3s85giNCVUjvsY7hp5CxJFtJgzbGhwpb2FRX37GkUPE6P&#10;y+F6zo/ZNS86HPrFy31+K/U+HnYrEIGG8C/+c3/pOH8+h9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I+izBAAAA3AAAAA8AAAAAAAAAAAAAAAAAmAIAAGRycy9kb3du&#10;cmV2LnhtbFBLBQYAAAAABAAEAPUAAACGAwAAAAA=&#10;" path="m240,v,1,,2,,2c240,82,240,161,240,240v,8,-3,13,-10,16c228,257,226,257,224,257v-12,,-24,,-36,c188,257,187,257,187,257v,-43,,-85,,-128c193,129,198,129,204,129v,,,-1,,-1c204,125,204,121,204,117v,-38,,-76,,-115c204,2,204,1,204,v12,,24,,36,xm,c,80,,160,,240v,2,,3,,5c2,252,9,257,16,257v12,,24,,36,c52,257,53,257,53,257v,-43,,-85,,-128c47,129,41,129,36,129v,-1,,-1,,-2c36,85,36,44,36,2v,-1,,-1,,-2c24,,12,,,xm142,v,1,,1,,2c142,44,142,85,142,127v,1,,1,,2c137,129,131,129,126,129v,43,,85,,128c143,257,160,257,176,257v,-43,,-85,,-128c173,129,170,129,167,129v,-1,,-1,,-2c167,85,167,44,167,2v,-1,,-1,,-2c159,,150,,142,xm73,v,1,,2,,2c73,44,73,85,73,127v,1,,1,,2c69,129,66,129,63,129v,43,,85,,128c80,257,97,257,114,257v,-43,,-85,,-128c109,129,103,129,98,129v,-1,,-1,,-2c98,85,98,44,98,2v,,,-1,,-2c89,,81,,73,xe" fillcolor="#262626" stroked="f">
                  <v:path arrowok="t" o:connecttype="custom"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 textboxrect="0,0,240,257"/>
                  <o:lock v:ext="edit" aspectratio="t"/>
                </v:shape>
                <v:shape id="任意多边形 145" o:spid="_x0000_s1044" style="position:absolute;left:14099;top:22319;width:332;height:282;visibility:visible;mso-wrap-style:square;v-text-anchor:top" coordsize="157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IwG8MA&#10;AADcAAAADwAAAGRycy9kb3ducmV2LnhtbERPzWrCQBC+F3yHZYTe6q7aRomuokLBSw9qHmDMjkk0&#10;Oxuyq0n79N1Cwdt8fL+zXPe2Fg9qfeVYw3ikQBDnzlRcaMhOn29zED4gG6wdk4Zv8rBeDV6WmBrX&#10;8YEex1CIGMI+RQ1lCE0qpc9LsuhHriGO3MW1FkOEbSFNi10Mt7WcKJVIixXHhhIb2pWU3453q+E8&#10;O1+/OtVYNc3G+yTbdvnPYaP167DfLEAE6sNT/O/emzj//QP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IwG8MAAADcAAAADwAAAAAAAAAAAAAAAACYAgAAZHJzL2Rv&#10;d25yZXYueG1sUEsFBgAAAAAEAAQA9QAAAIgDAAAAAA==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262626" stroked="f">
                  <v:path arrowok="t" o:connecttype="custom"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 textboxrect="0,0,157,134"/>
                  <o:lock v:ext="edit" aspectratio="t"/>
                </v:shape>
                <v:shape id="任意多边形 148" o:spid="_x0000_s1045" style="position:absolute;left:9601;top:20945;width:340;height:340;visibility:visible;mso-wrap-style:square;v-text-anchor:top" coordsize="186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oMMMA&#10;AADcAAAADwAAAGRycy9kb3ducmV2LnhtbESPQWvCQBCF70L/wzKFXsRsrGJC6iptoMWr2t6H7JiE&#10;ZmdDdqvJv+8cBG8zvDfvfbPdj65TVxpC69nAMklBEVfetlwb+D5/LnJQISJb7DyTgYkC7HdPsy0W&#10;1t/4SNdTrJWEcCjQQBNjX2gdqoYchsT3xKJd/OAwyjrU2g54k3DX6dc03WiHLUtDgz2VDVW/pz9n&#10;IF19Zf4jm2eY124qO/9ziPOlMS/P4/sbqEhjfJjv1wcr+GuhlWdkAr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voMMMAAADcAAAADwAAAAAAAAAAAAAAAACYAgAAZHJzL2Rv&#10;d25yZXYueG1sUEsFBgAAAAAEAAQA9QAAAIgDAAAAAA=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0d0d0d" stroked="f">
                  <v:path arrowok="t" o:connecttype="custom"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 textboxrect="0,0,186,185"/>
                  <o:lock v:ext="edit" aspectratio="t"/>
                </v:shape>
                <v:shape id="任意多边形 149" o:spid="_x0000_s1046" style="position:absolute;left:10650;top:20945;width:167;height:340;visibility:visible;mso-wrap-style:square;v-text-anchor:top" coordsize="75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fLucIA&#10;AADcAAAADwAAAGRycy9kb3ducmV2LnhtbERPS4vCMBC+C/6HMIKXRVPXB1qN4i4IXjz4QPA2NmNb&#10;bCalibX++42w4G0+vucsVo0pRE2Vyy0rGPQjEMSJ1TmnCk7HTW8KwnlkjYVlUvAiB6tlu7XAWNsn&#10;76k++FSEEHYxKsi8L2MpXZKRQde3JXHgbrYy6AOsUqkrfIZwU8jvKJpIgzmHhgxL+s0ouR8eRkF9&#10;/RluhrvJ61y7y1cxzvWabl6pbqdZz0F4avxH/O/e6jB/NIP3M+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8u5wgAAANwAAAAPAAAAAAAAAAAAAAAAAJgCAABkcnMvZG93&#10;bnJldi54bWxQSwUGAAAAAAQABAD1AAAAhwMAAAAA&#10;" path="m54,1c53,,53,,53,,51,,51,,51,,24,,24,,24,,22,,22,,22,,21,1,21,1,21,1,2,21,2,21,2,21,,22,,22,,22v,2,,2,,2c,101,,101,,101v,2,,2,,2c1,104,1,104,1,104v33,43,33,43,33,43c38,152,38,152,38,152v3,-5,3,-5,3,-5c74,104,74,104,74,104v1,-1,1,-1,1,-1c75,101,75,101,75,101v,-77,,-77,,-77c75,22,75,22,75,22,74,21,74,21,74,21l54,1xm28,9v20,,20,,20,c48,79,48,79,48,79v-20,,-20,,-20,l28,9xm9,26c21,14,21,14,21,14v,67,,67,,67c9,92,9,92,9,92l9,26xm47,125v-1,-3,-5,-5,-9,-5c33,120,30,122,29,125,10,101,10,101,10,101,26,86,26,86,26,86v24,,24,,24,c65,101,65,101,65,101l47,125xm66,92c55,81,55,81,55,81v,-67,,-67,,-67c66,26,66,26,66,26r,66xe" fillcolor="#262626" stroked="f">
                  <v:path arrowok="t" o:connecttype="custom"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 textboxrect="0,0,75,152"/>
                  <o:lock v:ext="edit" aspectratio="t"/>
                </v:shape>
                <v:shape id="任意多边形 150" o:spid="_x0000_s1047" style="position:absolute;left:11471;top:20933;width:340;height:34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pmA8QA&#10;AADcAAAADwAAAGRycy9kb3ducmV2LnhtbESPQUvDQBCF70L/wzKCN7uxoGjstjSFQqAHMS14HbPT&#10;JDQ7G7JjG/995yB4m+G9ee+b5XoKvbnQmLrIDp7mGRjiOvqOGwfHw+7xFUwSZI99ZHLwSwnWq9nd&#10;EnMfr/xJl0oaoyGccnTQigy5taluKWCax4FYtVMcA4quY2P9iFcND71dZNmLDdixNrQ40Lal+lz9&#10;BAeL4lCeyh3KW5Su+vYfxdd+Kpx7uJ8272CEJvk3/12XXvGfFV+f0Qns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6ZgPEAAAA3AAAAA8AAAAAAAAAAAAAAAAAmAIAAGRycy9k&#10;b3ducmV2LnhtbFBLBQYAAAAABAAEAPUAAACJAwAAAAA=&#10;" path="m54,v6,,10,4,10,10c64,12,63,14,62,16v-4,4,-4,4,-4,4c44,6,44,6,44,6,48,2,48,2,48,2,50,1,52,,54,xm4,46c,64,,64,,64,18,60,18,60,18,60,55,23,55,23,55,23,41,9,41,9,41,9l4,46xm45,23c17,51,17,51,17,51,13,47,13,47,13,47,41,19,41,19,41,19r4,4xe" fillcolor="#262626" stroked="f">
                  <v:path arrowok="t" o:connecttype="custom"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 textboxrect="0,0,64,64"/>
                  <o:lock v:ext="edit" aspectratio="t"/>
                </v:shape>
                <v:group id="组合 153" o:spid="_x0000_s1048" style="position:absolute;left:12301;top:20935;width:340;height:340" coordorigin="29527,27558" coordsize="2413,2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o:lock v:ext="edit" aspectratio="t"/>
                  <v:shape id="任意多边形 151" o:spid="_x0000_s1049" style="position:absolute;left:31114;top:27558;width:826;height:842;visibility:visible;mso-wrap-style:square;v-text-anchor:top" coordsize="2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zNcUA&#10;AADbAAAADwAAAGRycy9kb3ducmV2LnhtbESPQWvCQBSE74L/YXlCb3VjK4lGV2mlBXvw0FTQ4yP7&#10;3ASzb0N2q/Hfu4WCx2FmvmGW69424kKdrx0rmIwTEMSl0zUbBfufz+cZCB+QNTaOScGNPKxXw8ES&#10;c+2u/E2XIhgRIexzVFCF0OZS+rIii37sWuLonVxnMUTZGak7vEa4beRLkqTSYs1xocKWNhWV5+LX&#10;Kpi/m4/NPDvuXk02/TqkReHSSa3U06h/W4AI1IdH+L+91QpmGfx9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PM1xQAAANsAAAAPAAAAAAAAAAAAAAAAAJgCAABkcnMv&#10;ZG93bnJldi54bWxQSwUGAAAAAAQABAD1AAAAigMAAAAA&#10;" path="m22,18c4,,4,,4,,3,,2,,2,1,,6,,6,,6,16,22,16,22,16,22v5,-2,5,-2,5,-2c22,20,22,19,22,18xe" fillcolor="#262626" stroked="f">
                    <v:path arrowok="t" o:connecttype="custom" o:connectlocs="82550,68840;15009,0;7504,3824;0,22946;60036,84138;78797,76489;82550,68840" o:connectangles="0,0,0,0,0,0,0" textboxrect="0,0,22,22"/>
                    <o:lock v:ext="edit" aspectratio="t"/>
                  </v:shape>
                  <v:shape id="任意多边形 152" o:spid="_x0000_s1050" style="position:absolute;left:29527;top:27860;width:2111;height:2111;visibility:visible;mso-wrap-style:square;v-text-anchor:top" coordsize="56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OmMEA&#10;AADbAAAADwAAAGRycy9kb3ducmV2LnhtbERPS27CMBDdI3EHayp1B067qCBgEIJW7aKA+BxgFA+x&#10;RTyObDdJb18vKrF8ev/lenCN6ChE61nBy7QAQVx5bblWcL18TGYgYkLW2HgmBb8UYb0aj5ZYat/z&#10;ibpzqkUO4ViiApNSW0oZK0MO49S3xJm7+eAwZRhqqQP2Odw18rUo3qRDy7nBYEtbQ9X9/OMUzL/N&#10;PrzfmrDd2WM3P/Sp+LR7pZ6fhs0CRKIhPcT/7i+tYJbH5i/5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cjpjBAAAA2wAAAA8AAAAAAAAAAAAAAAAAmAIAAGRycy9kb3du&#10;cmV2LnhtbFBLBQYAAAAABAAEAPUAAACGAwAAAAA=&#10;" path="m38,c22,2,22,2,22,2v-1,,-2,,-2,2c20,4,20,4,20,4,15,25,,46,,46v4,4,4,4,4,4c21,33,21,33,21,33,20,32,20,31,20,30v,-3,3,-6,6,-6c29,24,32,27,32,30v,3,-3,6,-6,6c25,36,24,36,23,35,6,52,6,52,6,52v4,4,4,4,4,4c10,56,31,41,52,36v,,,,,c54,36,54,35,54,34,56,18,56,18,56,18,38,,38,,38,xe" fillcolor="#262626" stroked="f">
                    <v:path arrowok="t" o:connecttype="custom"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 textboxrect="0,0,56,56"/>
                    <o:lock v:ext="edit" aspectratio="t"/>
                  </v:shape>
                </v:group>
                <v:shape id="任意多边形 154" o:spid="_x0000_s1051" style="position:absolute;left:13143;top:20853;width:347;height:340;visibility:visible;mso-wrap-style:square;v-text-anchor:top" coordsize="163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HMEA&#10;AADcAAAADwAAAGRycy9kb3ducmV2LnhtbERPS2vCQBC+F/oflin0VjeVKhpdpbaIAU8+z0N2zAaz&#10;syG7xuivd4VCb/PxPWc672wlWmp86VjBZy8BQZw7XXKhYL9bfoxA+ICssXJMCm7kYT57fZliqt2V&#10;N9RuQyFiCPsUFZgQ6lRKnxuy6HuuJo7cyTUWQ4RNIXWD1xhuK9lPkqG0WHJsMFjTj6H8vL1YBdly&#10;VY0X2f5gzN20v2s6HS91q9T7W/c9ARGoC//iP3em4/zBFzyfiR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xcxzBAAAA3AAAAA8AAAAAAAAAAAAAAAAAmAIAAGRycy9kb3du&#10;cmV2LnhtbFBLBQYAAAAABAAEAPUAAACGAwAAAAA=&#10;" path="m159,10v2,1,2,3,3,5c163,17,162,19,161,22v-1,1,-1,2,-2,3c158,26,158,27,157,27v,1,-1,2,-1,3c128,12,128,12,128,12v1,-1,2,-2,3,-4c132,7,132,6,133,5v2,-3,4,-4,7,-4c142,,144,,146,1v2,,4,1,7,3c156,6,158,8,159,10xm80,92v,-1,1,-2,2,-5c84,85,85,82,87,79v2,-3,5,-7,7,-11c96,64,99,60,101,56v6,-10,13,-20,20,-32c149,41,149,41,149,41v-7,12,-14,22,-19,32c127,77,125,81,122,85v-2,4,-4,8,-6,11c114,99,112,102,111,104v-1,2,-2,3,-2,3c108,108,107,109,106,111v,1,-1,2,-2,2c102,114,101,115,99,116v-2,1,-4,3,-6,4c90,121,88,122,86,123v-1,1,-3,2,-4,3c80,127,78,127,77,126v-1,,-1,-2,-1,-4c76,121,76,119,76,117v,-2,,-5,,-7c76,107,76,105,77,103v,-2,,-4,,-4c77,97,78,96,78,95v,-1,1,-2,2,-3xm126,97v5,3,9,6,13,10c142,111,144,116,144,121v,5,-2,10,-5,15c135,141,130,145,123,148v-6,4,-14,7,-23,9c91,159,82,160,71,160v-10,,-20,-1,-29,-3c33,155,26,152,20,149,13,145,8,141,5,137,1,132,,127,,122v,-6,1,-11,5,-16c8,102,13,97,19,94v7,-4,15,-7,24,-9c52,83,62,82,74,82,68,95,68,95,68,95v-7,,-13,1,-19,3c44,99,39,101,35,104v-4,2,-8,5,-10,8c23,115,22,118,22,121v1,4,2,7,5,10c30,133,34,136,38,138v5,1,10,3,16,4c60,143,66,143,72,143v8,,15,,22,-2c100,140,106,138,110,136v5,-2,8,-5,11,-8c123,125,124,122,124,119v,-2,,-4,-2,-6c121,112,120,111,118,109r8,-12xm126,97v,,,,,e" fillcolor="#262626" stroked="f">
                  <v:path arrowok="t" o:connecttype="custom"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 textboxrect="0,0,163,160"/>
                  <o:lock v:ext="edit" aspectratio="t"/>
                </v:shape>
                <v:shape id="任意多边形 155" o:spid="_x0000_s1052" style="position:absolute;left:14078;top:20910;width:317;height:340;visibility:visible;mso-wrap-style:square;v-text-anchor:top" coordsize="826,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/IcUA&#10;AADbAAAADwAAAGRycy9kb3ducmV2LnhtbESPUUvDQBCE3wX/w7FC3+ylIsXGXosIQkVs0yrkdcmt&#10;STS3l+a2TfrvvUKhj8PMfMPMl4Nr1JG6UHs2MBknoIgLb2suDXx/vd0/gQqCbLHxTAZOFGC5uL2Z&#10;Y2p9z1s67qRUEcIhRQOVSJtqHYqKHIaxb4mj9+M7hxJlV2rbYR/hrtEPSTLVDmuOCxW29FpR8bc7&#10;OAPZRuQ9/8xn+eb3Y/WY9/tsne2NGd0NL8+ghAa5hi/tlTUwm8D5S/wB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f8hxQAAANsAAAAPAAAAAAAAAAAAAAAAAJgCAABkcnMv&#10;ZG93bnJldi54bWxQSwUGAAAAAAQABAD1AAAAigMAAAAA&#10;" path="m654,430v-2,-22,-20,-39,-41,-39c213,391,213,391,213,391v-21,,-39,18,-39,40c174,453,192,471,213,471v401,,401,,401,c635,471,654,453,654,431v,-1,,-1,,-1xm321,119v186,,186,,186,c535,119,559,92,559,60,559,27,535,,506,,321,,321,,321,,292,,268,27,268,60v,32,24,59,53,59xm614,242v-401,,-401,,-401,c192,242,174,260,174,282v,22,18,40,39,40c614,322,614,322,614,322v21,,40,-18,40,-40c654,260,635,242,614,242xm613,553v-400,,-400,,-400,c192,553,174,571,174,593v,21,18,40,39,40c614,633,614,633,614,633v21,,40,-19,40,-40c654,592,654,592,654,592v-2,-23,-20,-39,-41,-39xm795,62c774,39,743,26,707,26v-53,,-53,,-53,c632,26,609,40,609,63v,21,22,42,45,42c707,105,707,105,707,105v25,,41,17,41,42c748,767,748,767,748,767v,25,-16,41,-41,41c133,808,133,808,133,808v-26,,-55,-17,-55,-41c78,147,78,147,78,147v,-25,16,-42,41,-42c186,105,186,105,186,105v20,,33,-17,33,-42c219,40,207,26,186,26v-67,,-67,,-67,c45,26,,72,,148,,761,,761,,761v,77,49,126,125,126c701,887,701,887,701,887v81,,125,-45,125,-126c826,148,826,148,826,148v,-35,-11,-65,-31,-86xm795,62v,,,,,e" fillcolor="#262626" stroked="f">
                  <v:path arrowok="t" o:connecttype="custom"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 textboxrect="0,0,826,887"/>
                  <o:lock v:ext="edit" aspectratio="t"/>
                </v:shape>
                <v:shape id="任意多边形 158" o:spid="_x0000_s1053" style="position:absolute;left:7651;top:23519;width:280;height:282;visibility:visible;mso-wrap-style:square;v-text-anchor:top" coordsize="92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zocMA&#10;AADcAAAADwAAAGRycy9kb3ducmV2LnhtbESPQWvCQBSE7wX/w/IEb3VjIiKpq4hS2psYxfNr9pkE&#10;s2/D7qqxv94VCj0OM/MNs1j1phU3cr6xrGAyTkAQl1Y3XCk4Hj7f5yB8QNbYWiYFD/KwWg7eFphr&#10;e+c93YpQiQhhn6OCOoQul9KXNRn0Y9sRR+9sncEQpaukdniPcNPKNElm0mDDcaHGjjY1lZfiahQ0&#10;2/PMuCLbHXba/mTz49ep+M2UGg379QeIQH34D/+1v7WCNJ3C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GzocMAAADcAAAADwAAAAAAAAAAAAAAAACYAgAAZHJzL2Rv&#10;d25yZXYueG1sUEsFBgAAAAAEAAQA9QAAAIgDAAAAAA==&#10;" path="m92,23v,46,,46,,46c92,82,82,92,69,92v-40,,-40,,-40,c28,93,26,93,25,93v-5,,-8,-2,-10,-5c11,83,13,76,15,71v,-2,-1,-3,-1,-4c14,65,15,63,15,61,18,49,28,22,59,16v1,-1,3,-1,4,-1c71,15,78,21,78,29v,8,-7,15,-15,15c58,44,53,40,51,36,45,39,38,45,34,53v5,3,9,8,9,14c43,75,37,81,29,81v-4,,-7,-1,-10,-4c18,80,18,83,19,85v1,1,2,1,4,2c23,87,23,87,23,87v46,,46,,46,c78,87,86,79,86,69v,-46,,-46,,-46c86,14,78,6,69,6,23,6,23,6,23,6,13,6,6,14,6,23v,46,,46,,46c,69,,69,,69,,23,,23,,23,,11,10,,23,,69,,69,,69,,82,,92,11,92,23xm92,23v,,,,,e" fillcolor="#262626" stroked="f">
                  <v:path arrowok="t" o:connecttype="custom"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 textboxrect="0,0,92,93"/>
                  <o:lock v:ext="edit" aspectratio="t"/>
                </v:shape>
                <v:shape id="任意多边形 159" o:spid="_x0000_s1054" style="position:absolute;left:8551;top:23495;width:350;height:282;visibility:visible;mso-wrap-style:square;v-text-anchor:top" coordsize="1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txcUA&#10;AADcAAAADwAAAGRycy9kb3ducmV2LnhtbESPQWvCQBSE7wX/w/IEb3VjsNamrtIKYm/FtOL1kX0m&#10;0ezbsLvG2F/fLQg9DjPzDbNY9aYRHTlfW1YwGScgiAuray4VfH9tHucgfEDW2FgmBTfysFoOHhaY&#10;aXvlHXV5KEWEsM9QQRVCm0npi4oM+rFtiaN3tM5giNKVUju8RrhpZJokM2mw5rhQYUvriopzfjEK&#10;8veprZ+Pn83hNv/Z7s8udPr0otRo2L+9ggjUh//wvf2hFaTpE/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S3FxQAAANwAAAAPAAAAAAAAAAAAAAAAAJgCAABkcnMv&#10;ZG93bnJldi54bWxQSwUGAAAAAAQABAD1AAAAigMAAAAA&#10;" path="m114,17c114,17,101,,58,,15,,2,17,2,17,1,18,,20,,21,,42,,42,,42v,2,1,2,3,2c27,38,27,38,27,38v1,-1,2,-2,2,-3c29,26,29,26,29,26v,-17,58,-16,58,c87,33,87,33,87,33v,1,1,3,2,3c113,44,113,44,113,44v1,,2,,2,-2c115,21,115,21,115,21v,-1,,-3,-1,-4xm109,88c108,71,108,71,108,71v,-3,-2,-6,-4,-8c80,42,80,42,80,42v,,-1,-19,-9,-19c44,23,44,23,44,23v-9,,-8,18,-8,18c34,42,11,63,11,63,9,65,8,68,7,71,6,88,6,88,6,88v,3,2,5,5,5c105,93,105,93,105,93v2,,4,-2,4,-5xm45,80v-11,,-11,,-11,c34,75,34,75,34,75v11,,11,,11,c45,80,45,80,45,80xm45,69v-11,,-11,,-11,c34,63,34,63,34,63v11,,11,,11,c45,69,45,69,45,69xm45,58v-11,,-11,,-11,c34,52,34,52,34,52v11,,11,,11,c45,58,45,58,45,58xm61,80v-11,,-11,,-11,c50,75,50,75,50,75v11,,11,,11,c61,80,61,80,61,80xm61,69v-11,,-11,,-11,c50,63,50,63,50,63v11,,11,,11,c61,69,61,69,61,69xm61,58v-11,,-11,,-11,c50,52,50,52,50,52v11,,11,,11,c61,58,61,58,61,58xm78,80v-12,,-12,,-12,c66,75,66,75,66,75v12,,12,,12,c78,80,78,80,78,80xm78,69v-12,,-12,,-12,c66,63,66,63,66,63v12,,12,,12,c78,69,78,69,78,69xm78,58v-12,,-12,,-12,c66,52,66,52,66,52v12,,12,,12,c78,58,78,58,78,58xm78,58v,,,,,e" fillcolor="#262626" stroked="f">
                  <v:path arrowok="t" o:connecttype="custom"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 textboxrect="0,0,115,93"/>
                  <o:lock v:ext="edit" aspectratio="t"/>
                </v:shape>
                <v:shape id="任意多边形 160" o:spid="_x0000_s1055" style="position:absolute;left:9589;top:23530;width:282;height:285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7yPcYA&#10;AADcAAAADwAAAGRycy9kb3ducmV2LnhtbESPQWvCQBCF7wX/wzKCt7qxFpHUVWppS6Re1IDXSXaa&#10;hGZnQ3ar8d93DkJvM7w3732z2gyuVRfqQ+PZwGyagCIuvW24MpCfPh6XoEJEtth6JgM3CrBZjx5W&#10;mFp/5QNdjrFSEsIhRQN1jF2qdShrchimviMW7dv3DqOsfaVtj1cJd61+SpKFdtiwNNTY0VtN5c/x&#10;1xloebfcZu9FnN/O+/yzyIrqOf8yZjIeXl9ARRriv/l+nVnBXwi+PCMT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7yPcYAAADcAAAADwAAAAAAAAAAAAAAAACYAgAAZHJz&#10;L2Rvd25yZXYueG1sUEsFBgAAAAAEAAQA9QAAAIsDAAAAAA==&#10;" path="m44,36v-4,4,-4,8,-8,8c32,44,28,40,24,36,20,32,16,28,16,24v,-4,4,-4,8,-8c28,12,16,,12,,8,,,12,,12v,8,8,24,16,32c24,52,40,60,48,60v,,12,-8,12,-12c60,44,48,32,44,36e" fillcolor="#262626" stroked="f">
                  <v:path arrowok="t" o:connecttype="custom" o:connectlocs="44,36;36,44;24,36;16,24;24,16;12,0;0,12;16,44;48,60;60,48;44,36" o:connectangles="0,0,0,0,0,0,0,0,0,0,0" textboxrect="0,0,60,60"/>
                  <o:lock v:ext="edit" aspectratio="t"/>
                </v:shape>
                <v:shape id="任意多边形 161" o:spid="_x0000_s1056" style="position:absolute;left:10512;top:23495;width:282;height:310;visibility:visible;mso-wrap-style:square;v-text-anchor:top" coordsize="10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xB8EA&#10;AADcAAAADwAAAGRycy9kb3ducmV2LnhtbESPQYvCQAyF78L+hyHC3uxUD6VURxFB8KRs9QfETmyL&#10;TaZ0Zmv99zsLC3tLeO97ednsJu7USINvnRhYJikoksrZVmoDt+txkYPyAcVi54QMvMnDbvsx22Bh&#10;3Uu+aCxDrWKI+AINNCH0hda+aojRJ64nidrDDYwhrkOt7YCvGM6dXqVpphlbiRca7OnQUPUsvznW&#10;uB/K88hVe8mo7PZsc3lzbsznfNqvQQWawr/5jz7ZyGVL+H0mTq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lsQfBAAAA3AAAAA8AAAAAAAAAAAAAAAAAmAIAAGRycy9kb3du&#10;cmV2LnhtbFBLBQYAAAAABAAEAPUAAACGAwAAAAA=&#10;" path="m92,c11,,11,,11,,5,,,5,,12,,27,,27,,27v2,,2,,2,c5,27,7,29,7,32v,3,-2,5,-5,5c,37,,37,,37,,52,,52,,52v2,,2,,2,c5,52,7,54,7,57v,2,-2,5,-5,5c,62,,62,,62,,76,,76,,76v2,,2,,2,c5,76,7,79,7,81v,3,-2,5,-5,5c,86,,86,,86v,15,,15,,15c,108,5,113,11,113v81,,81,,81,c99,113,103,108,103,101v,-89,,-89,,-89c103,5,99,,92,xm76,94c71,97,55,88,43,67,31,46,31,28,37,25v5,-3,11,-8,16,3c58,38,54,40,49,43v-4,2,,10,4,18c58,69,63,77,67,75v5,-3,8,-6,15,3c89,88,81,91,76,94xm76,94v,,,,,e" fillcolor="#262626" stroked="f">
                  <v:path arrowok="t" o:connecttype="custom"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 textboxrect="0,0,103,113"/>
                </v:shape>
                <v:shape id="任意多边形 162" o:spid="_x0000_s1057" style="position:absolute;left:11390;top:23481;width:480;height:340;visibility:visible;mso-wrap-style:square;v-text-anchor:top" coordsize="149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oNcQA&#10;AADcAAAADwAAAGRycy9kb3ducmV2LnhtbERP22rCQBB9L/Qflin0rW6aWpHoKhIoWJSCFzCPY3ZM&#10;otnZkN1q/HtXEHybw7nOeNqZWpypdZVlBZ+9CARxbnXFhYLt5udjCMJ5ZI21ZVJwJQfTyevLGBNt&#10;L7yi89oXIoSwS1BB6X2TSOnykgy6nm2IA3ewrUEfYFtI3eIlhJtaxlE0kAYrDg0lNpSWlJ/W/0bB&#10;d/b1t29+s9Nxnu0Ws2M/XcarVKn3t242AuGp80/xwz3XYf4ghvsz4QI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GaDXEAAAA3AAAAA8AAAAAAAAAAAAAAAAAmAIAAGRycy9k&#10;b3ducmV2LnhtbFBLBQYAAAAABAAEAPUAAACJAwAAAAA=&#10;" path="m18,85v,21,9,21,56,21c120,106,130,106,130,85,130,62,105,17,74,17,43,17,18,62,18,85xm74,26v13,,23,11,23,24c97,64,87,74,74,74,60,74,50,64,50,50,50,37,60,26,74,26xm124,44c114,28,97,12,74,12,51,12,33,30,25,44v-4,7,-13,6,-16,c7,39,,,74,v75,,67,41,65,44c134,51,125,47,124,44xm124,44v,,,,,e" fillcolor="#262626" stroked="f">
                  <v:path arrowok="t" o:connecttype="custom"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 textboxrect="0,0,149,106"/>
                  <o:lock v:ext="edit" aspectratio="t"/>
                </v:shape>
                <v:shape id="任意多边形 163" o:spid="_x0000_s1058" style="position:absolute;left:12359;top:23461;width:340;height:340;visibility:visible;mso-wrap-style:square;v-text-anchor:top" coordsize="47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zFcQA&#10;AADcAAAADwAAAGRycy9kb3ducmV2LnhtbERPS2vCQBC+C/6HZQQvpW6qNJToKkEqePHgo6W9jdkx&#10;Ce7Ohuyq8d+7hYK3+fieM1t01ogrtb52rOBtlIAgLpyuuVRw2K9eP0D4gKzROCYFd/KwmPd7M8y0&#10;u/GWrrtQihjCPkMFVQhNJqUvKrLoR64hjtzJtRZDhG0pdYu3GG6NHCdJKi3WHBsqbGhZUXHeXayC&#10;r/vm/bj8aczLJf81311+Xp02n0oNB10+BRGoC0/xv3ut4/x0An/PxAv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cxXEAAAA3AAAAA8AAAAAAAAAAAAAAAAAmAIAAGRycy9k&#10;b3ducmV2LnhtbFBLBQYAAAAABAAEAPUAAACJAwAAAAA=&#10;" path="m162,404v,1,,1,,1c158,405,156,405,154,405v-2,,-2,,-2,c116,405,86,376,85,339v-1,-18,6,-35,18,-48c116,278,132,270,150,269v,,2,,2,c167,269,180,274,192,282v16,6,32,-2,49,-24c257,237,260,220,251,208v-4,-3,-7,-5,-10,-9c240,199,240,198,239,197,229,186,223,170,222,155v-1,-37,29,-68,66,-69c288,86,289,86,290,86v31,,58,22,65,52c361,155,375,222,307,312v-62,83,-122,92,-145,92xm159,370v10,1,63,-1,121,-78c339,213,326,157,322,147v-3,-17,-17,-28,-32,-28c270,120,256,135,256,154v,10,5,17,9,21c265,175,265,175,265,176v2,2,4,4,6,5c273,182,274,183,275,184v10,12,30,44,-7,95c243,311,219,318,202,318v-9,,-17,-2,-25,-5c175,312,174,311,173,310v-4,-3,-11,-7,-21,-7c142,303,134,307,128,314v-6,6,-9,15,-9,24c119,356,134,370,152,370v,,,,,c153,370,154,370,154,370v2,,4,,5,xm237,475v-32,,-63,-6,-92,-19c137,453,133,443,136,434v4,-8,14,-12,23,-9c183,436,210,441,237,441v113,,204,-91,204,-204c441,125,350,34,237,34,125,34,34,125,34,237v,39,11,76,31,108c70,353,67,364,59,369v-7,5,-18,2,-23,-6c12,326,,282,,237,,106,106,,237,,368,,475,106,475,237v,131,-107,238,-238,238xm237,475v,,,,,e" fillcolor="#262626" stroked="f">
                  <v:path arrowok="t" o:connecttype="custom"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 textboxrect="0,0,475,475"/>
                  <o:lock v:ext="edit" aspectratio="t"/>
                </v:shape>
                <v:shape id="任意多边形 164" o:spid="_x0000_s1059" style="position:absolute;left:13182;top:23482;width:359;height:356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6tcAA&#10;AADcAAAADwAAAGRycy9kb3ducmV2LnhtbERPS4vCMBC+L/gfwix4W9OVUqRrFBEET4Kv+9jMtt1t&#10;JrGJtv33RhC8zcf3nPmyN424U+trywq+JwkI4sLqmksFp+PmawbCB2SNjWVSMJCH5WL0Mcdc2473&#10;dD+EUsQQ9jkqqEJwuZS+qMign1hHHLlf2xoMEbal1C12Mdw0cpokmTRYc2yo0NG6ouL/cDMKdpch&#10;Ndv9NZ39Td3FbYbsfOuuSo0/+9UPiEB9eItf7q2O87M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Jw6tcAAAADcAAAADwAAAAAAAAAAAAAAAACYAgAAZHJzL2Rvd25y&#10;ZXYueG1sUEsFBgAAAAAEAAQA9QAAAIUDAAAAAA==&#10;" path="m56,c25,,,25,,56v,31,25,57,56,57c88,113,113,87,113,56,113,25,88,,56,xm56,104c30,104,8,83,8,56,8,29,30,8,56,8v27,,49,21,49,48c105,83,83,104,56,104xm74,86v3,-2,3,-2,3,-2c75,81,73,78,71,76,69,73,67,70,65,67v-4,2,-4,2,-4,2c56,62,51,53,48,44v4,-2,4,-2,4,-2c50,39,49,36,47,33,46,30,44,27,43,23v-2,2,-2,2,-2,2c36,27,34,31,35,35v,,,,,c35,35,35,35,35,35v,1,,2,,3c35,38,35,38,35,38v,,,,,c40,55,48,70,60,83v,,,,,c61,84,61,84,62,85v3,3,7,3,12,1c74,86,74,86,74,86xm79,83c77,80,75,77,73,74,71,71,69,69,68,66v3,-2,3,-2,3,-2c73,64,80,73,82,81v-3,2,-3,2,-3,2xm54,41c52,38,51,35,50,32,48,29,47,25,46,22v2,-2,2,-2,2,-2c52,23,57,36,57,39v-3,2,-3,2,-3,2xm54,41v,,,,,e" fillcolor="#262626" stroked="f">
                  <v:path arrowok="t" o:connecttype="custom"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 textboxrect="0,0,113,113"/>
                  <o:lock v:ext="edit" aspectratio="t"/>
                </v:shape>
                <v:shape id="任意多边形 165" o:spid="_x0000_s1060" style="position:absolute;left:7636;top:24761;width:432;height:340;visibility:visible;mso-wrap-style:square;v-text-anchor:top" coordsize="497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2OsMA&#10;AADcAAAADwAAAGRycy9kb3ducmV2LnhtbERP32vCMBB+H+x/CDfwbaaKE9cZRQRxAwfVis9Hc7bB&#10;5lKaqJ1/vREGvt3H9/Om887W4kKtN44VDPoJCOLCacOlgn2+ep+A8AFZY+2YFPyRh/ns9WWKqXZX&#10;3tJlF0oRQ9inqKAKoUml9EVFFn3fNcSRO7rWYoiwLaVu8RrDbS2HSTKWFg3HhgobWlZUnHZnq2CY&#10;TfJsn/2Y/PP2uzGHtR0dzwelem/d4gtEoC48xf/ubx3njz/g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2OsMAAADcAAAADwAAAAAAAAAAAAAAAACYAgAAZHJzL2Rv&#10;d25yZXYueG1sUEsFBgAAAAAEAAQA9QAAAIgDAAAAAA==&#10;" path="m9,45c5,42,3,40,2,38,1,37,,35,,32,,27,,27,,27,,19,3,12,7,7,11,2,18,,29,,430,,430,,430,v11,,18,3,22,7c457,12,459,18,459,26v,6,,6,,6c459,35,459,37,458,38v,1,-3,3,-8,7c251,165,251,165,251,165v-3,1,-7,3,-12,5c235,172,231,174,230,174v-2,,-5,-1,-9,-3c217,169,213,167,208,164l9,45xm308,242v-7,,-12,1,-16,4c287,249,284,253,282,258v-3,4,-4,9,-5,15c276,279,276,284,276,289v,34,,34,,34c276,329,276,329,276,329v,2,,4,,6c209,335,209,335,209,335v-23,,-45,-1,-65,-1c124,334,106,334,91,334v-34,,-34,,-34,c46,334,36,332,29,329,21,326,15,322,11,317,7,313,4,307,2,301,1,294,,288,,281,,101,,101,,101,,94,2,90,5,88v3,-2,7,-1,12,3c19,92,22,93,26,96v4,3,9,6,15,10c47,109,53,113,59,117v6,4,12,8,18,12c83,132,88,135,92,138v4,2,7,4,8,5c104,146,107,149,108,154v,4,,8,-2,11c105,168,103,173,100,178v-2,5,-5,10,-8,16c89,199,86,204,84,209v-3,5,-5,8,-6,11c76,225,77,228,79,229v2,2,6,1,11,-2c91,227,93,224,98,220v4,-5,9,-9,14,-15c116,200,121,195,125,190v5,-5,8,-7,9,-8c137,179,141,177,146,176v5,-1,9,-1,12,1c161,179,164,180,168,183v3,3,8,6,12,9c185,195,190,198,195,201v13,9,13,9,13,9c212,212,216,214,220,215v5,,9,1,13,c237,215,241,214,244,213v3,-1,6,-2,7,-3c253,209,256,207,261,204v4,-2,9,-5,14,-9c281,192,286,189,290,186v5,-3,9,-5,11,-6c362,142,362,142,362,142v1,-1,3,-2,6,-4c372,136,376,133,381,130v5,-4,11,-7,17,-11c404,115,409,111,415,108v5,-4,10,-7,14,-10c434,95,437,93,439,92v6,-4,11,-5,15,-5c457,88,459,91,459,95v,127,,127,,127c450,215,441,208,432,201v-8,-6,-16,-12,-23,-16c401,180,395,178,390,179v-6,2,-10,5,-13,10c373,194,371,199,369,206v-2,6,-3,12,-3,17c366,227,366,230,366,232v,3,,4,,6c365,240,365,241,365,242v-7,,-7,,-7,c308,242,308,242,308,242xm490,293v4,3,6,8,6,14c497,313,495,317,491,319v-5,4,-10,9,-17,14c468,339,461,344,454,350v-7,5,-14,11,-20,16c427,372,421,377,415,381v-6,5,-11,8,-14,9c398,390,397,386,397,377v,-22,,-22,,-22c397,349,395,345,393,341v-3,-3,-7,-5,-11,-5c325,336,325,336,325,336v-4,,-9,-2,-13,-5c307,328,305,324,305,318v,-24,,-24,,-24c305,285,307,279,310,277v3,-2,8,-3,15,-3c335,274,335,274,335,274v3,,6,,10,c349,275,353,275,358,275v21,,21,,21,c385,275,390,273,393,271v2,-2,4,-6,4,-12c397,238,397,238,397,238v,-6,1,-10,3,-12c402,225,405,226,410,230v6,4,12,9,18,14c435,250,442,256,450,261v7,6,14,12,21,17c478,284,484,289,490,293xm490,293v,,,,,e" fillcolor="#262626" stroked="f">
                  <v:path arrowok="t" o:connecttype="custom"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 textboxrect="0,0,497,390"/>
                  <o:lock v:ext="edit" aspectratio="t"/>
                </v:shape>
                <v:shape id="任意多边形 166" o:spid="_x0000_s1061" style="position:absolute;left:8556;top:24744;width:452;height:302;flip:x;visibility:visible;mso-wrap-style:square;v-text-anchor:top" coordsize="124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kl8IA&#10;AADcAAAADwAAAGRycy9kb3ducmV2LnhtbERP32vCMBB+H+x/CDfwbaZTVmY1yhioexvrRPTtaG5N&#10;aXMpSazdf78MBr7dx/fzVpvRdmIgHxrHCp6mGQjiyumGawWHr+3jC4gQkTV2jknBDwXYrO/vVlho&#10;d+VPGspYixTCoUAFJsa+kDJUhiyGqeuJE/ftvMWYoK+l9nhN4baTsyzLpcWGU4PBnt4MVW15sQrm&#10;x9AO3ixCO9+fT7tZqbfPH1GpycP4ugQRaYw38b/7Xaf5eQ5/z6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/qSXwgAAANwAAAAPAAAAAAAAAAAAAAAAAJgCAABkcnMvZG93&#10;bnJldi54bWxQSwUGAAAAAAQABAD1AAAAhwMAAAAA&#10;" path="m113,c10,,10,,10,,5,,,4,,10,,73,,73,,73v,6,5,10,10,10c113,83,113,83,113,83v6,,11,-4,11,-10c124,10,124,10,124,10,124,4,119,,113,v,,,,,xm111,7c70,44,70,44,70,44v-4,3,-6,4,-8,4c60,48,57,47,54,44,13,7,13,7,13,7v98,,98,,98,c111,7,111,7,111,7xm8,71c8,14,8,14,8,14,40,42,40,42,40,42,8,71,8,71,8,71v,,,,,xm13,76c45,48,45,48,45,48v6,4,6,4,6,4c54,55,57,56,62,56v4,,8,-1,11,-4c78,48,78,48,78,48v33,28,33,28,33,28c13,76,13,76,13,76v,,,,,xm116,71c84,42,84,42,84,42,116,14,116,14,116,14v,57,,57,,57c116,71,116,71,116,71xm116,71v,,,,,e" fillcolor="#0d0d0d" stroked="f">
                  <v:path arrowok="t" o:connecttype="custom"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 textboxrect="0,0,124,83"/>
                  <o:lock v:ext="edit" aspectratio="t"/>
                </v:shape>
                <v:shape id="任意多边形 167" o:spid="_x0000_s1062" style="position:absolute;left:9586;top:24743;width:412;height:28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V6cEA&#10;AADcAAAADwAAAGRycy9kb3ducmV2LnhtbERPS2sCMRC+C/0PYQRvmlVwXVajFMHFa62P67CZ7m67&#10;mSxJqvHfN4VCb/PxPWezi6YXd3K+s6xgPstAENdWd9woOL8fpgUIH5A19pZJwZM87LYvow2W2j74&#10;je6n0IgUwr5EBW0IQymlr1sy6Gd2IE7ch3UGQ4KukdrhI4WbXi6yLJcGO04NLQ60b6n+On0bBYXJ&#10;q/h5qJ/729LFRUXV5Xi9KjUZx9c1iEAx/Iv/3Eed5ucr+H0mX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BlenBAAAA3AAAAA8AAAAAAAAAAAAAAAAAmAIAAGRycy9kb3du&#10;cmV2LnhtbFBLBQYAAAAABAAEAPUAAACGAwAAAAA=&#10;" path="m,208l94,123r57,47l208,123r94,85l,208m217,114l302,48r,141l217,114m,189l,48r85,66l,189m151,152l,29,,,302,r,29l151,152t,l151,152e" fillcolor="#262626" stroked="f">
                  <v:path arrowok="t" o:connecttype="custom"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 textboxrect="0,0,302,208"/>
                  <o:lock v:ext="edit" aspectratio="t"/>
                </v:shape>
                <v:shape id="任意多边形 168" o:spid="_x0000_s1063" style="position:absolute;left:10506;top:24725;width:413;height:413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zFMcA&#10;AADcAAAADwAAAGRycy9kb3ducmV2LnhtbESPQWvCQBCF7wX/wzJCL0U37UFsdBUpFNoSkGov3sbs&#10;mI1mZ0N21bS/3jkUvM3w3rz3zXzZ+0ZdqIt1YAPP4wwUcRlszZWBn+37aAoqJmSLTWAy8EsRlovB&#10;wxxzG678TZdNqpSEcMzRgEupzbWOpSOPcRxaYtEOofOYZO0qbTu8Srhv9EuWTbTHmqXBYUtvjsrT&#10;5uwNTOuvorfr11173n/+VYUv3fGpMOZx2K9moBL16W7+v/6wgj8RWnlGJt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18xTHAAAA3AAAAA8AAAAAAAAAAAAAAAAAmAIAAGRy&#10;cy9kb3ducmV2LnhtbFBLBQYAAAAABAAEAPUAAACMAwAAAAA=&#10;" path="m81,37v-49,,-49,,-49,c29,37,27,39,27,42v,29,,29,,29c27,73,29,76,32,76v49,,49,,49,c84,76,86,73,86,71v,-29,,-29,,-29c86,39,84,37,81,37v,,,,,xm31,70v,-27,,-27,,-27c45,57,45,57,45,57v,,,,,c31,70,31,70,31,70v,,,,,c31,70,31,70,31,70xm35,41v43,,43,,43,c56,61,56,61,56,61,35,41,35,41,35,41v,,,,,xm49,59v7,7,7,7,7,7c64,59,64,59,64,59,77,71,77,71,77,71v-42,,-42,,-42,c49,59,49,59,49,59v,,,,,xm67,57v,,,,,c81,43,81,43,81,43v,27,,27,,27c67,57,67,57,67,57v,,,,,xm56,113c25,113,,87,,56,,25,25,,56,v31,,57,25,57,56c113,87,87,113,56,113xm56,4c27,4,4,27,4,56v,29,23,53,52,53c85,109,109,85,109,56,109,27,85,4,56,4xm56,4v,,,,,e" fillcolor="#0d0d0d" stroked="f">
                  <v:path arrowok="t" o:connecttype="custom"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 textboxrect="0,0,113,113"/>
                  <o:lock v:ext="edit" aspectratio="t"/>
                </v:shape>
                <v:shape id="任意多边形 169" o:spid="_x0000_s1064" style="position:absolute;left:11424;top:24818;width:430;height:282;visibility:visible;mso-wrap-style:square;v-text-anchor:top" coordsize="106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LQAcEA&#10;AADcAAAADwAAAGRycy9kb3ducmV2LnhtbERPS4vCMBC+C/sfwizsTVM9iFajLD5YQTyoy3odmtmm&#10;tJmUJmr11xtB8DYf33Om89ZW4kKNLxwr6PcSEMSZ0wXnCn6P6+4IhA/IGivHpOBGHuazj84UU+2u&#10;vKfLIeQihrBPUYEJoU6l9Jkhi77nauLI/bvGYoiwyaVu8BrDbSUHSTKUFguODQZrWhjKysPZKvjR&#10;5bZajt0d/4xbGWlWu/ZUKvX12X5PQARqw1v8cm90nD8cw/OZeIG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0AHBAAAA3AAAAA8AAAAAAAAAAAAAAAAAmAIAAGRycy9kb3du&#10;cmV2LnhtbFBLBQYAAAAABAAEAPUAAACGAwAAAAA=&#10;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262626" stroked="f">
                  <v:path arrowok="t" o:connecttype="custom"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 textboxrect="0,0,106,70"/>
                  <o:lock v:ext="edit" aspectratio="t"/>
                </v:shape>
                <v:shape id="任意多边形 170" o:spid="_x0000_s1065" style="position:absolute;left:12361;top:24781;width:427;height:282;visibility:visible;mso-wrap-style:square;v-text-anchor:top" coordsize="320,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+CyMYA&#10;AADcAAAADwAAAGRycy9kb3ducmV2LnhtbESPS2/CMBCE70j9D9ZW6g0cOPBIMYiHgF56gFact/HW&#10;SYnXUexC2l/fPVTitquZnfl2vux8ra7UxiqwgeEgA0VcBFuxM/D+tutPQcWEbLEOTAZ+KMJy8dCb&#10;Y27DjY90PSWnJIRjjgbKlJpc61iU5DEOQkMs2mdoPSZZW6dtizcJ97UeZdlYe6xYGkpsaFNScTl9&#10;ewMf2oWh2x9G54n92p5/x7PpevZqzNNjt3oGlahLd/P/9YsV/IngyzMygV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+CyMYAAADcAAAADwAAAAAAAAAAAAAAAACYAgAAZHJz&#10;L2Rvd25yZXYueG1sUEsFBgAAAAAEAAQA9QAAAIsDAAAAAA==&#10;" path="m309,v-2,,-2,,-2,c13,,13,,13,,10,,10,,10,,3,,3,,3,,,,,,,,,211,,211,,211v320,,320,,320,c320,,320,,320,,309,,309,,309,xm294,13c170,140,170,140,170,140v-5,6,-15,6,-21,c26,13,26,13,26,13v268,,268,,268,xm13,18v83,86,83,86,83,86c13,189,13,189,13,189,13,18,13,18,13,18xm23,197v82,-84,82,-84,82,-84c140,149,140,149,140,149v5,6,12,9,20,9c167,158,174,155,179,149v36,-36,36,-36,36,-36c297,197,297,197,297,197v-274,,-274,,-274,xm307,189c224,104,224,104,224,104,307,18,307,18,307,18v,171,,171,,171xm307,189v,,,,,e" fillcolor="#262626" stroked="f">
  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320,211"/>
                  <o:lock v:ext="edit" aspectratio="t"/>
                </v:shape>
                <v:shape id="任意多边形 171" o:spid="_x0000_s1066" style="position:absolute;left:13149;top:24742;width:327;height:340;visibility:visible;mso-wrap-style:square;v-text-anchor:top" coordsize="166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enr8A&#10;AADcAAAADwAAAGRycy9kb3ducmV2LnhtbERPzYrCMBC+L/gOYQRva+oK7lqNIiuCB3FZ9QGGZmyL&#10;zaQ0o1af3giCt/n4fmc6b12lLtSE0rOBQT8BRZx5W3Ju4LBfff6ACoJssfJMBm4UYD7rfEwxtf7K&#10;/3TZSa5iCIcUDRQidap1yApyGPq+Jo7c0TcOJcIm17bBawx3lf5KkpF2WHJsKLCm34Ky0+7sDNCd&#10;/9r7Ro8cDWmrZbzcCy6N6XXbxQSUUCtv8cu9tnH+9wCez8QL9O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RN6evwAAANwAAAAPAAAAAAAAAAAAAAAAAJgCAABkcnMvZG93bnJl&#10;di54bWxQSwUGAAAAAAQABAD1AAAAhAMAAAAA&#10;" path="m116,110v,-1,,-1,,-2c116,108,116,107,116,106v,-5,-2,-7,-7,-7c107,99,104,100,102,102v-3,3,-4,5,-4,8c98,114,100,116,104,116v1,,3,,5,-1c109,117,109,119,108,121v,2,,3,-1,5c107,128,106,130,105,132v-2,2,-4,3,-6,4c97,137,95,137,93,137v-3,,-5,,-7,-1c84,135,83,134,80,132v-3,-4,-5,-9,-5,-16c75,106,79,96,86,88v8,-8,17,-11,28,-11c122,77,128,79,132,82v5,4,7,10,7,16c139,99,139,100,139,102v,1,-1,3,-1,4c135,117,135,117,135,117v,2,,2,,2c134,120,134,121,134,122v,,,1,,2c134,126,135,128,138,128v4,,8,-3,11,-9c151,116,152,113,153,111v,-3,1,-7,1,-10c154,99,154,97,154,95v,-2,-1,-4,-1,-6c152,87,152,85,151,82v-1,-2,-2,-4,-4,-6c146,74,145,73,144,71v-1,-1,-3,-2,-4,-3c136,64,131,61,125,59v-5,-2,-11,-2,-17,-2c101,57,94,58,88,61,82,63,76,67,72,72,67,76,63,82,61,88v-3,6,-4,13,-4,20c57,115,58,122,61,128v2,6,6,12,11,17c76,149,82,153,88,156v6,2,13,4,20,4c115,160,121,159,127,156v5,-2,11,-5,15,-9c143,146,144,145,145,145v1,-1,2,-1,3,-1c149,143,150,143,152,143v1,,2,,3,1c156,144,157,144,158,145v1,,1,1,2,2c154,155,146,161,137,166v-8,4,-18,6,-29,6c99,172,91,171,83,167,75,164,68,159,63,154,57,148,52,141,49,133v-4,-8,-5,-16,-5,-25c44,99,45,91,49,83,52,75,57,68,63,63,68,57,75,52,83,49v8,-4,16,-5,25,-5c115,44,122,45,129,47v7,2,13,6,18,10c149,58,151,60,153,62v1,1,3,3,4,6c159,70,161,73,162,77v1,3,2,6,3,9c166,89,166,92,166,94v,2,,5,,7c166,107,165,112,164,116v-1,4,-4,8,-7,11c154,131,150,134,145,137v-4,3,-9,4,-14,4c125,141,120,140,117,138v-4,-2,-5,-5,-5,-9c112,128,112,127,112,126v,-1,,-2,1,-3l116,110xm121,31v,2,-1,3,-2,4c118,37,116,37,115,37v-2,,-4,,-5,-2c109,34,108,33,108,31v,-25,,-25,,-25c108,5,109,3,110,2v1,-1,3,-2,5,-2c116,,118,1,119,2v1,1,2,3,2,4c121,31,121,31,121,31xm31,108v2,,3,1,4,2c37,111,37,113,37,115v,1,,3,-2,4c34,120,33,121,31,121v-25,,-25,,-25,c5,121,3,120,2,119,1,118,,116,,115v,-2,1,-4,2,-5c3,109,5,108,6,108v25,,25,,25,xm58,48v1,2,2,3,2,5c60,55,59,56,58,58v-2,1,-3,2,-5,2c51,60,50,59,48,58,31,40,31,40,31,40,30,39,29,37,29,36v,-2,1,-4,2,-5c33,30,34,29,36,29v2,,3,1,4,2l58,48xm58,48v,,,,,e" fillcolor="#262626" stroked="f">
                  <v:path arrowok="t" o:connecttype="custom"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 textboxrect="0,0,166,172"/>
                  <o:lock v:ext="edit" aspectratio="t"/>
                </v:shape>
                <v:shape id="任意多边形 172" o:spid="_x0000_s1067" style="position:absolute;left:14010;top:24741;width:378;height:378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jFMMA&#10;AADcAAAADwAAAGRycy9kb3ducmV2LnhtbERP30vDMBB+F/wfwgm+iEs30JWu6RBlIAoO1+39aG5J&#10;sbmUJm7xvzeCsLf7+H5evU5uECeaQu9ZwXxWgCDuvO7ZKNi3m/sSRIjIGgfPpOCHAqyb66saK+3P&#10;/EmnXTQih3CoUIGNcaykDJ0lh2HmR+LMHf3kMGY4GaknPOdwN8hFUTxKhz3nBosjPVvqvnbfTsFb&#10;Mh+bl7Y02+2dTe/lcn5oHwalbm/S0wpEpBQv4n/3q87zlwv4eyZfI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RjFMMAAADcAAAADwAAAAAAAAAAAAAAAACYAgAAZHJzL2Rv&#10;d25yZXYueG1sUEsFBgAAAAAEAAQA9QAAAIgDAAAAAA==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color="#262626" stroked="f">
                  <v:path arrowok="t" o:connecttype="custom"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 textboxrect="0,0,118,118"/>
                  <o:lock v:ext="edit" aspectratio="t"/>
                </v:shape>
                <v:shape id="任意多边形 179" o:spid="_x0000_s1068" style="position:absolute;left:14110;top:23500;width:322;height:314;visibility:visible;mso-wrap-style:square;v-text-anchor:top" coordsize="895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b+sQA&#10;AADcAAAADwAAAGRycy9kb3ducmV2LnhtbERPyW7CMBC9V+IfrKnUW3HKoZSAQYhNHKjEdqC3aTxZ&#10;IB5HsQnh73GlStzm6a0zmrSmFA3VrrCs4KMbgSBOrC44U3A8LN+/QDiPrLG0TAru5GAy7ryMMNb2&#10;xjtq9j4TIYRdjApy76tYSpfkZNB1bUUcuNTWBn2AdSZ1jbcQbkrZi6JPabDg0JBjRbOcksv+ahQ0&#10;19V2M/2ZpyY5/95Pi8qnu/63Um+v7XQIwlPrn+J/91qH+f0B/D0TLp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zm/rEAAAA3AAAAA8AAAAAAAAAAAAAAAAAmAIAAGRycy9k&#10;b3ducmV2LnhtbFBLBQYAAAAABAAEAPUAAACJAwAAAAA=&#10;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262626" stroked="f">
                  <v:path arrowok="t" o:connecttype="custom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 textboxrect="0,0,895,898"/>
                </v:shape>
                <v:shape id="任意多边形 180" o:spid="_x0000_s1069" style="position:absolute;left:7704;top:26209;width:300;height:297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2NcMA&#10;AADcAAAADwAAAGRycy9kb3ducmV2LnhtbESPQYvCQAyF78L+hyELXkSnehDpOorIbt2DINb9AaET&#10;22InUzuj1n+/OQjeXsjLl/eW69416k5dqD0bmE4SUMSFtzWXBv5OP+MFqBCRLTaeycCTAqxXH4Ml&#10;ptY/+Ej3PJZKIBxSNFDF2KZah6Iih2HiW2LZnX3nMMrYldp2+BC4a/QsSebaYc3yocKWthUVl/zm&#10;hDL9voyy/Mk6yQ5WX6/7zO4KY4af/eYLVKQ+vs2v618r8RcSX8qIAr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k2NcMAAADcAAAADwAAAAAAAAAAAAAAAACYAgAAZHJzL2Rv&#10;d25yZXYueG1sUEsFBgAAAAAEAAQA9QAAAIgDAAAAAA==&#10;" path="m57,113c25,113,,88,,57,,25,25,,57,v31,,56,25,56,57c113,88,88,113,57,113xm57,20c41,20,28,33,28,49v,16,29,45,29,45c57,94,85,65,85,49,85,33,72,20,57,20xm40,49c40,39,47,31,57,31v9,,17,8,17,18c74,58,66,66,57,66,47,66,40,58,40,49xm40,49v,,,,,e" fillcolor="#262626" stroked="f">
                  <v:path arrowok="t" o:connecttype="custom" o:connectlocs="57,113;0,57;57,0;113,57;57,113;57,20;28,49;57,94;85,49;57,20;40,49;57,31;74,49;57,66;40,49;40,49;40,49" o:connectangles="0,0,0,0,0,0,0,0,0,0,0,0,0,0,0,0,0" textboxrect="0,0,113,113"/>
                  <o:lock v:ext="edit" aspectratio="t"/>
                </v:shape>
                <v:shape id="任意多边形 181" o:spid="_x0000_s1070" style="position:absolute;left:8604;top:26239;width:282;height:282;flip:x;visibility:visible;mso-wrap-style:square;v-text-anchor:top" coordsize="10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7Mb8MA&#10;AADcAAAADwAAAGRycy9kb3ducmV2LnhtbESPT4vCMBTE7wt+h/AEb2vaHmRbjSLKwh68bBXPj+b1&#10;jzYvtYm2fnuzsOBxmJnfMKvNaFrxoN41lhXE8wgEcWF1w5WC0/H78wuE88gaW8uk4EkONuvJxwoz&#10;bQf+pUfuKxEg7DJUUHvfZVK6oiaDbm474uCVtjfog+wrqXscAty0MomihTTYcFiosaNdTcU1vxsF&#10;NOTprYlTuz1wuT9f4mOZ3vdKzabjdgnC0+jf4f/2j1aQJAv4OxOO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7Mb8MAAADcAAAADwAAAAAAAAAAAAAAAACYAgAAZHJzL2Rv&#10;d25yZXYueG1sUEsFBgAAAAAEAAQA9QAAAIgDAAAAAA==&#10;" path="m24,c22,3,19,7,17,11v,,,1,-1,2c16,14,15,16,15,17v-1,1,-1,2,-1,3c14,43,14,65,14,88v,4,2,7,7,7c43,95,66,95,88,95v4,,7,-3,7,-7c95,65,95,43,95,20v,,,-1,,-2c93,15,92,12,91,10,89,6,87,3,84,v5,,5,,5,c90,,90,,90,v7,1,13,4,16,10c107,12,108,15,109,17v,75,,75,,75c109,92,109,92,108,93v-1,5,-3,9,-7,12c98,107,95,108,92,109v-75,,-75,,-75,c16,108,15,108,14,108,7,106,3,101,1,95,,93,,91,,89,,20,,20,,20,,18,,15,1,13,3,7,7,3,13,1,15,,18,,20,v4,,4,,4,xm56,v1,,2,,4,c70,3,77,9,81,19v1,6,1,12,-1,17c77,44,74,50,70,57,65,65,60,74,55,82,52,78,49,74,47,70,41,60,35,51,30,40,29,36,28,33,27,29v,-5,1,-9,3,-13c33,8,39,3,47,1,48,,50,,52,v,,1,,1,c54,,55,,56,xm68,27c67,19,62,14,54,14v-7,,-13,5,-13,13c41,35,46,40,54,40v8,1,13,-5,14,-13xm68,27v,,,,,e" fillcolor="#262626" stroked="f">
                  <v:path arrowok="t"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 textboxrect="0,0,109,109"/>
                  <o:lock v:ext="edit" aspectratio="t"/>
                </v:shape>
                <v:shape id="任意多边形 182" o:spid="_x0000_s1071" style="position:absolute;left:9594;top:26209;width:227;height:282;flip:x;visibility:visible;mso-wrap-style:square;v-text-anchor:top" coordsize="86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UFsEA&#10;AADcAAAADwAAAGRycy9kb3ducmV2LnhtbERPTYvCMBC9L/gfwgje1lQFV6pRRBEE97IqgrehGZtq&#10;MilN1PrvN8LC3ubxPme2aJ0VD2pC5VnBoJ+BIC68rrhUcDxsPicgQkTWaD2TghcFWMw7HzPMtX/y&#10;Dz32sRQphEOOCkyMdS5lKAw5DH1fEyfu4huHMcGmlLrBZwp3Vg6zbCwdVpwaDNa0MlTc9nen4Ov8&#10;faxH1pyuFk/VNbTr++58UKrXbZdTEJHa+C/+c291mj8ZwvuZdIG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VFBbBAAAA3AAAAA8AAAAAAAAAAAAAAAAAmAIAAGRycy9kb3du&#10;cmV2LnhtbFBLBQYAAAAABAAEAPUAAACGAwAAAAA=&#10;" path="m43,107v-2,-2,-2,-2,-2,-2c40,104,13,77,6,65,2,58,,51,,43,,32,4,21,13,13,21,4,32,,43,,54,,65,4,73,13v9,8,13,19,13,30c86,51,84,58,80,65,73,77,46,104,45,105v-2,2,-2,2,-2,2xm43,6c22,6,6,22,6,43v,7,1,13,5,19c17,72,37,92,43,99,49,92,70,71,75,62v4,-6,5,-12,5,-19c80,22,64,6,43,6xm79,117v-71,,-71,,-71,c6,117,5,116,5,114v,-1,1,-2,3,-2c79,112,79,112,79,112v1,,2,1,2,2c81,116,80,117,79,117xm79,117v,,,,,e" fillcolor="#0d0d0d" stroked="f">
                  <v:path arrowok="t" o:connecttype="custom" o:connectlocs="43,107;41,105;6,65;0,43;13,13;43,0;73,13;86,43;80,65;45,105;43,107;43,6;6,43;11,62;43,99;75,62;80,43;43,6;79,117;8,117;5,114;8,112;79,112;81,114;79,117;79,117;79,117" o:connectangles="0,0,0,0,0,0,0,0,0,0,0,0,0,0,0,0,0,0,0,0,0,0,0,0,0,0,0" textboxrect="0,0,86,117"/>
                  <o:lock v:ext="edit" aspectratio="t"/>
                </v:shape>
                <v:shape id="任意多边形 183" o:spid="_x0000_s1072" style="position:absolute;left:10539;top:26194;width:282;height:367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+ufsIA&#10;AADcAAAADwAAAGRycy9kb3ducmV2LnhtbERPTWvCQBC9F/wPywi91Y0RRKKriKD1alrF45Ads2mz&#10;s2l2NbG/3i0UvM3jfc5i1dta3Kj1lWMF41ECgrhwuuJSwefH9m0GwgdkjbVjUnAnD6vl4GWBmXYd&#10;H+iWh1LEEPYZKjAhNJmUvjBk0Y9cQxy5i2sthgjbUuoWuxhua5kmyVRarDg2GGxoY6j4zq9Wwenn&#10;dPw9fL3n4+5u7C7dnf063Sv1OuzXcxCB+vAU/7v3Os6fTeD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P65+wgAAANwAAAAPAAAAAAAAAAAAAAAAAJgCAABkcnMvZG93&#10;bnJldi54bWxQSwUGAAAAAAQABAD1AAAAhwMAAAAA&#10;" path="m41,109c41,109,,64,,41,,19,18,,41,,63,,82,19,82,41v,23,-41,68,-41,68xm41,14c26,14,13,26,13,41v,15,13,28,28,28c56,69,68,56,68,41,68,26,56,14,41,14xm41,14v,,,,,e" fillcolor="#262626" stroked="f">
                  <v:path arrowok="t" o:connecttype="custom" o:connectlocs="41,109;0,41;41,0;82,41;41,109;41,14;13,41;41,69;68,41;41,14;41,14;41,14" o:connectangles="0,0,0,0,0,0,0,0,0,0,0,0" textboxrect="0,0,82,109"/>
                </v:shape>
                <v:shape id="任意多边形 184" o:spid="_x0000_s1073" style="position:absolute;left:11499;top:26179;width:340;height:340;flip:x;visibility:visible;mso-wrap-style:square;v-text-anchor:top" coordsize="126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xncIA&#10;AADcAAAADwAAAGRycy9kb3ducmV2LnhtbERPTWvCQBC9C/6HZYRepG6skkrqKiII9lSMwfOYnSbB&#10;7GzMrkn677uFgrd5vM9ZbwdTi45aV1lWMJ9FIIhzqysuFGTnw+sKhPPIGmvLpOCHHGw349EaE217&#10;PlGX+kKEEHYJKii9bxIpXV6SQTezDXHgvm1r0AfYFlK32IdwU8u3KIqlwYpDQ4kN7UvKb+nDKBiu&#10;aZ31i+n9yNk1/jTvX5f5olPqZTLsPkB4GvxT/O8+6jB/tYS/Z8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8zGdwgAAANwAAAAPAAAAAAAAAAAAAAAAAJgCAABkcnMvZG93&#10;bnJldi54bWxQSwUGAAAAAAQABAD1AAAAhwMAAAAA&#10;" path="m63,95c63,95,29,60,29,30,29,,63,,63,v,,35,,35,30c98,60,63,95,63,95xm87,26c86,21,83,17,78,13v,,,,-1,c76,12,76,12,75,12,74,11,74,11,73,11,72,10,71,10,71,10v-1,,-2,,-3,-1c67,9,65,9,63,9v,,,,,c63,9,63,9,63,9v-2,,-3,,-5,c55,10,52,11,49,13v,,,,,c48,13,47,14,46,15v,,,,,c45,16,44,16,44,17v-1,1,-1,1,-2,2c42,19,42,19,42,20v-1,1,-1,1,-2,2c40,23,40,23,40,23v,1,-1,2,-1,3c39,28,38,29,38,30v,22,25,52,25,52c63,82,88,52,88,30v,-1,,-2,-1,-4xm54,29v,-6,4,-10,9,-10c68,19,73,23,73,29v,5,-5,9,-10,9c58,38,54,34,54,29xm104,66v,,-3,9,,10c107,77,116,73,116,73v,40,,40,,40c116,113,85,126,82,126,79,125,47,112,44,113v-3,2,-34,10,-34,10c10,82,10,82,10,82v,,14,-4,15,-6c27,72,26,65,16,69,6,74,,79,,79v,50,,50,,50c,129,3,137,10,135v6,-2,34,-12,34,-12c44,123,78,135,82,135v4,1,44,-11,44,-15c126,106,126,66,126,63v-1,-2,-16,1,-22,3xm104,66v,,,,,e" fillcolor="#0d0d0d" stroked="f">
                  <v:path arrowok="t" o:connecttype="custom"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 textboxrect="0,0,126,137"/>
                  <o:lock v:ext="edit" aspectratio="t"/>
                </v:shape>
                <v:shape id="任意多边形 185" o:spid="_x0000_s1074" style="position:absolute;left:12414;top:26134;width:340;height:362;flip:x;visibility:visible;mso-wrap-style:square;v-text-anchor:top" coordsize="9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wgcIA&#10;AADcAAAADwAAAGRycy9kb3ducmV2LnhtbERPTWuDQBC9B/oflgn0FldDGoPNRkqwba7RUuhtcCcq&#10;cWfF3Rr777uBQm/zeJ+zz2fTi4lG11lWkEQxCOLa6o4bBR/V62oHwnlkjb1lUvBDDvLDw2KPmbY3&#10;PtNU+kaEEHYZKmi9HzIpXd2SQRfZgThwFzsa9AGOjdQj3kK46eU6jrfSYMehocWBji3V1/LbKJgK&#10;l35Vm88S34u3qtrERZpMV6Uel/PLMwhPs/8X/7lPOszfPcH9mXCBP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fCBwgAAANwAAAAPAAAAAAAAAAAAAAAAAJgCAABkcnMvZG93&#10;bnJldi54bWxQSwUGAAAAAAQABAD1AAAAhwMAAAAA&#10;" path="m13,78c5,69,,58,,46,,34,5,22,13,14,22,5,33,,45,v,,,,,c57,,68,5,77,14v8,8,13,20,13,32c90,58,85,69,77,78,71,73,71,73,71,73,85,58,85,34,71,19,64,12,55,8,45,8v,,,,,c35,8,26,12,19,19,4,34,4,58,19,73v-6,5,-6,5,-6,5xm45,130c21,92,21,92,21,92v7,-4,7,-4,7,-4c45,115,45,115,45,115,62,88,62,88,62,88v7,4,7,4,7,4l45,130xm45,69c32,69,21,58,21,45,21,32,32,21,45,21v13,,24,11,24,24c69,58,58,69,45,69xm45,28v-9,,-17,8,-17,17c28,54,36,62,45,62v9,,16,-8,16,-17c61,36,54,28,45,28xm45,28v,,,,,e" fillcolor="#0d0d0d" stroked="f">
                  <v:path arrowok="t" o:connecttype="custom"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 textboxrect="0,0,90,130"/>
                  <o:lock v:ext="edit" aspectratio="t"/>
                </v:shape>
                <v:shape id="任意多边形 186" o:spid="_x0000_s1075" style="position:absolute;left:13254;top:26179;width:282;height:282;flip:x;visibility:visible;mso-wrap-style:square;v-text-anchor:top" coordsize="10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3yKcEA&#10;AADcAAAADwAAAGRycy9kb3ducmV2LnhtbERPS4vCMBC+L+x/CCN426bdg9hqFFEWPHixiuehmT52&#10;m0m3ibb+eyMI3ubje85yPZpW3Kh3jWUFSRSDIC6sbrhScD79fM1BOI+ssbVMCu7kYL36/Fhipu3A&#10;R7rlvhIhhF2GCmrvu0xKV9Rk0EW2Iw5caXuDPsC+krrHIYSbVn7H8UwabDg01NjRtqbiL78aBTTk&#10;6X+TpHZz4HJ3+U1OZXrdKTWdjJsFCE+jf4tf7r0O8+czeD4TLp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8inBAAAA3AAAAA8AAAAAAAAAAAAAAAAAmAIAAGRycy9kb3du&#10;cmV2LnhtbFBLBQYAAAAABAAEAPUAAACGAwAAAAA=&#10;" path="m24,c22,3,19,7,17,11v,,,1,-1,2c16,14,15,16,15,17v-1,1,-1,2,-1,3c14,43,14,65,14,88v,4,2,7,7,7c43,95,66,95,88,95v4,,7,-3,7,-7c95,65,95,43,95,20v,,,-1,,-2c93,15,92,12,91,10,89,6,87,3,84,v5,,5,,5,c90,,90,,90,v7,1,13,4,16,10c107,12,108,15,109,17v,75,,75,,75c109,92,109,92,108,93v-1,5,-3,9,-7,12c98,107,95,108,92,109v-75,,-75,,-75,c16,108,15,108,14,108,7,106,3,101,1,95,,93,,91,,89,,20,,20,,20,,18,,15,1,13,3,7,7,3,13,1,15,,18,,20,v4,,4,,4,xm56,v1,,2,,4,c70,3,77,9,81,19v1,6,1,12,-1,17c77,44,74,50,70,57,65,65,60,74,55,82,52,78,49,74,47,70,41,60,35,51,30,40,29,36,28,33,27,29v,-5,1,-9,3,-13c33,8,39,3,47,1,48,,50,,52,v,,1,,1,c54,,55,,56,xm68,27c67,19,62,14,54,14v-7,,-13,5,-13,13c41,35,46,40,54,40v8,1,13,-5,14,-13xm68,27v,,,,,e" fillcolor="#262626" stroked="f">
                  <v:path arrowok="t" o:connecttype="custom"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 textboxrect="0,0,109,109"/>
                  <o:lock v:ext="edit" aspectratio="t"/>
                </v:shape>
                <v:shape id="任意多边形 188" o:spid="_x0000_s1076" style="position:absolute;left:14049;top:26109;width:372;height:340;visibility:visible;mso-wrap-style:square;v-text-anchor:top" coordsize="64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QpMUA&#10;AADcAAAADwAAAGRycy9kb3ducmV2LnhtbESPQU/DMAyF75P4D5GRuG0pSKumsmxCbGhwZAMhbqYx&#10;TUXjVEm6lf36+YDEzdZ7fu/zcj36Th0ppjawgdtZAYq4DrblxsDb4Wm6AJUyssUuMBn4pQTr1dVk&#10;iZUNJ36l4z43SkI4VWjA5dxXWqfakcc0Cz2xaN8hesyyxkbbiCcJ952+K4pSe2xZGhz29Oio/tkP&#10;3oAdNp+j+7Lu4+U83+6G99IfYmnMzfX4cA8q05j/zX/Xz1bwF0Irz8gEe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1CkxQAAANwAAAAPAAAAAAAAAAAAAAAAAJgCAABkcnMv&#10;ZG93bnJldi54bWxQSwUGAAAAAAQABAD1AAAAigMAAAAA&#10;" path="m32,c,32,,32,,32v6,6,6,6,6,6c12,32,12,32,12,32v,26,,26,,26c28,58,28,58,28,58v,-12,,-12,,-12c36,46,36,46,36,46v,12,,12,,12c52,58,52,58,52,58v,-26,,-26,,-26c58,38,58,38,58,38v6,-6,6,-6,6,-6l32,xm32,26v-2,,-4,-2,-4,-4c28,20,30,18,32,18v2,,4,2,4,4c36,24,34,26,32,26xe" fillcolor="#262626" stroked="f">
                  <v:path arrowok="t" o:connecttype="custom"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 textboxrect="0,0,64,58"/>
                  <o:lock v:ext="edit" aspectratio="t"/>
                </v:shape>
                <v:shape id="任意多边形 194" o:spid="_x0000_s1077" style="position:absolute;left:7592;top:27540;width:482;height:418;visibility:visible;mso-wrap-style:square;v-text-anchor:middle" coordsize="676394,585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A/sAA&#10;AADcAAAADwAAAGRycy9kb3ducmV2LnhtbERP24rCMBB9F/Yfwiz4pumKSK1GWRaUBcE7+jo0Y1q2&#10;mZQmq/XvjSD4Nodznem8tZW4UuNLxwq++gkI4tzpko2C42HRS0H4gKyxckwK7uRhPvvoTDHT7sY7&#10;uu6DETGEfYYKihDqTEqfF2TR911NHLmLayyGCBsjdYO3GG4rOUiSkbRYcmwosKafgvK//b9VsDKG&#10;toPk5E6Ypm6zOYdluR4r1f1svycgArXhLX65f3WcPx7C85l4gZ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7A/sAAAADcAAAADwAAAAAAAAAAAAAAAACYAgAAZHJzL2Rvd25y&#10;ZXYueG1sUEsFBgAAAAAEAAQA9QAAAIUDAAAAAA==&#10;" path="m141522,304131v19362,,37708,3791,54903,11237c213620,322883,228377,332767,240699,345087v13201,12389,23355,27148,30396,44343c278135,406625,281656,425376,281656,445618v,19362,-3521,37708,-10561,54835c264054,517716,253900,532474,240699,544795v-12389,13201,-27147,23356,-44342,30396c179230,582299,160884,585751,141522,585751v-20242,,-38994,-3519,-56189,-10560c68138,568151,53380,557996,40991,544795,28670,532474,18719,517716,11272,500521,3825,483326,34,465047,34,445618v,-20242,3724,-38993,11238,-56188c18787,372235,28670,357476,40991,345156,53312,332834,68071,322883,85266,315437v17262,-7515,35947,-11306,56256,-11306xm141522,543441v13201,,25793,-2640,37708,-7921c191144,530240,201502,523200,210303,514331v8800,-8800,15841,-19158,21188,-31073c236772,471343,239412,458819,239412,445551v,-14082,-2640,-27079,-7921,-38994c226144,394710,219103,384352,210235,375552v-8801,-8801,-19159,-15841,-31074,-21190c167315,349082,154723,346442,141522,346442v-14081,,-27079,2640,-38994,7920c90613,359711,80256,366751,71455,375552v-8868,8800,-15909,19158,-21189,31073c44985,418539,42345,431538,42345,445618v,13201,2640,25793,7921,37708c55546,495240,62587,505598,71455,514398v8801,8802,19158,15842,31073,21190c114375,540801,127441,543441,141522,543441xm368917,177198r-64786,64787l366277,289576r,183798l316046,473374r,-141488l219509,276375v-3520,-2641,-6566,-5484,-9274,-8598c207594,264731,205428,261414,203668,257893v-1760,-3520,-3317,-7446,-4603,-11914c197711,241579,197034,237584,197034,234064v,-7040,1354,-13404,3994,-19158c203668,209151,207188,204142,211589,199674l316046,95217v4400,-4400,9477,-7921,15231,-10561c337032,82016,343395,80662,350436,80662v4400,,8800,677,13201,1963c368037,83979,372031,85468,375551,87228v3521,1761,6635,4198,9275,7244c387466,97586,390106,100904,392746,104356r52872,92678l535521,197034r,50231l417862,247265,368917,177198xm535521,304131v20241,,38993,3791,56188,11237c608904,322883,623662,332767,635983,345087v12321,12389,22273,27079,29722,44274c673283,406625,677009,425376,677009,445618v,19362,-3726,37708,-11237,54835c658256,517716,648372,532474,635983,544795v-12321,13201,-27079,23356,-44274,30396c574514,582299,555830,585751,535521,585751v-19362,,-37708,-3519,-54903,-10560c463491,568151,448732,557996,436343,544795,423143,532474,412988,517716,405947,500521v-7040,-17195,-10560,-35474,-10560,-54903c395387,425376,398907,406625,405947,389430v7041,-17195,17196,-31954,30396,-44274c448665,332834,463422,322883,480618,315437v17195,-7515,35541,-11306,54903,-11306xm450899,100497v-7041,,-13675,-1354,-19836,-3994c424903,93931,419622,90410,415222,86010v-4400,-4468,-7920,-9748,-10561,-15909c402021,63941,400667,57374,400667,50266v,-7041,1286,-13675,3994,-19836c407302,24338,410822,18990,415222,14589v4400,-4400,9681,-7920,15841,-10560c437224,1388,443858,34,450899,34v7040,,13674,1354,19835,3995c476895,6669,482649,10189,487929,14589v4400,4401,7921,9749,10561,15841c501130,36591,502484,43225,502484,50266v,7040,-1354,13675,-3994,19835c495850,76262,492329,81542,487929,86010v-5280,4400,-11034,7921,-17195,10561c464573,99211,457939,100497,450899,100497xm535521,543441v14080,,27079,-2640,38993,-7921c586429,530240,596787,523200,605587,514331v8800,-8800,15841,-19158,21189,-31073c632057,471343,634697,458819,634697,445551v,-14082,-2640,-27079,-7921,-38994c621496,394710,614387,384352,605587,375552v-8800,-8801,-19158,-15841,-31073,-21190c562667,349082,549601,346442,535521,346442v-13201,,-25793,2640,-37708,7920c485966,359711,475608,366751,466740,375552v-8801,8800,-15841,19158,-21122,31073c440338,418539,437698,431538,437698,445618v,13201,2640,25793,7920,37708c450899,495240,457939,505598,466740,514398v8801,8802,19158,15842,31073,21190c509728,540801,522320,543441,535521,543441xe" fillcolor="#262626" stroked="f" strokeweight=".01833mm">
                  <v:path arrowok="t" o:connecttype="custom" o:connectlocs="141497,303999;196390,315231;240656,344937;271047,389261;281606,445425;271047,500236;240656,544559;196322,574942;141497,585497;85317,574942;40983,544559;11270,500304;33,445425;11270,389261;40983,345006;85250,315300;141497,303999;141497,543206;179198,535288;210266,514108;231450,483049;239369,445358;231450,406381;210198,375389;179129,354208;141497,346292;102509,354208;71442,375389;50257,406449;42337,445425;50257,483117;71442,514175;102509,535356;141497,543206;368852,177121;304077,241880;366212,289450;366212,473169;315990,473169;315990,331742;219470,276255;210198,267661;203632,257781;199029,245872;196999,233962;200992,214813;211551,199587;315990,95175;331218,84619;350374,80627;363573,82589;375484,87190;384758,94431;392676,104310;445539,196948;535426,196948;535426,247158;417788,247158;368852,177121;535426,303999;591604,315231;635871,344937;665587,389192;676889,445425;665654,500236;635871,544559;591604,574942;535426,585497;480533,574942;436266,544559;405875,500304;395317,445425;405875,389261;436266,345006;480533,315300;535426,303999;450819,100453;430987,96461;415148,85972;404589,70070;400596,50244;404589,30416;415148,14582;430987,4027;450819,33;470651,4027;487843,14582;498402,30416;502395,50244;498402,70070;487843,85972;470651,96529;450819,100453;535426,543206;574412,535288;605480,514108;626665,483049;634585,445358;626665,406381;605480,375389;574412,354208;535426,346292;497725,354208;466657,375389;445539,406449;437620,445425;445539,483117;466657,514175;497725,535356;535426,543206" o:connectangles="0,0,0,0,0,0,0,0,0,0,0,0,0,0,0,0,0,0,0,0,0,0,0,0,0,0,0,0,0,0,0,0,0,0,0,0,0,0,0,0,0,0,0,0,0,0,0,0,0,0,0,0,0,0,0,0,0,0,0,0,0,0,0,0,0,0,0,0,0,0,0,0,0,0,0,0,0,0,0,0,0,0,0,0,0,0,0,0,0,0,0,0,0,0,0,0,0,0,0,0,0,0,0,0,0,0,0,0,0,0" textboxrect="0,0,676394,585723"/>
                </v:shape>
                <v:shape id="任意多边形 195" o:spid="_x0000_s1078" style="position:absolute;left:8533;top:27581;width:397;height:416;visibility:visible;mso-wrap-style:square;v-text-anchor:middle" coordsize="690926,72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Z4OcEA&#10;AADcAAAADwAAAGRycy9kb3ducmV2LnhtbERPS2sCMRC+F/wPYYTealbFUlej2MKWCr3U13nYzG4W&#10;N5Mlibr990Yo9DYf33OW69624ko+NI4VjEcZCOLS6YZrBYd98fIGIkRkja1jUvBLAdarwdMSc+1u&#10;/EPXXaxFCuGQowITY5dLGUpDFsPIdcSJq5y3GBP0tdQebynctnKSZa/SYsOpwWBHH4bK8+5iFVT7&#10;KZvvYxHeP101OQXfFoftWKnnYb9ZgIjUx3/xn/tLp/nzGTyeSR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eDnBAAAA3AAAAA8AAAAAAAAAAAAAAAAAmAIAAGRycy9kb3du&#10;cmV2LnhtbFBLBQYAAAAABAAEAPUAAACGAwAAAAA=&#10;" path="m611696,39v-43812,,-79659,35875,-79659,79658c532037,123509,567884,159355,611696,159355v43855,,79658,-35832,79658,-79658c691354,35914,655537,39,611696,39xm611696,29006v28199,,50691,22594,50691,50691c662387,107853,639880,130389,611696,130389v-27884,112,-50580,-22401,-50692,-50285c561003,79968,561003,79833,561004,79697v,-28112,22550,-50691,50692,-50691xm443776,72456v-7705,43,-15265,724,-22623,1810c376994,80784,338685,105405,309806,130389v-11703,10138,-21291,20001,-29865,29416l142350,79248v-2431,-1553,-5270,-2345,-8154,-2273c126205,77337,120021,84108,120383,92099v228,5040,3063,9598,7483,12032l260925,181978v-7300,9415,-11993,16410,-12210,16757l248252,199184v-23348,32313,-24506,66653,-15382,93244c242038,319150,259809,338600,275408,349449v26606,18466,56166,35658,71967,47519c354704,402472,357195,406962,357789,409641v579,2680,435,6054,-4533,12673c341654,437811,275697,520177,269977,527318l21950,392000v-2991,-1779,-6524,-2422,-9950,-1810c4124,391584,-1131,399100,264,406976v790,4467,3628,8305,7666,10370l551054,712895v286,312,585,609,898,891c551952,713786,571301,722103,595851,723758v24549,1634,57122,-4554,78760,-33952c679729,683659,678894,674526,672747,669408v-6146,-5118,-15279,-4283,-20397,1864c651880,671836,651455,672434,651076,673063v-14817,20131,-34615,23434,-53415,22174c579644,694035,566232,688038,565074,687546r-1347,-463l363220,578023v6749,-7603,52719,-59178,99573,-116778c490803,426804,493179,393188,483156,368451,473134,343727,453581,327521,442878,319121v-6517,-5113,-27981,-20161,-47983,-34398l413912,271601r5880,3621c422041,276848,424711,277792,427483,277944v217,7402,840,14672,3171,21725c433652,308721,439822,314776,447397,320931v7575,6155,16873,12079,28518,18567c499204,352461,531139,366973,570056,383383v13107,5547,23840,8212,33949,8154c614100,391479,625527,387771,630698,377966v5185,-9805,2389,-20422,-2260,-28967c623803,340440,616707,332590,606713,324552v-10963,-8835,-34760,-23420,-57470,-37106c532008,277061,522898,271905,516193,267980v2896,-7068,6401,-14961,12673,-33500c537440,209236,546521,179632,546521,155300v,-25085,-12731,-45405,-28518,-58382c503390,85047,485905,77238,467312,74280v-7784,-1235,-15655,-1845,-23536,-1824xm443776,101871v6365,-49,12724,406,19017,1362c473887,104971,488587,110590,499450,119526v10862,8936,18104,20060,18104,35760c517554,171709,509878,201314,501709,225442v-8168,24115,-16293,42987,-16293,42987c482303,275213,484855,283251,491310,286996v,,20509,11790,42987,25346c556775,325884,582092,341859,588160,346740v7372,5924,11819,11630,14034,15381c597878,361918,590811,360876,580919,356690,542437,340454,511442,326130,489949,314138v-10762,-5981,-18973,-11384,-24448,-15830c460026,293847,458158,290313,458260,290603v-1985,-5996,-2897,-21262,-2260,-33485c456623,244894,457810,235393,457810,235393v1203,-7908,-4232,-15294,-12140,-16497c441985,218335,438225,219217,435173,221358r-23072,15845l305287,174737v7458,-7933,15313,-15484,23535,-22623c359599,125479,399790,101973,443776,101871xm285821,196925r100022,58382l361410,272513v-6500,4663,-7988,13712,-3325,20211c359005,294006,360128,295129,361410,296048v30023,21262,56817,40569,63364,45710c434478,349376,449874,363092,456449,379313v6590,16236,7329,34890,-15830,63365c406996,483763,372592,524203,337425,563975l295786,541352v10370,-13006,67622,-84582,80556,-101832c384482,428657,388972,416028,386306,403761v-2679,-12268,-11267,-22015,-21725,-29879c345898,359877,316931,343423,291702,325913v-10023,-6966,-24984,-23492,-31676,-43001c253321,263403,253176,241389,271787,215927v158,-146,313,-296,463,-449c272250,215478,277174,207773,285821,196925xe" fillcolor="#262626" stroked="f" strokeweight=".01964mm">
                  <v:path arrowok="t" o:connecttype="custom" o:connectlocs="611655,38;532001,79675;611655,159312;691307,79675;611655,38;611655,28998;662342,79675;611655,130354;560966,80082;560966,79675;611655,28998;443746,72436;421124,74246;309785,130354;279922,159762;142340,79227;134187,76954;120374,92074;127857,104103;260907,181929;248698,198682;248235,199131;232854,292350;275389,349356;347351,396863;357765,409532;353232,422202;269959,527178;21948,391896;11999,390086;263,406868;7929,417235;551017,712706;551915,713597;595811,723566;674566,689623;672702,669231;652306,671094;651032,672885;597621,695053;565036,687364;563689,686901;363195,577870;462762,461123;483123,368353;442848,319036;394868,284647;413884,271529;419764,275149;427454,277870;430625,299589;447367,320846;475883,339408;570018,383281;603964,391433;630656,377866;628396,348906;606672,324466;549206,287370;516158,267909;528830,234418;546484,155258;517968,96892;467280,74260;443746,72436;443746,101844;462762,103205;499416,119494;517519,155245;501675,225382;485383,268358;491277,286920;534261,312259;588120,346648;602153,362025;580880,356595;489916,314055;465470,298229;458229,290526;455969,257050;457779,235330;445640,218838;435144,221299;412073,237140;305266,174690;328800,152073;443746,101844;285801,196873;385817,255239;361385,272441;358061,292646;361385,295969;424745,341667;456418,379212;440589,442561;337402,563826;295766,541209;376316,439403;386280,403654;364556,373783;291682,325826;260008,282837;271768,215869;272231,215421;285801,196873" o:connectangles="0,0,0,0,0,0,0,0,0,0,0,0,0,0,0,0,0,0,0,0,0,0,0,0,0,0,0,0,0,0,0,0,0,0,0,0,0,0,0,0,0,0,0,0,0,0,0,0,0,0,0,0,0,0,0,0,0,0,0,0,0,0,0,0,0,0,0,0,0,0,0,0,0,0,0,0,0,0,0,0,0,0,0,0,0,0,0,0,0,0,0,0,0,0,0,0,0,0,0,0,0,0,0,0,0" textboxrect="0,0,690926,723456"/>
                </v:shape>
                <v:shape id="任意多边形 196" o:spid="_x0000_s1079" style="position:absolute;left:9610;top:27526;width:206;height:526;visibility:visible;mso-wrap-style:square;v-text-anchor:middle" coordsize="312426,798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AwcMA&#10;AADcAAAADwAAAGRycy9kb3ducmV2LnhtbERPTYvCMBC9C/6HMIK3NVVEdrtGEaUoiC7r7sHj0Ixp&#10;sZmUJmr115uFBW/zeJ8znbe2EldqfOlYwXCQgCDOnS7ZKPj9yd7eQfiArLFyTAru5GE+63ammGp3&#10;42+6HoIRMYR9igqKEOpUSp8XZNEPXE0cuZNrLIYIGyN1g7cYbis5SpKJtFhybCiwpmVB+flwsQq2&#10;JuPL+mH0cTXOtsN8t7dfx71S/V67+AQRqA0v8b97o+P8jwn8PRMv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NAwcMAAADcAAAADwAAAAAAAAAAAAAAAACYAgAAZHJzL2Rv&#10;d25yZXYueG1sUEsFBgAAAAAEAAQA9QAAAIgDAAAAAA==&#10;" path="m116091,116066v,,9513,-17667,,-19027c106578,95681,98424,68500,102500,52192v,,2718,-10873,1360,-16309c103860,35883,112014,-4888,141912,549v,,48926,4077,43490,44847c185402,45396,189478,65782,179965,72577v,,-13590,23104,,28540c179965,101117,219377,117425,231608,125579v,,17668,1360,20386,9514c251994,135093,299560,197607,302278,207121r10872,13590c313150,220711,313150,230225,309073,238379v-4077,8154,-1359,6795,-13590,16308c283252,264201,245199,281867,241122,287304v,,2718,9513,-1359,12231c239763,299535,228890,310407,234326,317203v5437,6794,8155,4076,4078,13590c237044,338947,232968,338947,235686,345742v1358,5436,1358,20385,1358,20385l231608,364769v,,2718,32616,-24462,69310l185402,477568v,,-1360,35335,5436,39412c190838,516980,230249,526493,234326,546879v,,21745,19026,29899,21744c264225,568623,302278,557751,302278,580854v,,-9513,24463,-13590,28540c288688,609394,279174,612112,283252,628420v,,-2718,29899,-17668,40771c265584,669191,241122,684141,241122,659678v,,-1359,-38053,1359,-46207c242481,613471,228890,609394,234326,602599v,,-8154,-16309,-25821,-19027c208505,583572,173170,564546,170452,563187r-16308,-6795c154144,556392,147348,571341,148708,579495v,,1358,54361,-12232,70670c136476,650165,97064,724912,98424,731707r-6796,1359c91628,733066,97064,796939,82115,798299v,,-89696,-28539,-81541,-46207c574,752092,16882,733066,29113,735784v,,23103,-4077,25821,-10872c54934,724912,57652,709962,64448,711321v,,17667,-39412,20385,-58438c84833,652883,94346,593086,101142,584931v,,-6796,-91055,9513,-101927c110655,483004,79397,383795,95706,351178r-5436,-1359l97064,330793r-4076,-5436c92988,325357,86192,313125,87551,309049v1359,-4078,-1359,-20386,-1359,-20386l80756,290022v,,4077,4077,-2718,6795c78038,296817,48140,310407,45422,290022v,,-8155,-16309,-5437,-20385c42704,265559,44062,264201,39985,261483v-4077,-1360,-5436,-14950,-1359,-17668c41344,239737,48140,163632,59012,152760v,,47566,-32617,57079,-36694xe" fillcolor="#262626" stroked="f" strokeweight=".02197mm">
                  <v:path arrowok="t" o:connecttype="custom" o:connectlocs="116088,116071;116088,97043;102498,52194;103858,35884;141909,549;185398,45398;179961,72580;179961,101121;231603,125584;251989,135099;302272,207130;313143,220720;309067,238389;295477,254698;241117,287316;239758,299548;234321,317217;238399,330807;235681,345757;237039,366143;231603,364785;207142,434098;185398,477589;190834,517003;234321,546903;264219,568648;302272,580880;288682,609421;283246,628448;265578,669221;241117,659707;242476,613498;234321,602626;208500,583598;170448,563212;154141,556417;148705,579521;136473,650194;98422,731740;91626,733099;82113,798335;573,752125;29112,735817;54932,724944;64446,711353;84831,652912;101140,584957;110652,483025;95704,351193;90268,349834;97062,330807;92986,325371;87549,309062;86190,288676;80754,290035;78036,296830;45421,290035;39984,269649;39984,261494;38625,243825;59010,152766;116088,116071" o:connectangles="0,0,0,0,0,0,0,0,0,0,0,0,0,0,0,0,0,0,0,0,0,0,0,0,0,0,0,0,0,0,0,0,0,0,0,0,0,0,0,0,0,0,0,0,0,0,0,0,0,0,0,0,0,0,0,0,0,0,0,0,0,0" textboxrect="0,0,312426,798159"/>
                </v:shape>
                <v:shape id="任意多边形 197" o:spid="_x0000_s1080" style="position:absolute;left:10508;top:27566;width:368;height:368;visibility:visible;mso-wrap-style:square;v-text-anchor:middle" coordsize="525077,52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mc8QA&#10;AADcAAAADwAAAGRycy9kb3ducmV2LnhtbERPS2vCQBC+F/oflil40009+EhdpSiCgiDGgu1tmp1m&#10;g9nZkF1N2l/vCkJv8/E9Z7bobCWu1PjSsYLXQQKCOHe65ELBx3Hdn4DwAVlj5ZgU/JKHxfz5aYap&#10;di0f6JqFQsQQ9ikqMCHUqZQ+N2TRD1xNHLkf11gMETaF1A22MdxWcpgkI2mx5NhgsKalofycXayC&#10;3bY12eX7q/48VbQ/7c5/I8xWSvVeuvc3EIG68C9+uDc6zp+O4f5Mv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TZnPEAAAA3AAAAA8AAAAAAAAAAAAAAAAAmAIAAGRycy9k&#10;b3ducmV2LnhtbFBLBQYAAAAABAAEAPUAAACJAwAAAAA=&#10;" path="m343211,12753c205444,-31748,57175,44159,12740,181893,-31727,319660,44146,467896,181881,512363,319648,556796,467884,480957,512351,343223,556850,205456,480945,57187,343211,12753xm311509,146549r76333,-24941l387711,72086v51129,33605,86014,86146,98124,144823l440744,199221r-50933,62123l333661,258062,293328,202798r18181,-56249xm274655,34937l245284,75565r47322,64880l274885,195348r-65963,21528l162125,186750r-4529,-80107l109289,93844c153822,53577,213287,31754,274655,34937xm79294,308962l51563,348900c32037,301250,28394,246806,45032,194003r31505,38691l151361,203487r46009,29568l197535,300626r-41317,31439l79294,308962xm192415,479677v-25171,-8138,-47815,-20445,-67702,-35606l170165,427728r-1871,-79845l209021,316936r66192,21332l290211,387428r-48406,64158l268879,490376v-25236,722,-51031,-2494,-76464,-10699xm384265,455327r853,-47520l309212,381685,293624,330654r38166,-52770l388597,281198r43319,67637l478057,336791v-17492,50867,-51294,91757,-93792,118536xe" fillcolor="#262626" stroked="f" strokeweight=".01422mm">
                  <v:path arrowok="t" o:connecttype="custom" o:connectlocs="343255,12754;12741,181916;181904,512429;512417,343267;343255,12754;311549,146567;387892,121623;387761,72095;485897,216937;440801,199246;389861,261377;333704,258095;293365,202824;311549,146567;274690,34941;245315,75574;292643,140463;274920,195373;208949,216904;162145,186774;157616,106656;109303,93856;274690,34941;79304,309002;51569,348945;45037,194028;76546,232724;151380,203513;197395,233085;197560,300664;156238,332108;79304,309002;192439,479739;124729,444128;170187,427783;168315,347928;209048,316977;275248,338311;290248,387478;241836,451644;268913,490439;192439,479739;384314,455385;385167,407859;309252,381734;293662,330696;331832,277919;388647,281234;431971,348880;478118,336834;384314,455385" o:connectangles="0,0,0,0,0,0,0,0,0,0,0,0,0,0,0,0,0,0,0,0,0,0,0,0,0,0,0,0,0,0,0,0,0,0,0,0,0,0,0,0,0,0,0,0,0,0,0,0,0,0,0" textboxrect="0,0,525077,525077"/>
                </v:shape>
                <v:shape id="任意多边形 198" o:spid="_x0000_s1081" style="position:absolute;left:12448;top:27565;width:414;height:414;visibility:visible;mso-wrap-style:square;v-text-anchor:middle" coordsize="576232,576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rpMYA&#10;AADcAAAADwAAAGRycy9kb3ducmV2LnhtbESPQU/CQBCF7yb+h82YeJOtYAwUFiKgiScTEUKPk+7Q&#10;Vruzze5Ky793DibcZvLevPfNYjW4Vp0pxMazgcdRBoq49LbhysD+6+1hCiomZIutZzJwoQir5e3N&#10;AnPre/6k8y5VSkI45migTqnLtY5lTQ7jyHfEop18cJhkDZW2AXsJd60eZ9mzdtiwNNTY0aam8mf3&#10;6wz4/vvS4Xr6cdwWw2tYPxWT9lAYc383vMxBJRrS1fx//W4Ffya0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NrpMYAAADcAAAADwAAAAAAAAAAAAAAAACYAgAAZHJz&#10;L2Rvd25yZXYueG1sUEsFBgAAAAAEAAQA9QAAAIsDAAAAAA==&#10;" path="m559265,283973v-8254,-4578,-29810,-6776,-42716,-7714c527039,261660,504906,219558,501986,216637v-2595,-2595,-36479,-20546,-54070,-16834c451593,182177,433678,148329,431046,145734v-2631,-2632,-36479,-20547,-54071,-16834c380652,111273,362737,77424,360142,74793,357186,71837,313930,49127,299943,60735v-684,-13013,-2523,-34894,-7136,-43220c286065,5403,261013,-15396,249766,18524l115419,339125r1082,-1118l131640,353147r51295,-81502l200274,288984r-53350,79411l157595,379065r61172,-71626l235672,324346r-63118,69643l182720,404118r69678,-63118l269268,357978r-71626,61171l208312,429819r79484,-53349l305134,393809r-81538,51258l238807,460279r-1117,1081l558292,327013v33886,-11247,13084,-36335,973,-43040xm223344,254631l205104,236392r20331,-32299c230121,196920,239168,193856,245621,197317v6488,3496,7930,12111,3244,19284l223344,254631xm262995,294246l245224,276512r25990,-30424c276945,239599,286101,238085,291689,242736v5587,4650,5443,13698,-252,20150l262995,294246xm300268,331519l282496,313784r31397,-28441c320346,279648,329394,279539,334044,285090v4650,5588,3136,14744,-3389,20475l300268,331519xm372686,351345r-32298,20295l322149,353400r38029,-25521c367351,323192,376003,324634,379463,331123v3425,6488,396,15536,-6777,20222xm27320,427296v-144,144,-324,288,-468,432c-8077,462658,-9015,518350,24725,552090v33776,33774,89432,32839,124362,-2126c149231,549819,149375,549675,149519,549495r52774,-52736l80021,374488,27321,427296r-1,xm84491,543836v-7966,7966,-25990,2884,-40229,-11355c30024,518243,24942,500219,32908,492252v7966,-7966,19790,3281,34028,17556c81211,524046,92494,535869,84491,543836xe" fillcolor="#262626" stroked="f" strokeweight=".0155mm">
                  <v:path arrowok="t" o:connecttype="custom" o:connectlocs="558986,283866;516291,276155;501735,216555;447692,199728;430831,145679;376787,128851;359962,74764;299793,60712;292661,17508;249641,18517;115361,338998;116442,337880;131574,353014;182843,271543;200174,288875;146850,368257;157516,378923;218658,307323;235554,324224;172468,393841;182628,403966;252272,340872;269133,357843;197543,418992;208208,429658;287652,376329;304982,393661;223484,444900;238688,460106;237571,461187;558013,326890;558986,283866;223232,254535;205001,236303;225322,204016;245498,197243;248741,216519;223232,254535;262864,294135;245101,276408;271078,245995;291543,242645;291291,262787;262864,294135;300118,331394;282355,313666;313736,285236;333877,284983;330490,305450;300118,331394;372500,351213;340218,371500;321988,353267;359998,327756;379274,330999;372500,351213;27306,427135;26838,427567;24712,551883;149012,549758;149444,549289;202192,496572;79981,374347;27307,427135;84448,543632;44239,532281;32891,492067;66902,509617;84448,543632" o:connectangles="0,0,0,0,0,0,0,0,0,0,0,0,0,0,0,0,0,0,0,0,0,0,0,0,0,0,0,0,0,0,0,0,0,0,0,0,0,0,0,0,0,0,0,0,0,0,0,0,0,0,0,0,0,0,0,0,0,0,0,0,0,0,0,0,0,0,0,0,0" textboxrect="0,0,576232,576796"/>
                </v:shape>
                <v:shape id="任意多边形 199" o:spid="_x0000_s1082" style="position:absolute;left:11488;top:27585;width:377;height:377;visibility:visible;mso-wrap-style:square;v-text-anchor:middle" coordsize="525077,52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BXmsQA&#10;AADcAAAADwAAAGRycy9kb3ducmV2LnhtbERPTWvCQBC9F/wPywi91Y09SI2uQZRCC0JpFNTbmB2z&#10;IdnZkF1N2l/fLRR6m8f7nGU22EbcqfOVYwXTSQKCuHC64lLBYf/69ALCB2SNjWNS8EUestXoYYmp&#10;dj1/0j0PpYgh7FNUYEJoUyl9Yciin7iWOHJX11kMEXal1B32Mdw28jlJZtJixbHBYEsbQ0Wd36yC&#10;3Xtv8tvl3J6ODX0cd/X3DPOtUo/jYb0AEWgI/+I/95uO8+dz+H0mXi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AV5rEAAAA3AAAAA8AAAAAAAAAAAAAAAAAmAIAAGRycy9k&#10;b3ducmV2LnhtbFBLBQYAAAAABAAEAPUAAACJAwAAAAA=&#10;" path="m301907,69265v10699,30028,18181,65733,21955,104786c354973,175199,384377,178744,412009,184684v1214,-7942,3019,-14899,4988,-20774c422806,146452,432290,131257,444466,119935v8270,-7679,17393,-13258,26910,-16507c464251,94094,456511,85246,448207,76944,424086,52824,396027,33921,364752,20696,332624,7076,298527,119,263347,21v15391,17327,28321,40496,38560,69244xm488999,132537v-16606,1345,-33572,18443,-41252,41547c446041,179203,444498,185438,443612,192658v28519,8434,54871,19691,79024,33704c519524,203656,513407,181463,504456,160366v-4085,-9612,-8720,-18980,-13882,-28059c490082,132406,489557,132471,488999,132537xm136803,109335v25138,13980,43057,35902,51852,63436c189612,175801,190455,178866,191182,181960v27665,-4004,54476,-6596,80303,-7745c278147,173952,284744,173756,291274,173690,287664,138707,280904,106874,271387,80161,258391,43700,240473,17644,219601,4845v-558,-328,-1050,-689,-1542,-1083c198303,7142,179006,12787,160366,20663,129091,33888,101032,52824,76912,76912v-4834,4837,-9475,9862,-13915,15063c91286,92008,116063,97816,136803,109335xm524739,265939c500025,249071,473181,236272,444859,226952v1215,6728,3085,13849,5711,21397c461334,279099,482632,309488,513873,338761v7123,-23432,10897,-47749,11225,-72592c524969,266104,524852,266028,524739,265939xm293998,213366v-98,-2461,-197,-4923,-295,-7351c260853,206409,227609,209395,194726,214219v-66,6892,-591,13915,-1608,21102c190000,257472,182419,279854,170638,301907,145926,348081,104970,388643,52003,419426v7581,10140,15884,19756,24941,28781c101065,472327,129124,491230,160399,504456v22480,9515,45944,15750,70065,18703c273980,436983,297739,321171,293998,213366xm159086,187211v-394,-1543,-820,-3085,-1313,-4595c144187,140052,102115,119213,42289,125481v-1247,132,-2461,132,-3675,-33c31757,136618,25756,148290,20663,160366,11572,181894,5436,204276,2351,227281,56959,209592,109335,196203,159086,187211xm500353,370233c460546,335053,433505,297608,420017,259048v-5251,-15063,-8008,-28945,-9025,-41514c383557,211266,355104,207754,326159,206507v66,1904,164,3807,230,5710c328259,266038,323567,323337,312770,378010v-10600,53690,-26484,103080,-47224,147088c299938,524703,333313,517780,364785,504488v31275,-13225,59334,-32161,83455,-56248c470654,425825,488605,399932,501633,371283v-459,-328,-886,-656,-1280,-1050xm142054,286614v12044,-22512,18837,-45616,20019,-67013c106578,229807,52922,244674,4878,260557v-1570,512,-3207,788,-4857,821l21,262559v,35443,6957,69835,20642,102193c24666,374204,29195,383393,34249,392253,95355,357139,126597,315526,142054,286614xe" fillcolor="#262626" stroked="f" strokeweight=".01422mm">
                  <v:path arrowok="t" o:connecttype="custom" o:connectlocs="301946,69273;323903,174073;412062,184707;417051,163931;444523,119950;471437,103441;448265,76953;364799,20698;263381,21;301946,69273;489062,132554;447804,174106;443669,192682;522703,226391;504521,160386;490637,132324;489062,132554;136820,109349;188679,172793;191206,181983;271520,174237;291311,173712;271422,80171;219629,4845;218087,3762;160386,20665;76921,76921;63005,91986;136820,109349;524806,265973;444916,226981;450628,248381;513939,338804;525166,266203;524806,265973;294036,213393;293741,206041;194751,214246;193143,235351;170660,301946;52009,419480;76953,448265;160419,504521;230493,523226;294036,213393;159106,187235;157793,182639;42294,125497;38619,125464;20665,160386;2351,227310;159106,187235;500417,370280;420071,259081;411045,217562;326201,206533;326431,212244;312810,378058;265580,525166;364832,504553;448298,448298;501697,371331;500417,370280;142072,286651;162093,219629;4878,260590;21,261411;21,262593;20665,364799;34253,392303;142072,286651" o:connectangles="0,0,0,0,0,0,0,0,0,0,0,0,0,0,0,0,0,0,0,0,0,0,0,0,0,0,0,0,0,0,0,0,0,0,0,0,0,0,0,0,0,0,0,0,0,0,0,0,0,0,0,0,0,0,0,0,0,0,0,0,0,0,0,0,0,0,0,0,0,0,0" textboxrect="0,0,525077,525077"/>
                </v:shape>
                <v:shape id="任意多边形 200" o:spid="_x0000_s1083" style="position:absolute;left:13333;top:27652;width:250;height:282;visibility:visible;mso-wrap-style:square;v-text-anchor:top" coordsize="164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GcMQA&#10;AADcAAAADwAAAGRycy9kb3ducmV2LnhtbESPQWvCQBSE70L/w/IKvenGUiRGV7EFIYEQqHrw+Mg+&#10;k2j2bciuJv33bqHQ4zAz3zDr7Wha8aDeNZYVzGcRCOLS6oYrBafjfhqDcB5ZY2uZFPyQg+3mZbLG&#10;RNuBv+lx8JUIEHYJKqi97xIpXVmTQTezHXHwLrY36IPsK6l7HALctPI9ihbSYMNhocaOvmoqb4e7&#10;UXDd37NTng7LuPCfeVZE52NsPpR6ex13KxCeRv8f/munWkEgwu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TxnDEAAAA3AAAAA8AAAAAAAAAAAAAAAAAmAIAAGRycy9k&#10;b3ducmV2LnhtbFBLBQYAAAAABAAEAPUAAACJAwAAAAA=&#10;" path="m164,187v-55,,-109,,-164,c1,187,1,186,1,186v2,-1,4,-2,7,-4c8,182,8,181,8,181v1,-4,2,-8,3,-12c11,169,11,168,12,168v3,,7,-1,11,-2c23,166,24,166,24,165v6,-19,12,-39,18,-59c42,106,42,105,42,105v-1,-2,-1,-4,,-6c42,95,42,92,43,88v,-6,1,-12,2,-18c45,65,46,59,47,53v,-1,,-2,1,-2c48,51,49,51,49,51v8,-1,16,-3,24,-4c85,45,96,43,108,41v,,1,,1,c110,39,112,38,114,37v1,-1,3,-1,4,-2c123,34,127,33,132,31v,,,,1,-1c133,28,134,26,135,24v2,-8,5,-16,7,-24c150,,157,,164,v,62,,125,,187xm86,132v,,,,,c94,104,101,75,109,46v,1,-1,1,-1,1c96,51,83,54,71,58v-1,,-1,1,-1,2c67,70,65,80,62,89v,1,,2,-1,2c62,91,62,91,62,92v10,2,19,5,29,8c91,100,92,100,92,101v,1,,1,,1c90,110,89,118,87,126v,2,,4,-1,6xm33,163v,,,1,,c37,163,41,163,46,163v,,,,1,c49,160,52,158,55,156v7,-6,14,-11,21,-17c76,139,76,139,76,138v1,-1,1,-3,1,-5c77,128,78,122,78,116v,-2,,-5,1,-8c78,108,78,108,78,108v-6,,-12,1,-18,1c59,109,59,109,59,109v-8,16,-15,32,-23,47c35,159,34,161,33,163xm36,90v2,,3,,3,-2c39,85,40,82,40,79v,-6,1,-11,1,-17c41,59,42,55,42,52v,-1,,-2,-1,-2c39,50,37,49,35,49v-2,,-3,1,-4,3c31,56,31,60,30,63v,6,-1,12,-1,18c28,84,28,86,28,88v,2,,2,1,2c31,90,32,90,33,90v1,,2,,3,xm68,34c69,28,64,23,57,23v-6,,-11,5,-11,11c46,40,51,45,57,45v6,,11,-5,11,-11xe" fillcolor="#262626" stroked="f">
                  <v:path arrowok="t" o:connecttype="custom" o:connectlocs="0,172672941;7458346,168055858;10255830,156052211;21443833,153281769;39158010,97878697;39158010,91414973;41954527,64637237;44752012,47092707;68060190,43399425;101623231,37858542;110014717,32318618;123999237,27701536;132390724,0;152901417,172672941;80180365,121886951;100691059,43399425;65262705,55403072;56872187,84028408;84841227,92338773;85774367,94185415;80180365,121886951;30766524,150511328;43818871,150511328;70856707,128350675;71788879,122809792;73654192,99725338;55940015,100649138;33564009,144047604;33564009,83104608;37292698,72947602;39158010,48015548;32631836,45246066;27970007,58173513;26104695,81257967;30766524,83104608;63398361,31394818;42886699,31394818;63398361,31394818" o:connectangles="0,0,0,0,0,0,0,0,0,0,0,0,0,0,0,0,0,0,0,0,0,0,0,0,0,0,0,0,0,0,0,0,0,0,0,0,0,0" textboxrect="0,0,164,187"/>
                  <o:lock v:ext="edit" aspectratio="t"/>
                </v:shape>
                <v:shape id="任意多边形 201" o:spid="_x0000_s1084" style="position:absolute;left:14015;top:27611;width:547;height:340;visibility:visible;mso-wrap-style:square;v-text-anchor:top" coordsize="754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zImsQA&#10;AADcAAAADwAAAGRycy9kb3ducmV2LnhtbESPT4vCMBTE78J+h/AW9qaJHhatRpEFdU8r/gHx9mye&#10;bbF56TbR1m9vBMHjMDO/YSaz1pbiRrUvHGvo9xQI4tSZgjMN+92iOwThA7LB0jFpuJOH2fSjM8HE&#10;uIY3dNuGTEQI+wQ15CFUiZQ+zcmi77mKOHpnV1sMUdaZNDU2EW5LOVDqW1osOC7kWNFPTulle7Ua&#10;Vsvj+v9EVbFJG7f4O9z3q/lIaf312c7HIAK14R1+tX+NhoHqw/NMP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8yJrEAAAA3AAAAA8AAAAAAAAAAAAAAAAAmAIAAGRycy9k&#10;b3ducmV2LnhtbFBLBQYAAAAABAAEAPUAAACJAwAAAAA=&#10;" path="m593,82c577,80,566,79,561,79v-4,,-7,,-9,c552,34,552,34,552,34v,-12,2,-21,6,-26c561,2,568,,577,v31,,31,,31,c617,,623,2,626,7v3,5,5,13,5,25c631,94,631,94,631,94,621,90,621,90,621,90v-3,-1,-7,-2,-12,-4c604,85,599,84,593,82xm745,240v3,2,5,7,6,14c753,262,754,269,754,277v,8,-2,15,-4,22c748,305,744,309,740,311v-3,1,-6,2,-9,2c728,313,725,314,722,314v-10,,-10,,-10,c712,316,712,320,712,324v-1,4,-1,8,-2,12c709,341,709,347,708,352v-2,8,-7,18,-17,28c681,390,670,401,658,411v-12,10,-24,19,-36,27c610,447,601,453,595,456v-11,7,-21,10,-31,10c554,466,544,463,533,459v-10,-5,-20,-12,-32,-21c490,429,478,420,465,409v-8,-5,-15,-12,-23,-20c434,381,426,374,418,367v-8,-7,-15,-12,-22,-17c389,346,383,344,378,344v-6,1,-13,3,-20,8c351,357,344,363,336,369v-7,6,-14,13,-22,20c307,396,301,401,296,406v-10,8,-21,16,-33,26c251,441,239,449,225,455v-13,6,-27,10,-42,11c169,467,154,462,138,453v-9,-5,-19,-11,-30,-19c97,425,87,417,78,408,69,398,61,389,55,380,49,370,46,362,46,354v,-7,,-12,-1,-17c45,332,45,328,44,324v,-4,,-7,,-10c38,315,31,315,26,315v-6,,-11,-2,-14,-5c9,307,7,303,5,296,3,290,1,283,1,276,,268,,261,1,254v1,-7,3,-12,7,-16c11,234,15,232,19,231v4,-1,9,-2,13,-2c36,229,41,229,47,229v,-7,,-14,1,-21c49,202,50,197,51,191v2,-6,4,-11,7,-14c65,168,80,159,105,152v24,-8,54,-14,92,-20c255,123,315,118,377,118v62,,121,4,178,12c585,135,612,141,636,148v25,8,43,16,57,26c697,177,699,181,701,188v2,6,4,13,4,20c706,216,707,224,707,233v5,,10,,15,c726,234,731,234,735,235v5,1,8,3,10,5xm625,334v2,-4,4,-9,5,-16c631,311,631,304,631,297v,-8,,-15,,-22c631,268,631,262,631,257v,-8,-2,-15,-5,-21c622,230,617,224,608,220v-9,-5,-20,-9,-35,-12c558,205,539,202,516,200v-23,-2,-48,-3,-76,-4c413,196,385,195,358,196v-27,,-54,1,-79,2c254,200,233,201,214,204v-13,2,-25,4,-36,6c166,212,156,215,147,219v-8,4,-15,8,-20,14c122,239,120,246,120,255v,16,,16,,16c120,278,120,287,120,295v1,9,1,18,2,26c123,329,124,335,126,339v2,7,7,13,13,19c146,365,153,371,160,376v8,5,15,9,22,12c189,391,195,392,199,391v7,-2,16,-6,26,-13c235,372,246,364,257,355v11,-10,23,-20,34,-31c303,313,314,302,326,292v14,-15,31,-23,48,-24c392,268,409,274,426,288v11,9,23,20,34,32c472,331,483,342,494,352v11,10,22,19,32,26c536,386,546,390,554,392v5,1,11,-1,17,-5c577,383,584,378,591,372v6,-5,13,-12,19,-19c616,346,621,340,625,334xm625,334v,,,,,e" fillcolor="#262626" stroked="f">
                  <v:path arrowok="t" o:connecttype="custom" o:connectlocs="561,79;552,34;577,0;626,7;631,94;609,86;745,240;754,277;740,311;722,314;712,324;708,352;658,411;595,456;533,459;465,409;418,367;378,344;336,369;296,406;225,455;138,453;78,408;46,354;44,324;26,315;5,296;1,254;19,231;47,229;51,191;105,152;377,118;636,148;701,188;707,233;735,235;625,334;631,297;631,257;608,220;516,200;358,196;214,204;147,219;120,255;120,295;126,339;160,376;199,391;257,355;326,292;426,288;494,352;554,392;591,372;625,334;625,334" o:connectangles="0,0,0,0,0,0,0,0,0,0,0,0,0,0,0,0,0,0,0,0,0,0,0,0,0,0,0,0,0,0,0,0,0,0,0,0,0,0,0,0,0,0,0,0,0,0,0,0,0,0,0,0,0,0,0,0,0,0" textboxrect="0,0,754,467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-906145</wp:posOffset>
                </wp:positionV>
                <wp:extent cx="4293870" cy="103187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3220" y="8255"/>
                          <a:ext cx="4293870" cy="103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52AD" w:rsidRDefault="00140D6D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80"/>
                                <w:szCs w:val="80"/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77" type="#_x0000_t202" style="position:absolute;left:0;text-align:left;margin-left:67.1pt;margin-top:-71.35pt;width:338.1pt;height:8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" filled="f" stroked="f" strokeweight=".5pt">
                <v:textbox>
                  <w:txbxContent>
                    <w:p w:rsidR="00B452AD" w:rsidRDefault="00140D6D">
                      <w:pPr>
                        <w:jc w:val="distribute"/>
                        <w:rPr>
                          <w:rFonts w:ascii="微软雅黑" w:eastAsia="微软雅黑" w:hAnsi="微软雅黑" w:cs="微软雅黑"/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80"/>
                          <w:szCs w:val="80"/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-1123315</wp:posOffset>
                </wp:positionH>
                <wp:positionV relativeFrom="paragraph">
                  <wp:posOffset>-998855</wp:posOffset>
                </wp:positionV>
                <wp:extent cx="8223250" cy="1253490"/>
                <wp:effectExtent l="0" t="0" r="6350" b="3810"/>
                <wp:wrapNone/>
                <wp:docPr id="13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0" cy="1253490"/>
                        </a:xfrm>
                        <a:prstGeom prst="rect">
                          <a:avLst/>
                        </a:prstGeom>
                        <a:solidFill>
                          <a:srgbClr val="6A91C8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111" o:spid="_x0000_s1026" style="position:absolute;left:0;text-align:left;margin-left:-88.45pt;margin-top:-78.65pt;width:647.5pt;height:9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" fillcolor="#6a91c8" stroked="f" strokeweight="2pt"/>
            </w:pict>
          </mc:Fallback>
        </mc:AlternateContent>
      </w:r>
    </w:p>
    <w:sectPr w:rsidR="00B452AD">
      <w:pgSz w:w="11906" w:h="16838"/>
      <w:pgMar w:top="1440" w:right="1230" w:bottom="1440" w:left="123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ywiaGRpZCI6IjFhY2JkMjg2MWFhYTYxMzA0YzUwODY3YjU1YWMzYTA4IiwidXNlckNvdW50IjozfQ=="/>
  </w:docVars>
  <w:rsids>
    <w:rsidRoot w:val="7A9D2B36"/>
    <w:rsid w:val="000766C8"/>
    <w:rsid w:val="000C2E9C"/>
    <w:rsid w:val="000F38DE"/>
    <w:rsid w:val="00125D69"/>
    <w:rsid w:val="00135A3D"/>
    <w:rsid w:val="00140D6D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452AD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2B2B"/>
    <w:rsid w:val="00FE6ED5"/>
    <w:rsid w:val="00FF3E7E"/>
    <w:rsid w:val="02692C87"/>
    <w:rsid w:val="02FE7D35"/>
    <w:rsid w:val="03015100"/>
    <w:rsid w:val="036A71B4"/>
    <w:rsid w:val="039107C2"/>
    <w:rsid w:val="04354274"/>
    <w:rsid w:val="044B421A"/>
    <w:rsid w:val="05840D54"/>
    <w:rsid w:val="05BC7403"/>
    <w:rsid w:val="060565E0"/>
    <w:rsid w:val="068A0438"/>
    <w:rsid w:val="08C17C3A"/>
    <w:rsid w:val="08D97F94"/>
    <w:rsid w:val="09D31EE1"/>
    <w:rsid w:val="0A181DC0"/>
    <w:rsid w:val="0BB8792F"/>
    <w:rsid w:val="0BF508FF"/>
    <w:rsid w:val="0C0B07E9"/>
    <w:rsid w:val="0C205424"/>
    <w:rsid w:val="0C550E25"/>
    <w:rsid w:val="0CE074AC"/>
    <w:rsid w:val="0D1D3E81"/>
    <w:rsid w:val="0E1653F1"/>
    <w:rsid w:val="0E9C2E85"/>
    <w:rsid w:val="0EBB607B"/>
    <w:rsid w:val="0F6D5158"/>
    <w:rsid w:val="11C965B1"/>
    <w:rsid w:val="11E475E9"/>
    <w:rsid w:val="134F4892"/>
    <w:rsid w:val="139F2509"/>
    <w:rsid w:val="14EB3106"/>
    <w:rsid w:val="15791589"/>
    <w:rsid w:val="15CF0BDC"/>
    <w:rsid w:val="17041FCF"/>
    <w:rsid w:val="174D1C33"/>
    <w:rsid w:val="17576631"/>
    <w:rsid w:val="1A763D39"/>
    <w:rsid w:val="1BC11871"/>
    <w:rsid w:val="1BCE542B"/>
    <w:rsid w:val="1C6D15F9"/>
    <w:rsid w:val="1D104B3E"/>
    <w:rsid w:val="1D7F2BF3"/>
    <w:rsid w:val="1D9E5EC4"/>
    <w:rsid w:val="1E050AF1"/>
    <w:rsid w:val="20026B52"/>
    <w:rsid w:val="20175C97"/>
    <w:rsid w:val="204358FA"/>
    <w:rsid w:val="208B1571"/>
    <w:rsid w:val="216A315E"/>
    <w:rsid w:val="21FC3DC2"/>
    <w:rsid w:val="22282D72"/>
    <w:rsid w:val="24B86816"/>
    <w:rsid w:val="24D81B80"/>
    <w:rsid w:val="255549CD"/>
    <w:rsid w:val="25D76813"/>
    <w:rsid w:val="2678162D"/>
    <w:rsid w:val="274A163F"/>
    <w:rsid w:val="275445B6"/>
    <w:rsid w:val="27741646"/>
    <w:rsid w:val="288D39BF"/>
    <w:rsid w:val="294B6A84"/>
    <w:rsid w:val="296C34A2"/>
    <w:rsid w:val="29A55F12"/>
    <w:rsid w:val="2A67590C"/>
    <w:rsid w:val="2AA36255"/>
    <w:rsid w:val="2ADD357F"/>
    <w:rsid w:val="2B197BA0"/>
    <w:rsid w:val="2B23023E"/>
    <w:rsid w:val="2B234A88"/>
    <w:rsid w:val="2E282EB8"/>
    <w:rsid w:val="2ED004DD"/>
    <w:rsid w:val="309E2220"/>
    <w:rsid w:val="30C4119D"/>
    <w:rsid w:val="31837D06"/>
    <w:rsid w:val="34F0472B"/>
    <w:rsid w:val="34F964FC"/>
    <w:rsid w:val="35380A83"/>
    <w:rsid w:val="355258A6"/>
    <w:rsid w:val="357B432C"/>
    <w:rsid w:val="3633413E"/>
    <w:rsid w:val="363D7205"/>
    <w:rsid w:val="36D43173"/>
    <w:rsid w:val="37332931"/>
    <w:rsid w:val="374E25B3"/>
    <w:rsid w:val="37E80CB8"/>
    <w:rsid w:val="386C66FC"/>
    <w:rsid w:val="38FA6570"/>
    <w:rsid w:val="391F6DA9"/>
    <w:rsid w:val="39D36603"/>
    <w:rsid w:val="3A5D2C08"/>
    <w:rsid w:val="3C041786"/>
    <w:rsid w:val="3E7C4091"/>
    <w:rsid w:val="3EA54C12"/>
    <w:rsid w:val="402F727B"/>
    <w:rsid w:val="406868A5"/>
    <w:rsid w:val="40B0028F"/>
    <w:rsid w:val="42293474"/>
    <w:rsid w:val="42725173"/>
    <w:rsid w:val="444C717A"/>
    <w:rsid w:val="44502D0D"/>
    <w:rsid w:val="445A6D3D"/>
    <w:rsid w:val="44825CBD"/>
    <w:rsid w:val="448464EE"/>
    <w:rsid w:val="45233B1E"/>
    <w:rsid w:val="462B4A2E"/>
    <w:rsid w:val="46CD0A1D"/>
    <w:rsid w:val="46E010A7"/>
    <w:rsid w:val="488915BC"/>
    <w:rsid w:val="48C9603F"/>
    <w:rsid w:val="496410A1"/>
    <w:rsid w:val="4A8A7A66"/>
    <w:rsid w:val="4ADC728D"/>
    <w:rsid w:val="4BCD5DFE"/>
    <w:rsid w:val="4C785ACE"/>
    <w:rsid w:val="4D0E0BA9"/>
    <w:rsid w:val="4D6A3D30"/>
    <w:rsid w:val="4E5D26A9"/>
    <w:rsid w:val="4EFE0819"/>
    <w:rsid w:val="4F490478"/>
    <w:rsid w:val="4F666BC1"/>
    <w:rsid w:val="511A6B19"/>
    <w:rsid w:val="51BA4533"/>
    <w:rsid w:val="52D502D8"/>
    <w:rsid w:val="52D97CF2"/>
    <w:rsid w:val="537E6888"/>
    <w:rsid w:val="53946DA2"/>
    <w:rsid w:val="54DC6B3E"/>
    <w:rsid w:val="590D4ACA"/>
    <w:rsid w:val="5AFB3933"/>
    <w:rsid w:val="5B5B1AE2"/>
    <w:rsid w:val="5C530774"/>
    <w:rsid w:val="5CBE37FF"/>
    <w:rsid w:val="5FE36844"/>
    <w:rsid w:val="60213B5C"/>
    <w:rsid w:val="60487D35"/>
    <w:rsid w:val="60856857"/>
    <w:rsid w:val="60941A9A"/>
    <w:rsid w:val="60A37823"/>
    <w:rsid w:val="60A57262"/>
    <w:rsid w:val="60AA2DC1"/>
    <w:rsid w:val="618B0F66"/>
    <w:rsid w:val="61E824E6"/>
    <w:rsid w:val="629A327A"/>
    <w:rsid w:val="63607B1C"/>
    <w:rsid w:val="66D776BC"/>
    <w:rsid w:val="67652277"/>
    <w:rsid w:val="69394F83"/>
    <w:rsid w:val="697A2408"/>
    <w:rsid w:val="699513FA"/>
    <w:rsid w:val="6AA9368B"/>
    <w:rsid w:val="6ACD6816"/>
    <w:rsid w:val="6BB650E1"/>
    <w:rsid w:val="6C2303F9"/>
    <w:rsid w:val="6D137F7F"/>
    <w:rsid w:val="6D8E090F"/>
    <w:rsid w:val="6DB50C13"/>
    <w:rsid w:val="6DBA5AA5"/>
    <w:rsid w:val="6F091B34"/>
    <w:rsid w:val="701930CF"/>
    <w:rsid w:val="723129F1"/>
    <w:rsid w:val="72D37169"/>
    <w:rsid w:val="73893205"/>
    <w:rsid w:val="74FC737A"/>
    <w:rsid w:val="76DC6544"/>
    <w:rsid w:val="77560C98"/>
    <w:rsid w:val="77771C8D"/>
    <w:rsid w:val="779B5161"/>
    <w:rsid w:val="77D962EB"/>
    <w:rsid w:val="781B4E75"/>
    <w:rsid w:val="78747D43"/>
    <w:rsid w:val="792B4EF8"/>
    <w:rsid w:val="7A1D312F"/>
    <w:rsid w:val="7A9D2B36"/>
    <w:rsid w:val="7B0A0A62"/>
    <w:rsid w:val="7BFD571C"/>
    <w:rsid w:val="7D94427B"/>
    <w:rsid w:val="7DD51B35"/>
    <w:rsid w:val="7F2C5AB1"/>
    <w:rsid w:val="7F9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页脚 Char"/>
    <w:link w:val="a3"/>
    <w:uiPriority w:val="99"/>
    <w:qFormat/>
    <w:rPr>
      <w:kern w:val="2"/>
      <w:sz w:val="18"/>
      <w:szCs w:val="18"/>
    </w:r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40D6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0D6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页脚 Char"/>
    <w:link w:val="a3"/>
    <w:uiPriority w:val="99"/>
    <w:qFormat/>
    <w:rPr>
      <w:kern w:val="2"/>
      <w:sz w:val="18"/>
      <w:szCs w:val="18"/>
    </w:rPr>
  </w:style>
  <w:style w:type="character" w:customStyle="1" w:styleId="Char0">
    <w:name w:val="页眉 Char"/>
    <w:link w:val="a4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40D6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0D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OJIATONG\AppData\Roaming\kingsoft\office6\templates\download\ae3072d6-6553-4426-a3ad-7d11bec16244\&#27714;&#32844;&#31616;&#21382;&#22871;&#35013;.doc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求职简历套装.doc</Template>
  <TotalTime>37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半离歌</dc:creator>
  <cp:lastModifiedBy>Admin</cp:lastModifiedBy>
  <cp:revision>4</cp:revision>
  <dcterms:created xsi:type="dcterms:W3CDTF">2022-05-15T05:54:00Z</dcterms:created>
  <dcterms:modified xsi:type="dcterms:W3CDTF">2022-09-08T08:07:00Z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>
    <vt:lpwstr>4</vt:lpwstr>
  </property>
  <property fmtid="{D5CDD505-2E9C-101B-9397-08002B2CF9AE}" pid="4" name="KSOTemplateKey">
    <vt:lpwstr>1.0_C2UWCCVDbDtO6a7gvFzRC2YvDyxcxQrE+QNy2/S9rr14G5dyKsiHc6k4ctuEV8kM4FxliV+L/REMcjWEp6FDrg==</vt:lpwstr>
  </property>
  <property fmtid="{D5CDD505-2E9C-101B-9397-08002B2CF9AE}" pid="5" name="KSOTemplateUUID">
    <vt:lpwstr>v1.0_mb_efyaC+vHhu/gRDsl8ArEqQ==</vt:lpwstr>
  </property>
  <property fmtid="{D5CDD505-2E9C-101B-9397-08002B2CF9AE}" pid="6" name="ICV">
    <vt:lpwstr>83B298B134FF4095A0FBA9EDEA8D323D</vt:lpwstr>
  </property>
</Properties>
</file>